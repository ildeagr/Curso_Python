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19" w:rsidRPr="00203819" w:rsidRDefault="00203819" w:rsidP="00203819">
      <w:pPr>
        <w:jc w:val="center"/>
        <w:rPr>
          <w:rFonts w:cs="Tahoma"/>
          <w:b/>
          <w:bCs/>
          <w:szCs w:val="20"/>
          <w:u w:val="single"/>
        </w:rPr>
      </w:pPr>
      <w:r w:rsidRPr="00203819">
        <w:rPr>
          <w:rFonts w:cs="Tahoma"/>
          <w:b/>
          <w:bCs/>
          <w:szCs w:val="20"/>
          <w:u w:val="single"/>
        </w:rPr>
        <w:t xml:space="preserve">Instalación Python y </w:t>
      </w:r>
      <w:proofErr w:type="spellStart"/>
      <w:r w:rsidRPr="00203819">
        <w:rPr>
          <w:rFonts w:cs="Tahoma"/>
          <w:b/>
          <w:bCs/>
          <w:szCs w:val="20"/>
          <w:u w:val="single"/>
        </w:rPr>
        <w:t>PyCharm</w:t>
      </w:r>
      <w:proofErr w:type="spellEnd"/>
    </w:p>
    <w:p w:rsidR="00203819" w:rsidRPr="00203819" w:rsidRDefault="00203819" w:rsidP="00203819">
      <w:pPr>
        <w:jc w:val="center"/>
        <w:rPr>
          <w:b/>
          <w:sz w:val="24"/>
        </w:rPr>
      </w:pPr>
    </w:p>
    <w:p w:rsidR="00203819" w:rsidRDefault="00203819" w:rsidP="007440F6"/>
    <w:p w:rsidR="00670ABA" w:rsidRDefault="00AC1B0F" w:rsidP="007440F6">
      <w:r>
        <w:t xml:space="preserve">Lo primero que tenemos que hacer es descargar </w:t>
      </w:r>
      <w:proofErr w:type="spellStart"/>
      <w:r>
        <w:t>Phyton</w:t>
      </w:r>
      <w:proofErr w:type="spellEnd"/>
      <w:r>
        <w:t xml:space="preserve"> de la siguiente Web:</w:t>
      </w:r>
    </w:p>
    <w:p w:rsidR="00AC1B0F" w:rsidRDefault="00AC1B0F" w:rsidP="007440F6"/>
    <w:p w:rsidR="00AC1B0F" w:rsidRDefault="000C3080" w:rsidP="007440F6">
      <w:hyperlink r:id="rId8" w:history="1">
        <w:r w:rsidR="00AC1B0F" w:rsidRPr="000E31B4">
          <w:rPr>
            <w:rStyle w:val="Hipervnculo"/>
          </w:rPr>
          <w:t>https://www.python.org/</w:t>
        </w:r>
      </w:hyperlink>
    </w:p>
    <w:p w:rsidR="00AC1B0F" w:rsidRDefault="00AC1B0F" w:rsidP="007440F6"/>
    <w:p w:rsidR="00AC1B0F" w:rsidRDefault="00AC1B0F" w:rsidP="007440F6">
      <w:r>
        <w:t>La instalación es muy simple, ejecutamos el EXE y seguimos los pasos por defecto.</w:t>
      </w:r>
    </w:p>
    <w:p w:rsidR="00AC1B0F" w:rsidRDefault="00AC1B0F" w:rsidP="007440F6"/>
    <w:p w:rsidR="00AC1B0F" w:rsidRDefault="00AC1B0F" w:rsidP="007440F6">
      <w:bookmarkStart w:id="0" w:name="_GoBack"/>
      <w:r>
        <w:t xml:space="preserve">Una vez instalado, descargamos </w:t>
      </w:r>
      <w:r w:rsidR="00773734">
        <w:t>uno de los editores más utilizados (</w:t>
      </w:r>
      <w:proofErr w:type="spellStart"/>
      <w:r w:rsidR="00773734" w:rsidRPr="00773734">
        <w:t>PyCharm</w:t>
      </w:r>
      <w:proofErr w:type="spellEnd"/>
      <w:r w:rsidR="00773734">
        <w:t>)</w:t>
      </w:r>
      <w:r>
        <w:t xml:space="preserve"> de la siguiente dirección:  </w:t>
      </w:r>
    </w:p>
    <w:bookmarkEnd w:id="0"/>
    <w:p w:rsidR="00AC1B0F" w:rsidRDefault="00AC1B0F" w:rsidP="007440F6"/>
    <w:p w:rsidR="00AC1B0F" w:rsidRDefault="00773734" w:rsidP="007440F6">
      <w:hyperlink r:id="rId9" w:history="1">
        <w:r w:rsidRPr="006E2FEC">
          <w:rPr>
            <w:rStyle w:val="Hipervnculo"/>
          </w:rPr>
          <w:t>https://www.jetbrains.com/pycharm/download/#section=windows</w:t>
        </w:r>
      </w:hyperlink>
    </w:p>
    <w:p w:rsidR="00773734" w:rsidRDefault="00773734" w:rsidP="007440F6"/>
    <w:p w:rsidR="00AC1B0F" w:rsidRDefault="00AC1B0F" w:rsidP="007440F6">
      <w:r>
        <w:t xml:space="preserve">Nota: Debemos descargar la versión </w:t>
      </w:r>
      <w:proofErr w:type="spellStart"/>
      <w:r w:rsidR="00773734" w:rsidRPr="00773734">
        <w:t>Community</w:t>
      </w:r>
      <w:proofErr w:type="spellEnd"/>
      <w:r>
        <w:t>.</w:t>
      </w:r>
    </w:p>
    <w:p w:rsidR="00AC1B0F" w:rsidRDefault="00AC1B0F" w:rsidP="007440F6"/>
    <w:p w:rsidR="00AC1B0F" w:rsidRDefault="00AC1B0F" w:rsidP="007440F6">
      <w:r>
        <w:t xml:space="preserve">Una vez descargado, vamos a instalar el </w:t>
      </w:r>
      <w:r w:rsidR="00481F82">
        <w:t>software siguiendo los pasos que nos van marcando</w:t>
      </w:r>
      <w:r>
        <w:t>.</w:t>
      </w:r>
    </w:p>
    <w:p w:rsidR="00AC1B0F" w:rsidRDefault="00AC1B0F" w:rsidP="007440F6"/>
    <w:p w:rsidR="00AC1B0F" w:rsidRDefault="00481F82" w:rsidP="007440F6">
      <w:r>
        <w:t>Al terminar de instalar, arrancaremos el editor para crear un nuevo proyecto.</w:t>
      </w:r>
    </w:p>
    <w:p w:rsidR="00AC1B0F" w:rsidRDefault="00AC1B0F" w:rsidP="007440F6"/>
    <w:p w:rsidR="00AC1B0F" w:rsidRDefault="00481F82" w:rsidP="007440F6">
      <w:r>
        <w:rPr>
          <w:noProof/>
        </w:rPr>
        <w:drawing>
          <wp:inline distT="0" distB="0" distL="0" distR="0" wp14:anchorId="5867F66F" wp14:editId="34E34246">
            <wp:extent cx="5400040" cy="3937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0F" w:rsidRDefault="00AC1B0F" w:rsidP="007440F6"/>
    <w:p w:rsidR="006364C7" w:rsidRDefault="006364C7">
      <w:r>
        <w:br w:type="page"/>
      </w:r>
    </w:p>
    <w:p w:rsidR="00AC1B0F" w:rsidRDefault="00AC1B0F" w:rsidP="007440F6"/>
    <w:p w:rsidR="00AC1B0F" w:rsidRDefault="00AC1B0F" w:rsidP="007440F6">
      <w:r>
        <w:t xml:space="preserve">En la ventana que se nos abrirá, </w:t>
      </w:r>
      <w:r w:rsidR="006364C7">
        <w:t>podemos indicarle el nombre de nuestro proyecto.</w:t>
      </w:r>
    </w:p>
    <w:p w:rsidR="00AC1B0F" w:rsidRDefault="00AC1B0F" w:rsidP="007440F6"/>
    <w:p w:rsidR="006364C7" w:rsidRDefault="006364C7" w:rsidP="007440F6">
      <w:r>
        <w:t>Si e</w:t>
      </w:r>
      <w:r w:rsidR="008734E8">
        <w:t xml:space="preserve">xpandimos el nodo “Project </w:t>
      </w:r>
      <w:proofErr w:type="spellStart"/>
      <w:r w:rsidR="008734E8">
        <w:t>Interpreter</w:t>
      </w:r>
      <w:proofErr w:type="spellEnd"/>
      <w:r w:rsidR="008734E8">
        <w:t xml:space="preserve">: New </w:t>
      </w:r>
      <w:proofErr w:type="spellStart"/>
      <w:r w:rsidR="008734E8">
        <w:t>Virtualenv</w:t>
      </w:r>
      <w:proofErr w:type="spellEnd"/>
      <w:r w:rsidR="008734E8">
        <w:t xml:space="preserve"> </w:t>
      </w:r>
      <w:proofErr w:type="spellStart"/>
      <w:r w:rsidR="008734E8">
        <w:t>environment</w:t>
      </w:r>
      <w:proofErr w:type="spellEnd"/>
      <w:r w:rsidR="008734E8">
        <w:t>” apreciaremos que nos ha reconocido el intérprete de Python previamente instalado.</w:t>
      </w:r>
    </w:p>
    <w:p w:rsidR="008734E8" w:rsidRDefault="008734E8" w:rsidP="007440F6"/>
    <w:p w:rsidR="006364C7" w:rsidRPr="007440F6" w:rsidRDefault="006364C7" w:rsidP="007440F6">
      <w:r>
        <w:rPr>
          <w:noProof/>
        </w:rPr>
        <w:drawing>
          <wp:inline distT="0" distB="0" distL="0" distR="0" wp14:anchorId="3467A273" wp14:editId="1A99063E">
            <wp:extent cx="5400040" cy="39370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4C7" w:rsidRPr="007440F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080" w:rsidRDefault="000C3080">
      <w:r>
        <w:separator/>
      </w:r>
    </w:p>
  </w:endnote>
  <w:endnote w:type="continuationSeparator" w:id="0">
    <w:p w:rsidR="000C3080" w:rsidRDefault="000C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0381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080" w:rsidRDefault="000C3080">
      <w:r>
        <w:separator/>
      </w:r>
    </w:p>
  </w:footnote>
  <w:footnote w:type="continuationSeparator" w:id="0">
    <w:p w:rsidR="000C3080" w:rsidRDefault="000C3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371"/>
    <w:rsid w:val="00052DB5"/>
    <w:rsid w:val="0005560E"/>
    <w:rsid w:val="00080BE0"/>
    <w:rsid w:val="000939D0"/>
    <w:rsid w:val="000974EC"/>
    <w:rsid w:val="000A0FB9"/>
    <w:rsid w:val="000C3080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3819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1F82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4C7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3734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34B7F"/>
    <w:rsid w:val="008363B4"/>
    <w:rsid w:val="00844A25"/>
    <w:rsid w:val="008644C5"/>
    <w:rsid w:val="008734E8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download/#section=window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855F7-30B7-4276-B137-DDDE97CA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15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Alejandro Galindo</dc:creator>
  <cp:keywords/>
  <cp:lastModifiedBy>Alejandro Galindo</cp:lastModifiedBy>
  <cp:revision>5</cp:revision>
  <cp:lastPrinted>2009-06-26T08:37:00Z</cp:lastPrinted>
  <dcterms:created xsi:type="dcterms:W3CDTF">2018-06-25T06:33:00Z</dcterms:created>
  <dcterms:modified xsi:type="dcterms:W3CDTF">2018-06-25T06:48:00Z</dcterms:modified>
  <cp:category>ASP NET</cp:category>
</cp:coreProperties>
</file>