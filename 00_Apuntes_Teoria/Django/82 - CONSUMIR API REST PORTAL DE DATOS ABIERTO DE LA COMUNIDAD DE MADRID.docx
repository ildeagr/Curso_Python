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0854F" w14:textId="77777777" w:rsidR="00AC1B0F" w:rsidRDefault="00AC1B0F" w:rsidP="007440F6"/>
    <w:p w14:paraId="4B16F4A6" w14:textId="2C59A05F" w:rsidR="0037536A" w:rsidRDefault="003738D2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SOLICITAR</w:t>
      </w:r>
      <w:r w:rsidR="00BC4C3E">
        <w:rPr>
          <w:rFonts w:ascii="Verdana" w:hAnsi="Verdana" w:cs="Tahoma"/>
          <w:sz w:val="20"/>
          <w:szCs w:val="20"/>
          <w:u w:val="single"/>
        </w:rPr>
        <w:t xml:space="preserve"> API</w:t>
      </w:r>
      <w:r>
        <w:rPr>
          <w:rFonts w:ascii="Verdana" w:hAnsi="Verdana" w:cs="Tahoma"/>
          <w:sz w:val="20"/>
          <w:szCs w:val="20"/>
          <w:u w:val="single"/>
        </w:rPr>
        <w:t xml:space="preserve"> REST</w:t>
      </w:r>
      <w:r w:rsidR="00BC4C3E">
        <w:rPr>
          <w:rFonts w:ascii="Verdana" w:hAnsi="Verdana" w:cs="Tahoma"/>
          <w:sz w:val="20"/>
          <w:szCs w:val="20"/>
          <w:u w:val="single"/>
        </w:rPr>
        <w:t xml:space="preserve"> </w:t>
      </w:r>
      <w:r>
        <w:rPr>
          <w:rFonts w:ascii="Verdana" w:hAnsi="Verdana" w:cs="Tahoma"/>
          <w:sz w:val="20"/>
          <w:szCs w:val="20"/>
          <w:u w:val="single"/>
        </w:rPr>
        <w:t xml:space="preserve">DEL </w:t>
      </w:r>
      <w:r w:rsidRPr="003738D2">
        <w:rPr>
          <w:rFonts w:ascii="Verdana" w:hAnsi="Verdana" w:cs="Tahoma"/>
          <w:sz w:val="20"/>
          <w:szCs w:val="20"/>
          <w:u w:val="single"/>
        </w:rPr>
        <w:t>PORTAL DE DATOS ABIERTO DE LA COMUNIDAD DE MADRID</w:t>
      </w:r>
    </w:p>
    <w:p w14:paraId="4AB4730C" w14:textId="77777777" w:rsidR="00314F50" w:rsidRDefault="00314F50" w:rsidP="00314F50">
      <w:pPr>
        <w:pStyle w:val="Puesto"/>
        <w:rPr>
          <w:rFonts w:ascii="Verdana" w:hAnsi="Verdana"/>
          <w:sz w:val="20"/>
          <w:szCs w:val="20"/>
        </w:rPr>
      </w:pPr>
    </w:p>
    <w:p w14:paraId="1FFF4737" w14:textId="77777777" w:rsidR="003738D2" w:rsidRDefault="003738D2" w:rsidP="003738D2">
      <w:pPr>
        <w:pStyle w:val="Prrafodelista"/>
        <w:numPr>
          <w:ilvl w:val="0"/>
          <w:numId w:val="41"/>
        </w:numPr>
      </w:pPr>
      <w:r>
        <w:t xml:space="preserve">Para acceder, debemos instalar la librería </w:t>
      </w:r>
      <w:proofErr w:type="spellStart"/>
      <w:r>
        <w:rPr>
          <w:b/>
          <w:bCs/>
        </w:rPr>
        <w:t>requests</w:t>
      </w:r>
      <w:proofErr w:type="spellEnd"/>
      <w:r>
        <w:t xml:space="preserve"> dentro de Python</w:t>
      </w:r>
    </w:p>
    <w:p w14:paraId="2283EAB0" w14:textId="77777777" w:rsidR="003738D2" w:rsidRDefault="003738D2" w:rsidP="003738D2">
      <w:pPr>
        <w:rPr>
          <w:b/>
        </w:rPr>
      </w:pPr>
    </w:p>
    <w:p w14:paraId="5BC26F28" w14:textId="77777777" w:rsidR="003738D2" w:rsidRPr="00E56AEB" w:rsidRDefault="003738D2" w:rsidP="003738D2"/>
    <w:p w14:paraId="4D2F3AF4" w14:textId="77777777" w:rsidR="003738D2" w:rsidRPr="00314F50" w:rsidRDefault="003738D2" w:rsidP="003738D2">
      <w:pPr>
        <w:pStyle w:val="Pues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Primero instalamos el módulo de </w:t>
      </w:r>
      <w:proofErr w:type="spellStart"/>
      <w:r>
        <w:rPr>
          <w:rFonts w:ascii="Verdana" w:hAnsi="Verdana"/>
          <w:sz w:val="20"/>
          <w:szCs w:val="20"/>
        </w:rPr>
        <w:t>Request</w:t>
      </w:r>
      <w:proofErr w:type="spellEnd"/>
      <w:r>
        <w:rPr>
          <w:rFonts w:ascii="Verdana" w:hAnsi="Verdana"/>
          <w:sz w:val="20"/>
          <w:szCs w:val="20"/>
        </w:rPr>
        <w:t xml:space="preserve"> en nuestro equipo</w:t>
      </w:r>
    </w:p>
    <w:p w14:paraId="27F59249" w14:textId="77777777" w:rsidR="003738D2" w:rsidRDefault="003738D2" w:rsidP="003738D2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12F9C6BA" w14:textId="77777777" w:rsidR="003738D2" w:rsidRPr="00BC4C3E" w:rsidRDefault="003738D2" w:rsidP="003738D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212529"/>
          <w:sz w:val="22"/>
          <w:szCs w:val="22"/>
        </w:rPr>
      </w:pPr>
      <w:proofErr w:type="spellStart"/>
      <w:proofErr w:type="gramStart"/>
      <w:r w:rsidRPr="00BC4C3E">
        <w:rPr>
          <w:rFonts w:ascii="Consolas" w:hAnsi="Consolas" w:cs="Courier New"/>
          <w:color w:val="212529"/>
          <w:szCs w:val="20"/>
        </w:rPr>
        <w:t>python</w:t>
      </w:r>
      <w:proofErr w:type="spellEnd"/>
      <w:proofErr w:type="gramEnd"/>
      <w:r w:rsidRPr="00BC4C3E">
        <w:rPr>
          <w:rFonts w:ascii="Consolas" w:hAnsi="Consolas" w:cs="Courier New"/>
          <w:color w:val="212529"/>
          <w:szCs w:val="20"/>
        </w:rPr>
        <w:t xml:space="preserve"> -m </w:t>
      </w:r>
      <w:proofErr w:type="spellStart"/>
      <w:r w:rsidRPr="00BC4C3E">
        <w:rPr>
          <w:rFonts w:ascii="Consolas" w:hAnsi="Consolas" w:cs="Courier New"/>
          <w:color w:val="212529"/>
          <w:szCs w:val="20"/>
        </w:rPr>
        <w:t>pip</w:t>
      </w:r>
      <w:proofErr w:type="spellEnd"/>
      <w:r w:rsidRPr="00BC4C3E">
        <w:rPr>
          <w:rFonts w:ascii="Consolas" w:hAnsi="Consolas" w:cs="Courier New"/>
          <w:color w:val="212529"/>
          <w:szCs w:val="20"/>
        </w:rPr>
        <w:t xml:space="preserve"> </w:t>
      </w:r>
      <w:proofErr w:type="spellStart"/>
      <w:r w:rsidRPr="00BC4C3E">
        <w:rPr>
          <w:rFonts w:ascii="Consolas" w:hAnsi="Consolas" w:cs="Courier New"/>
          <w:color w:val="212529"/>
          <w:szCs w:val="20"/>
        </w:rPr>
        <w:t>install</w:t>
      </w:r>
      <w:proofErr w:type="spellEnd"/>
      <w:r w:rsidRPr="00BC4C3E">
        <w:rPr>
          <w:rFonts w:ascii="Consolas" w:hAnsi="Consolas" w:cs="Courier New"/>
          <w:color w:val="212529"/>
          <w:szCs w:val="20"/>
        </w:rPr>
        <w:t xml:space="preserve"> </w:t>
      </w:r>
      <w:proofErr w:type="spellStart"/>
      <w:r w:rsidRPr="00BC4C3E">
        <w:rPr>
          <w:rFonts w:ascii="Consolas" w:hAnsi="Consolas" w:cs="Courier New"/>
          <w:color w:val="212529"/>
          <w:szCs w:val="20"/>
        </w:rPr>
        <w:t>requests</w:t>
      </w:r>
      <w:proofErr w:type="spellEnd"/>
    </w:p>
    <w:p w14:paraId="3A58E875" w14:textId="26D87324" w:rsidR="00E56AEB" w:rsidRDefault="00E56AEB" w:rsidP="00E56AEB">
      <w:pPr>
        <w:rPr>
          <w:b/>
        </w:rPr>
      </w:pPr>
    </w:p>
    <w:p w14:paraId="58C5E6BF" w14:textId="3B320FD8" w:rsidR="003738D2" w:rsidRDefault="003738D2" w:rsidP="00E56AEB">
      <w:pPr>
        <w:rPr>
          <w:b/>
        </w:rPr>
      </w:pPr>
    </w:p>
    <w:p w14:paraId="162842A3" w14:textId="77777777" w:rsidR="001C45C3" w:rsidRDefault="001C45C3" w:rsidP="001C45C3">
      <w:pPr>
        <w:ind w:left="708"/>
        <w:rPr>
          <w:rStyle w:val="Hipervnculo"/>
          <w:szCs w:val="20"/>
        </w:rPr>
      </w:pPr>
      <w:r>
        <w:rPr>
          <w:rStyle w:val="Hipervnculo"/>
          <w:szCs w:val="20"/>
        </w:rPr>
        <w:t>https://datos.madrid.es/portal/site/egob/menuitem.214413fe61bdd68a53318ba0a8a409a0/?vgnextoid=b07e0f7c5ff9e510VgnVCM1000008a4a900aRCRD&amp;vgnextchannel=b07e0f7c5ff9e510VgnVCM1000008a4a900aRCRD&amp;vgnextfmt=default</w:t>
      </w:r>
    </w:p>
    <w:p w14:paraId="0084D7EE" w14:textId="77777777" w:rsidR="001C45C3" w:rsidRDefault="001C45C3" w:rsidP="00E56AEB">
      <w:pPr>
        <w:rPr>
          <w:b/>
        </w:rPr>
      </w:pPr>
      <w:bookmarkStart w:id="0" w:name="_GoBack"/>
      <w:bookmarkEnd w:id="0"/>
    </w:p>
    <w:p w14:paraId="035C7651" w14:textId="77777777" w:rsidR="001C45C3" w:rsidRDefault="001C45C3" w:rsidP="00E56AEB">
      <w:pPr>
        <w:rPr>
          <w:b/>
        </w:rPr>
      </w:pPr>
    </w:p>
    <w:p w14:paraId="0D33C564" w14:textId="77777777" w:rsidR="001C45C3" w:rsidRDefault="001C45C3" w:rsidP="00E56AEB">
      <w:pPr>
        <w:rPr>
          <w:b/>
        </w:rPr>
      </w:pPr>
    </w:p>
    <w:p w14:paraId="0A969EE0" w14:textId="31A16EEF" w:rsidR="003738D2" w:rsidRDefault="003738D2" w:rsidP="00E56AEB">
      <w:pPr>
        <w:rPr>
          <w:b/>
        </w:rPr>
      </w:pPr>
      <w:r>
        <w:rPr>
          <w:b/>
        </w:rPr>
        <w:t>SOLICITAR CENTROS DE DÍA DE LA COMUNIDAD DE MADRID</w:t>
      </w:r>
    </w:p>
    <w:p w14:paraId="09204DEF" w14:textId="53721334" w:rsidR="00314F50" w:rsidRDefault="00314F50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5A578416" w14:textId="6A7323CB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5E3120D9" w14:textId="1DC61993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09C0A4EA" w14:textId="77777777" w:rsidR="005E2894" w:rsidRDefault="005E2894" w:rsidP="005E289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requests.exceptions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HTTPError</w:t>
      </w:r>
      <w:proofErr w:type="spellEnd"/>
      <w:r>
        <w:rPr>
          <w:color w:val="A9B7C6"/>
        </w:rPr>
        <w:br/>
      </w:r>
      <w:r>
        <w:rPr>
          <w:color w:val="808080"/>
        </w:rPr>
        <w:t># EJEMPLO PETICIÓN API CENTROS DE DÍA</w:t>
      </w:r>
      <w:r>
        <w:rPr>
          <w:color w:val="808080"/>
        </w:rPr>
        <w:br/>
      </w:r>
      <w:proofErr w:type="spellStart"/>
      <w:r>
        <w:rPr>
          <w:color w:val="A9B7C6"/>
        </w:rPr>
        <w:t>api_url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"https://datos.madrid.es/egob/catalogo/200342-0-centros-dia.json"</w:t>
      </w:r>
      <w:r>
        <w:rPr>
          <w:color w:val="6A8759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response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api_url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response.raise_for_status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content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>[</w:t>
      </w:r>
      <w:r>
        <w:rPr>
          <w:color w:val="6A8759"/>
        </w:rPr>
        <w:t>'@</w:t>
      </w:r>
      <w:proofErr w:type="spellStart"/>
      <w:r>
        <w:rPr>
          <w:color w:val="6A8759"/>
        </w:rPr>
        <w:t>graph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(i[</w:t>
      </w:r>
      <w:r>
        <w:rPr>
          <w:color w:val="6A8759"/>
        </w:rPr>
        <w:t>'</w:t>
      </w:r>
      <w:proofErr w:type="spellStart"/>
      <w:r>
        <w:rPr>
          <w:color w:val="6A8759"/>
        </w:rPr>
        <w:t>title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HTTPError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http_err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f'HTTP</w:t>
      </w:r>
      <w:proofErr w:type="spellEnd"/>
      <w:r>
        <w:rPr>
          <w:color w:val="6A8759"/>
        </w:rPr>
        <w:t xml:space="preserve"> error </w:t>
      </w:r>
      <w:proofErr w:type="spellStart"/>
      <w:r>
        <w:rPr>
          <w:color w:val="6A8759"/>
        </w:rPr>
        <w:t>occurred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http_err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f'Other</w:t>
      </w:r>
      <w:proofErr w:type="spellEnd"/>
      <w:r>
        <w:rPr>
          <w:color w:val="6A8759"/>
        </w:rPr>
        <w:t xml:space="preserve"> error </w:t>
      </w:r>
      <w:proofErr w:type="spellStart"/>
      <w:r>
        <w:rPr>
          <w:color w:val="6A8759"/>
        </w:rPr>
        <w:t>occurred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err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53CFCFBA" w14:textId="554663DF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087252EF" w14:textId="24E44409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6412E35C" w14:textId="43A9354F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4D6EFF53" w14:textId="3645F502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34D5301C" w14:textId="71A3689A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24F0D242" w14:textId="64C8214F" w:rsidR="005E2894" w:rsidRDefault="005E2894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lastRenderedPageBreak/>
        <w:drawing>
          <wp:inline distT="0" distB="0" distL="0" distR="0" wp14:anchorId="7692EC72" wp14:editId="4E671170">
            <wp:extent cx="5400040" cy="39547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CD01" w14:textId="226FA27D" w:rsidR="003738D2" w:rsidRDefault="003738D2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2FB96A75" w14:textId="7735C432" w:rsidR="003738D2" w:rsidRDefault="003738D2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64B4AD1F" w14:textId="02625AF4" w:rsidR="003738D2" w:rsidRDefault="003738D2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6BF0A322" w14:textId="4029CB18" w:rsidR="003738D2" w:rsidRDefault="003738D2" w:rsidP="003738D2">
      <w:pPr>
        <w:rPr>
          <w:b/>
        </w:rPr>
      </w:pPr>
      <w:r>
        <w:rPr>
          <w:b/>
        </w:rPr>
        <w:t>SOLICITAR CENTROS DE DÍA DE LA COMUNIDAD DE MADRID POR DISTRITO</w:t>
      </w:r>
    </w:p>
    <w:p w14:paraId="1E612F76" w14:textId="4C1A630E" w:rsidR="003738D2" w:rsidRDefault="003738D2" w:rsidP="003738D2">
      <w:pPr>
        <w:rPr>
          <w:b/>
        </w:rPr>
      </w:pPr>
    </w:p>
    <w:p w14:paraId="2B56DEE9" w14:textId="1F2BDB84" w:rsidR="003738D2" w:rsidRDefault="003738D2" w:rsidP="003738D2">
      <w:pPr>
        <w:rPr>
          <w:b/>
        </w:rPr>
      </w:pPr>
    </w:p>
    <w:p w14:paraId="0BEF4428" w14:textId="77777777" w:rsidR="003738D2" w:rsidRDefault="003738D2" w:rsidP="003738D2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# EJEMPLO PETICIÓN API CENTROS DE DÍA POR DISTRITO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'-----------------------------CENTROS DE DÍA EN EL RETIRO---------------------------------------'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requests.exceptions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HTTPError</w:t>
      </w:r>
      <w:proofErr w:type="spellEnd"/>
      <w:r>
        <w:rPr>
          <w:color w:val="A9B7C6"/>
        </w:rPr>
        <w:br/>
      </w:r>
      <w:r>
        <w:rPr>
          <w:color w:val="808080"/>
        </w:rPr>
        <w:t># EJEMPLO PETICIÓN API CENTROS DE DÍA</w:t>
      </w:r>
      <w:r>
        <w:rPr>
          <w:color w:val="808080"/>
        </w:rPr>
        <w:br/>
      </w:r>
      <w:proofErr w:type="spellStart"/>
      <w:r>
        <w:rPr>
          <w:color w:val="A9B7C6"/>
        </w:rPr>
        <w:t>api_url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"https://datos.madrid.es/egob/catalogo/200342-0-centros-dia.json?distrito_nombre=RETIRO"</w:t>
      </w:r>
      <w:r>
        <w:rPr>
          <w:color w:val="6A8759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response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api_url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response.raise_for_status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content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>[</w:t>
      </w:r>
      <w:r>
        <w:rPr>
          <w:color w:val="6A8759"/>
        </w:rPr>
        <w:t>'@</w:t>
      </w:r>
      <w:proofErr w:type="spellStart"/>
      <w:r>
        <w:rPr>
          <w:color w:val="6A8759"/>
        </w:rPr>
        <w:t>graph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(i[</w:t>
      </w:r>
      <w:r>
        <w:rPr>
          <w:color w:val="6A8759"/>
        </w:rPr>
        <w:t>'</w:t>
      </w:r>
      <w:proofErr w:type="spellStart"/>
      <w:r>
        <w:rPr>
          <w:color w:val="6A8759"/>
        </w:rPr>
        <w:t>title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HTTPError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http_err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f'HTTP</w:t>
      </w:r>
      <w:proofErr w:type="spellEnd"/>
      <w:r>
        <w:rPr>
          <w:color w:val="6A8759"/>
        </w:rPr>
        <w:t xml:space="preserve"> error </w:t>
      </w:r>
      <w:proofErr w:type="spellStart"/>
      <w:r>
        <w:rPr>
          <w:color w:val="6A8759"/>
        </w:rPr>
        <w:t>occurred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http_err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f'Other</w:t>
      </w:r>
      <w:proofErr w:type="spellEnd"/>
      <w:r>
        <w:rPr>
          <w:color w:val="6A8759"/>
        </w:rPr>
        <w:t xml:space="preserve"> error </w:t>
      </w:r>
      <w:proofErr w:type="spellStart"/>
      <w:r>
        <w:rPr>
          <w:color w:val="6A8759"/>
        </w:rPr>
        <w:t>occurred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err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70911823" w14:textId="77777777" w:rsidR="003738D2" w:rsidRDefault="003738D2" w:rsidP="003738D2">
      <w:pPr>
        <w:rPr>
          <w:b/>
        </w:rPr>
      </w:pPr>
    </w:p>
    <w:p w14:paraId="5E2A6307" w14:textId="1B25E76D" w:rsidR="003738D2" w:rsidRDefault="003738D2" w:rsidP="003738D2">
      <w:pPr>
        <w:rPr>
          <w:b/>
        </w:rPr>
      </w:pPr>
    </w:p>
    <w:p w14:paraId="182BF8F2" w14:textId="69FA262A" w:rsidR="003738D2" w:rsidRDefault="003738D2" w:rsidP="003738D2">
      <w:pPr>
        <w:rPr>
          <w:b/>
        </w:rPr>
      </w:pPr>
    </w:p>
    <w:p w14:paraId="3C9719AF" w14:textId="0BC13528" w:rsidR="003738D2" w:rsidRDefault="003738D2" w:rsidP="003738D2">
      <w:pPr>
        <w:rPr>
          <w:b/>
        </w:rPr>
      </w:pPr>
    </w:p>
    <w:p w14:paraId="0E20E633" w14:textId="77777777" w:rsidR="003738D2" w:rsidRDefault="003738D2" w:rsidP="003738D2">
      <w:pPr>
        <w:rPr>
          <w:b/>
        </w:rPr>
      </w:pPr>
    </w:p>
    <w:p w14:paraId="26B87437" w14:textId="5786092A" w:rsidR="003738D2" w:rsidRDefault="003738D2" w:rsidP="003738D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CD66941" wp14:editId="6B131E80">
            <wp:extent cx="5394960" cy="685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EA35" w14:textId="77777777" w:rsidR="003738D2" w:rsidRDefault="003738D2" w:rsidP="00B0590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sectPr w:rsidR="003738D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7D3BA" w14:textId="77777777" w:rsidR="00797298" w:rsidRDefault="00797298">
      <w:r>
        <w:separator/>
      </w:r>
    </w:p>
  </w:endnote>
  <w:endnote w:type="continuationSeparator" w:id="0">
    <w:p w14:paraId="33203B1F" w14:textId="77777777" w:rsidR="00797298" w:rsidRDefault="0079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B46A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45C3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277BE" w14:textId="77777777" w:rsidR="00797298" w:rsidRDefault="00797298">
      <w:r>
        <w:separator/>
      </w:r>
    </w:p>
  </w:footnote>
  <w:footnote w:type="continuationSeparator" w:id="0">
    <w:p w14:paraId="59752B37" w14:textId="77777777" w:rsidR="00797298" w:rsidRDefault="00797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71560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60E22A29" wp14:editId="5F785C3B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3FABDC71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77D88"/>
    <w:multiLevelType w:val="hybridMultilevel"/>
    <w:tmpl w:val="0C289D2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9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6"/>
  </w:num>
  <w:num w:numId="13">
    <w:abstractNumId w:val="34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7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8"/>
  </w:num>
  <w:num w:numId="33">
    <w:abstractNumId w:val="7"/>
  </w:num>
  <w:num w:numId="34">
    <w:abstractNumId w:val="35"/>
  </w:num>
  <w:num w:numId="35">
    <w:abstractNumId w:val="2"/>
  </w:num>
  <w:num w:numId="36">
    <w:abstractNumId w:val="20"/>
  </w:num>
  <w:num w:numId="37">
    <w:abstractNumId w:val="40"/>
  </w:num>
  <w:num w:numId="38">
    <w:abstractNumId w:val="3"/>
  </w:num>
  <w:num w:numId="39">
    <w:abstractNumId w:val="17"/>
  </w:num>
  <w:num w:numId="40">
    <w:abstractNumId w:val="3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340F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0E5365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45C3"/>
    <w:rsid w:val="001C5ECC"/>
    <w:rsid w:val="001E7762"/>
    <w:rsid w:val="0020039E"/>
    <w:rsid w:val="002043A7"/>
    <w:rsid w:val="00212E93"/>
    <w:rsid w:val="00220489"/>
    <w:rsid w:val="00222381"/>
    <w:rsid w:val="00230475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86C3D"/>
    <w:rsid w:val="002B1E2F"/>
    <w:rsid w:val="002C1C22"/>
    <w:rsid w:val="002D0892"/>
    <w:rsid w:val="002D0EEA"/>
    <w:rsid w:val="002D5110"/>
    <w:rsid w:val="002D695B"/>
    <w:rsid w:val="002E3F14"/>
    <w:rsid w:val="002F1E8F"/>
    <w:rsid w:val="002F22A2"/>
    <w:rsid w:val="002F424F"/>
    <w:rsid w:val="003005BC"/>
    <w:rsid w:val="00314F50"/>
    <w:rsid w:val="003246B6"/>
    <w:rsid w:val="0033160A"/>
    <w:rsid w:val="00342037"/>
    <w:rsid w:val="0034353C"/>
    <w:rsid w:val="00355F8C"/>
    <w:rsid w:val="003574C3"/>
    <w:rsid w:val="003738D2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75872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5E2894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3C21"/>
    <w:rsid w:val="007440F6"/>
    <w:rsid w:val="0074628B"/>
    <w:rsid w:val="00761EE7"/>
    <w:rsid w:val="007641CF"/>
    <w:rsid w:val="00775DD1"/>
    <w:rsid w:val="0077641A"/>
    <w:rsid w:val="0078193D"/>
    <w:rsid w:val="007856F4"/>
    <w:rsid w:val="007963F6"/>
    <w:rsid w:val="00797298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590B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C4C3E"/>
    <w:rsid w:val="00BD1C10"/>
    <w:rsid w:val="00BD3043"/>
    <w:rsid w:val="00BD4602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2CE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2D2C"/>
    <w:rsid w:val="00D86408"/>
    <w:rsid w:val="00D949C3"/>
    <w:rsid w:val="00DA0684"/>
    <w:rsid w:val="00DA25CB"/>
    <w:rsid w:val="00DC3DB5"/>
    <w:rsid w:val="00DD45B0"/>
    <w:rsid w:val="00DD763C"/>
    <w:rsid w:val="00DE19EF"/>
    <w:rsid w:val="00DE277E"/>
    <w:rsid w:val="00DE3B8A"/>
    <w:rsid w:val="00DE7720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56AEB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2D9"/>
    <w:rsid w:val="00ED7E83"/>
    <w:rsid w:val="00EE35C2"/>
    <w:rsid w:val="00EE4DEB"/>
    <w:rsid w:val="00EE6A87"/>
    <w:rsid w:val="00F00EFA"/>
    <w:rsid w:val="00F103A5"/>
    <w:rsid w:val="00F1073B"/>
    <w:rsid w:val="00F15CE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859F0"/>
    <w:rsid w:val="00F94B08"/>
    <w:rsid w:val="00FA0B6C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3FFA5C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qFormat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F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81F0C-1BA2-459E-AC97-529064F7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11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Tardes</cp:lastModifiedBy>
  <cp:revision>5</cp:revision>
  <cp:lastPrinted>2009-06-26T08:37:00Z</cp:lastPrinted>
  <dcterms:created xsi:type="dcterms:W3CDTF">2022-03-23T18:56:00Z</dcterms:created>
  <dcterms:modified xsi:type="dcterms:W3CDTF">2022-11-10T16:09:00Z</dcterms:modified>
  <cp:category>ASP NET</cp:category>
</cp:coreProperties>
</file>