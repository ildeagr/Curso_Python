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7C2784" w:rsidRDefault="007C2784" w:rsidP="007440F6"/>
    <w:p w:rsidR="0037536A" w:rsidRDefault="00F94EBD" w:rsidP="00BA16CC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>MÚLTIPLES ACCIONES</w:t>
      </w:r>
      <w:r w:rsidR="00787A52">
        <w:rPr>
          <w:rFonts w:cs="Tahoma"/>
          <w:b/>
          <w:bCs/>
          <w:caps/>
          <w:sz w:val="22"/>
          <w:szCs w:val="20"/>
          <w:u w:val="single"/>
        </w:rPr>
        <w:t xml:space="preserve"> TABLA DEPT</w:t>
      </w:r>
    </w:p>
    <w:p w:rsidR="00BA16CC" w:rsidRPr="00CE4E60" w:rsidRDefault="00BA16CC" w:rsidP="00BA16CC">
      <w:pPr>
        <w:tabs>
          <w:tab w:val="left" w:pos="6660"/>
        </w:tabs>
        <w:jc w:val="center"/>
        <w:rPr>
          <w:b/>
          <w:bCs/>
        </w:rPr>
      </w:pPr>
    </w:p>
    <w:p w:rsidR="002C664E" w:rsidRDefault="002C664E" w:rsidP="002C664E">
      <w:pPr>
        <w:rPr>
          <w:lang w:val="en-GB"/>
        </w:rPr>
      </w:pPr>
    </w:p>
    <w:p w:rsidR="00817B3E" w:rsidRPr="00636F9A" w:rsidRDefault="00817B3E" w:rsidP="00817B3E">
      <w:pPr>
        <w:numPr>
          <w:ilvl w:val="0"/>
          <w:numId w:val="34"/>
        </w:numPr>
        <w:rPr>
          <w:szCs w:val="20"/>
        </w:rPr>
      </w:pPr>
      <w:r w:rsidRPr="00636F9A">
        <w:rPr>
          <w:szCs w:val="20"/>
        </w:rPr>
        <w:t xml:space="preserve">Realizaremos una página que hará </w:t>
      </w:r>
      <w:r w:rsidRPr="00636F9A">
        <w:rPr>
          <w:szCs w:val="20"/>
        </w:rPr>
        <w:t>múltiples</w:t>
      </w:r>
      <w:r w:rsidRPr="00636F9A">
        <w:rPr>
          <w:szCs w:val="20"/>
        </w:rPr>
        <w:t xml:space="preserve"> consultas de acción sobre la tabla DEPT de la base de datos hospital.</w:t>
      </w:r>
    </w:p>
    <w:p w:rsidR="00817B3E" w:rsidRDefault="00817B3E" w:rsidP="00817B3E">
      <w:pPr>
        <w:numPr>
          <w:ilvl w:val="0"/>
          <w:numId w:val="34"/>
        </w:numPr>
        <w:rPr>
          <w:szCs w:val="20"/>
        </w:rPr>
      </w:pPr>
      <w:r w:rsidRPr="00636F9A">
        <w:rPr>
          <w:szCs w:val="20"/>
        </w:rPr>
        <w:t>Podremos insertar, modificar y eliminar departamentos.</w:t>
      </w:r>
    </w:p>
    <w:p w:rsidR="00817B3E" w:rsidRDefault="00817B3E" w:rsidP="00817B3E">
      <w:pPr>
        <w:rPr>
          <w:szCs w:val="20"/>
        </w:rPr>
      </w:pPr>
    </w:p>
    <w:p w:rsidR="00817B3E" w:rsidRDefault="00817B3E" w:rsidP="00817B3E">
      <w:pPr>
        <w:rPr>
          <w:szCs w:val="20"/>
        </w:rPr>
      </w:pPr>
    </w:p>
    <w:p w:rsidR="00817B3E" w:rsidRDefault="00817B3E" w:rsidP="00817B3E">
      <w:pPr>
        <w:rPr>
          <w:szCs w:val="20"/>
        </w:rPr>
      </w:pPr>
    </w:p>
    <w:p w:rsidR="00817B3E" w:rsidRDefault="00817B3E" w:rsidP="00817B3E">
      <w:pPr>
        <w:rPr>
          <w:szCs w:val="20"/>
        </w:rPr>
      </w:pPr>
    </w:p>
    <w:p w:rsidR="00817B3E" w:rsidRDefault="00817B3E" w:rsidP="00817B3E">
      <w:pPr>
        <w:rPr>
          <w:szCs w:val="20"/>
        </w:rPr>
      </w:pPr>
    </w:p>
    <w:p w:rsidR="00817B3E" w:rsidRDefault="00817B3E" w:rsidP="00817B3E">
      <w:pPr>
        <w:rPr>
          <w:b/>
          <w:bCs/>
        </w:rPr>
      </w:pPr>
      <w:r>
        <w:rPr>
          <w:b/>
          <w:bCs/>
        </w:rPr>
        <w:t>MultiplesAcciones.html</w:t>
      </w:r>
    </w:p>
    <w:p w:rsidR="00817B3E" w:rsidRPr="00636F9A" w:rsidRDefault="00817B3E" w:rsidP="00817B3E">
      <w:pPr>
        <w:rPr>
          <w:szCs w:val="20"/>
        </w:rPr>
      </w:pPr>
    </w:p>
    <w:p w:rsidR="00865F21" w:rsidRDefault="00817B3E" w:rsidP="00817B3E">
      <w:pPr>
        <w:rPr>
          <w:bCs/>
        </w:rPr>
      </w:pPr>
      <w:r w:rsidRPr="00F93786">
        <w:rPr>
          <w:noProof/>
        </w:rPr>
        <w:drawing>
          <wp:inline distT="0" distB="0" distL="0" distR="0">
            <wp:extent cx="3324860" cy="2486891"/>
            <wp:effectExtent l="19050" t="19050" r="27940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56"/>
                    <a:stretch/>
                  </pic:blipFill>
                  <pic:spPr bwMode="auto">
                    <a:xfrm>
                      <a:off x="0" y="0"/>
                      <a:ext cx="3324860" cy="24868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F21" w:rsidRDefault="00865F21" w:rsidP="00865F21">
      <w:pPr>
        <w:rPr>
          <w:bCs/>
        </w:rPr>
      </w:pPr>
    </w:p>
    <w:p w:rsidR="00865F21" w:rsidRDefault="00865F21" w:rsidP="00865F21">
      <w:pPr>
        <w:rPr>
          <w:bCs/>
        </w:rPr>
      </w:pPr>
    </w:p>
    <w:p w:rsidR="00FB4DD3" w:rsidRDefault="00FB4DD3" w:rsidP="00817B3E">
      <w:bookmarkStart w:id="0" w:name="_GoBack"/>
      <w:bookmarkEnd w:id="0"/>
    </w:p>
    <w:sectPr w:rsidR="00FB4DD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BD1" w:rsidRDefault="00554BD1">
      <w:r>
        <w:separator/>
      </w:r>
    </w:p>
  </w:endnote>
  <w:endnote w:type="continuationSeparator" w:id="0">
    <w:p w:rsidR="00554BD1" w:rsidRDefault="00554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7B3E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BD1" w:rsidRDefault="00554BD1">
      <w:r>
        <w:separator/>
      </w:r>
    </w:p>
  </w:footnote>
  <w:footnote w:type="continuationSeparator" w:id="0">
    <w:p w:rsidR="00554BD1" w:rsidRDefault="00554B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480920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3862E486" wp14:editId="44E5A991">
          <wp:extent cx="533232" cy="442192"/>
          <wp:effectExtent l="0" t="0" r="63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696" cy="457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DJANGO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2EE8"/>
    <w:multiLevelType w:val="hybridMultilevel"/>
    <w:tmpl w:val="D3FAA79E"/>
    <w:lvl w:ilvl="0" w:tplc="6378667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7D81"/>
    <w:multiLevelType w:val="hybridMultilevel"/>
    <w:tmpl w:val="FA1C920C"/>
    <w:lvl w:ilvl="0" w:tplc="753CD9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E7516"/>
    <w:multiLevelType w:val="hybridMultilevel"/>
    <w:tmpl w:val="059EE96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7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13D6A"/>
    <w:multiLevelType w:val="hybridMultilevel"/>
    <w:tmpl w:val="D29AD4A8"/>
    <w:lvl w:ilvl="0" w:tplc="1A4AEC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A0F8E"/>
    <w:multiLevelType w:val="hybridMultilevel"/>
    <w:tmpl w:val="D090A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5560D"/>
    <w:multiLevelType w:val="hybridMultilevel"/>
    <w:tmpl w:val="059EE96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2610D"/>
    <w:multiLevelType w:val="hybridMultilevel"/>
    <w:tmpl w:val="42148F68"/>
    <w:lvl w:ilvl="0" w:tplc="F2F2D9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027139"/>
    <w:multiLevelType w:val="hybridMultilevel"/>
    <w:tmpl w:val="2A066E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D2B8F"/>
    <w:multiLevelType w:val="hybridMultilevel"/>
    <w:tmpl w:val="D090A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7"/>
  </w:num>
  <w:num w:numId="5">
    <w:abstractNumId w:val="9"/>
  </w:num>
  <w:num w:numId="6">
    <w:abstractNumId w:val="33"/>
  </w:num>
  <w:num w:numId="7">
    <w:abstractNumId w:val="25"/>
  </w:num>
  <w:num w:numId="8">
    <w:abstractNumId w:val="7"/>
  </w:num>
  <w:num w:numId="9">
    <w:abstractNumId w:val="10"/>
  </w:num>
  <w:num w:numId="10">
    <w:abstractNumId w:val="24"/>
  </w:num>
  <w:num w:numId="11">
    <w:abstractNumId w:val="28"/>
  </w:num>
  <w:num w:numId="12">
    <w:abstractNumId w:val="31"/>
  </w:num>
  <w:num w:numId="13">
    <w:abstractNumId w:val="29"/>
  </w:num>
  <w:num w:numId="14">
    <w:abstractNumId w:val="13"/>
  </w:num>
  <w:num w:numId="15">
    <w:abstractNumId w:val="20"/>
  </w:num>
  <w:num w:numId="16">
    <w:abstractNumId w:val="19"/>
  </w:num>
  <w:num w:numId="17">
    <w:abstractNumId w:val="12"/>
  </w:num>
  <w:num w:numId="18">
    <w:abstractNumId w:val="2"/>
  </w:num>
  <w:num w:numId="19">
    <w:abstractNumId w:val="32"/>
  </w:num>
  <w:num w:numId="20">
    <w:abstractNumId w:val="15"/>
  </w:num>
  <w:num w:numId="21">
    <w:abstractNumId w:val="4"/>
  </w:num>
  <w:num w:numId="22">
    <w:abstractNumId w:val="23"/>
  </w:num>
  <w:num w:numId="23">
    <w:abstractNumId w:val="5"/>
  </w:num>
  <w:num w:numId="24">
    <w:abstractNumId w:val="21"/>
  </w:num>
  <w:num w:numId="25">
    <w:abstractNumId w:val="27"/>
  </w:num>
  <w:num w:numId="26">
    <w:abstractNumId w:val="6"/>
  </w:num>
  <w:num w:numId="27">
    <w:abstractNumId w:val="18"/>
  </w:num>
  <w:num w:numId="28">
    <w:abstractNumId w:val="26"/>
  </w:num>
  <w:num w:numId="29">
    <w:abstractNumId w:val="16"/>
  </w:num>
  <w:num w:numId="30">
    <w:abstractNumId w:val="30"/>
  </w:num>
  <w:num w:numId="31">
    <w:abstractNumId w:val="1"/>
  </w:num>
  <w:num w:numId="32">
    <w:abstractNumId w:val="22"/>
  </w:num>
  <w:num w:numId="33">
    <w:abstractNumId w:val="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2049"/>
    <w:rsid w:val="000141B5"/>
    <w:rsid w:val="000312D6"/>
    <w:rsid w:val="000320FC"/>
    <w:rsid w:val="000424C7"/>
    <w:rsid w:val="000432CE"/>
    <w:rsid w:val="00043CF0"/>
    <w:rsid w:val="000454AB"/>
    <w:rsid w:val="00045728"/>
    <w:rsid w:val="00050599"/>
    <w:rsid w:val="00050A9D"/>
    <w:rsid w:val="00051612"/>
    <w:rsid w:val="00052DB5"/>
    <w:rsid w:val="0005560E"/>
    <w:rsid w:val="00076473"/>
    <w:rsid w:val="00076A2D"/>
    <w:rsid w:val="00080BE0"/>
    <w:rsid w:val="00085B7B"/>
    <w:rsid w:val="00087498"/>
    <w:rsid w:val="000939D0"/>
    <w:rsid w:val="000974EC"/>
    <w:rsid w:val="000A0FB9"/>
    <w:rsid w:val="000C70CF"/>
    <w:rsid w:val="000E1C1D"/>
    <w:rsid w:val="001069F2"/>
    <w:rsid w:val="001171F0"/>
    <w:rsid w:val="0012020A"/>
    <w:rsid w:val="00123CAD"/>
    <w:rsid w:val="0013291A"/>
    <w:rsid w:val="00147DD9"/>
    <w:rsid w:val="001530C8"/>
    <w:rsid w:val="00156231"/>
    <w:rsid w:val="00163730"/>
    <w:rsid w:val="00166CFE"/>
    <w:rsid w:val="00174323"/>
    <w:rsid w:val="00175649"/>
    <w:rsid w:val="00181371"/>
    <w:rsid w:val="00187D83"/>
    <w:rsid w:val="00195186"/>
    <w:rsid w:val="001A28FD"/>
    <w:rsid w:val="001A4A52"/>
    <w:rsid w:val="001A5452"/>
    <w:rsid w:val="001B018B"/>
    <w:rsid w:val="001B49A8"/>
    <w:rsid w:val="001C5ECC"/>
    <w:rsid w:val="001C61AC"/>
    <w:rsid w:val="001C69F0"/>
    <w:rsid w:val="001E7762"/>
    <w:rsid w:val="001F1893"/>
    <w:rsid w:val="001F7351"/>
    <w:rsid w:val="0020039E"/>
    <w:rsid w:val="00201AEB"/>
    <w:rsid w:val="002043A7"/>
    <w:rsid w:val="00213B46"/>
    <w:rsid w:val="00220489"/>
    <w:rsid w:val="00222381"/>
    <w:rsid w:val="002223DE"/>
    <w:rsid w:val="00222879"/>
    <w:rsid w:val="00235CF5"/>
    <w:rsid w:val="002441D8"/>
    <w:rsid w:val="00244B53"/>
    <w:rsid w:val="002452A1"/>
    <w:rsid w:val="00250476"/>
    <w:rsid w:val="00251745"/>
    <w:rsid w:val="00263511"/>
    <w:rsid w:val="002653FF"/>
    <w:rsid w:val="002668F0"/>
    <w:rsid w:val="002701E6"/>
    <w:rsid w:val="00283280"/>
    <w:rsid w:val="002848F6"/>
    <w:rsid w:val="0029060C"/>
    <w:rsid w:val="002A60B2"/>
    <w:rsid w:val="002B1E2F"/>
    <w:rsid w:val="002C1C22"/>
    <w:rsid w:val="002C664E"/>
    <w:rsid w:val="002D0892"/>
    <w:rsid w:val="002D5110"/>
    <w:rsid w:val="002D695B"/>
    <w:rsid w:val="002E3F14"/>
    <w:rsid w:val="002E5422"/>
    <w:rsid w:val="002F1E8F"/>
    <w:rsid w:val="002F22A2"/>
    <w:rsid w:val="002F424F"/>
    <w:rsid w:val="002F4581"/>
    <w:rsid w:val="003005BC"/>
    <w:rsid w:val="003063D1"/>
    <w:rsid w:val="003208C0"/>
    <w:rsid w:val="0033160A"/>
    <w:rsid w:val="00333AAC"/>
    <w:rsid w:val="00342037"/>
    <w:rsid w:val="0034778B"/>
    <w:rsid w:val="003534FA"/>
    <w:rsid w:val="00355F8C"/>
    <w:rsid w:val="00363C6C"/>
    <w:rsid w:val="00366EFE"/>
    <w:rsid w:val="00372203"/>
    <w:rsid w:val="003726CD"/>
    <w:rsid w:val="0037536A"/>
    <w:rsid w:val="003774C8"/>
    <w:rsid w:val="00377D6C"/>
    <w:rsid w:val="0038087F"/>
    <w:rsid w:val="0038545D"/>
    <w:rsid w:val="00390E45"/>
    <w:rsid w:val="00397DA4"/>
    <w:rsid w:val="003A6358"/>
    <w:rsid w:val="003A6A06"/>
    <w:rsid w:val="003D3600"/>
    <w:rsid w:val="003E0E36"/>
    <w:rsid w:val="003E5486"/>
    <w:rsid w:val="003E5A28"/>
    <w:rsid w:val="003E6415"/>
    <w:rsid w:val="003E77E3"/>
    <w:rsid w:val="003F1A7B"/>
    <w:rsid w:val="00404B97"/>
    <w:rsid w:val="004221B9"/>
    <w:rsid w:val="0042523C"/>
    <w:rsid w:val="00427985"/>
    <w:rsid w:val="00437FFB"/>
    <w:rsid w:val="00440017"/>
    <w:rsid w:val="00450C60"/>
    <w:rsid w:val="004518E6"/>
    <w:rsid w:val="00460895"/>
    <w:rsid w:val="00461C9C"/>
    <w:rsid w:val="00462D5F"/>
    <w:rsid w:val="0047264C"/>
    <w:rsid w:val="00480920"/>
    <w:rsid w:val="00485513"/>
    <w:rsid w:val="00485B5B"/>
    <w:rsid w:val="004906AC"/>
    <w:rsid w:val="00491512"/>
    <w:rsid w:val="004963E7"/>
    <w:rsid w:val="004A076D"/>
    <w:rsid w:val="004A1563"/>
    <w:rsid w:val="004A2D67"/>
    <w:rsid w:val="004B1655"/>
    <w:rsid w:val="004B6472"/>
    <w:rsid w:val="004E736A"/>
    <w:rsid w:val="004F4018"/>
    <w:rsid w:val="004F68BA"/>
    <w:rsid w:val="0050189A"/>
    <w:rsid w:val="00511B23"/>
    <w:rsid w:val="00516129"/>
    <w:rsid w:val="00522090"/>
    <w:rsid w:val="005224EC"/>
    <w:rsid w:val="0052589E"/>
    <w:rsid w:val="00532E0A"/>
    <w:rsid w:val="00543FB5"/>
    <w:rsid w:val="00545CFC"/>
    <w:rsid w:val="005539B8"/>
    <w:rsid w:val="00554BD1"/>
    <w:rsid w:val="00563827"/>
    <w:rsid w:val="005675AC"/>
    <w:rsid w:val="00567898"/>
    <w:rsid w:val="00573565"/>
    <w:rsid w:val="005853CE"/>
    <w:rsid w:val="00594720"/>
    <w:rsid w:val="005A4A42"/>
    <w:rsid w:val="005A7A96"/>
    <w:rsid w:val="005B5CE4"/>
    <w:rsid w:val="005B7B67"/>
    <w:rsid w:val="005C61C4"/>
    <w:rsid w:val="005C6699"/>
    <w:rsid w:val="005C7E46"/>
    <w:rsid w:val="005D2CA0"/>
    <w:rsid w:val="005D43D6"/>
    <w:rsid w:val="005D47D9"/>
    <w:rsid w:val="005E1445"/>
    <w:rsid w:val="005E3688"/>
    <w:rsid w:val="0060357D"/>
    <w:rsid w:val="00605FF0"/>
    <w:rsid w:val="00610841"/>
    <w:rsid w:val="00617930"/>
    <w:rsid w:val="00623097"/>
    <w:rsid w:val="00633D65"/>
    <w:rsid w:val="00636F9A"/>
    <w:rsid w:val="00653DBB"/>
    <w:rsid w:val="0065562C"/>
    <w:rsid w:val="00655F20"/>
    <w:rsid w:val="00670ABA"/>
    <w:rsid w:val="00682E8A"/>
    <w:rsid w:val="0069121B"/>
    <w:rsid w:val="006913CA"/>
    <w:rsid w:val="00691555"/>
    <w:rsid w:val="006B361B"/>
    <w:rsid w:val="006C77C4"/>
    <w:rsid w:val="006D2231"/>
    <w:rsid w:val="006D3DB2"/>
    <w:rsid w:val="006D7B24"/>
    <w:rsid w:val="006E0097"/>
    <w:rsid w:val="006E16B5"/>
    <w:rsid w:val="00711BE9"/>
    <w:rsid w:val="00716390"/>
    <w:rsid w:val="007172AD"/>
    <w:rsid w:val="00721275"/>
    <w:rsid w:val="00725420"/>
    <w:rsid w:val="00726C30"/>
    <w:rsid w:val="00726FC0"/>
    <w:rsid w:val="007312ED"/>
    <w:rsid w:val="0073475D"/>
    <w:rsid w:val="007440F6"/>
    <w:rsid w:val="0074628B"/>
    <w:rsid w:val="0075299E"/>
    <w:rsid w:val="00761EE7"/>
    <w:rsid w:val="0076595B"/>
    <w:rsid w:val="00770036"/>
    <w:rsid w:val="00775DD1"/>
    <w:rsid w:val="0077641A"/>
    <w:rsid w:val="00781A9B"/>
    <w:rsid w:val="007876B2"/>
    <w:rsid w:val="00787A52"/>
    <w:rsid w:val="007963F6"/>
    <w:rsid w:val="00797126"/>
    <w:rsid w:val="00797A06"/>
    <w:rsid w:val="007A4056"/>
    <w:rsid w:val="007A51CC"/>
    <w:rsid w:val="007A7C34"/>
    <w:rsid w:val="007B09C6"/>
    <w:rsid w:val="007B5BC3"/>
    <w:rsid w:val="007B6C04"/>
    <w:rsid w:val="007B7B47"/>
    <w:rsid w:val="007C2784"/>
    <w:rsid w:val="007C7DF8"/>
    <w:rsid w:val="007D2615"/>
    <w:rsid w:val="007D2A5C"/>
    <w:rsid w:val="007D2BE5"/>
    <w:rsid w:val="007E439A"/>
    <w:rsid w:val="007F0D57"/>
    <w:rsid w:val="007F23A6"/>
    <w:rsid w:val="007F281B"/>
    <w:rsid w:val="008017CD"/>
    <w:rsid w:val="00804687"/>
    <w:rsid w:val="0080552F"/>
    <w:rsid w:val="00815603"/>
    <w:rsid w:val="00816A9D"/>
    <w:rsid w:val="00817B3E"/>
    <w:rsid w:val="00825131"/>
    <w:rsid w:val="008301B6"/>
    <w:rsid w:val="00830A6B"/>
    <w:rsid w:val="00830F1A"/>
    <w:rsid w:val="00834B7F"/>
    <w:rsid w:val="008363B4"/>
    <w:rsid w:val="00844A25"/>
    <w:rsid w:val="0085351F"/>
    <w:rsid w:val="00857996"/>
    <w:rsid w:val="008644C5"/>
    <w:rsid w:val="00865F21"/>
    <w:rsid w:val="0086638F"/>
    <w:rsid w:val="0087350B"/>
    <w:rsid w:val="00876737"/>
    <w:rsid w:val="00877F22"/>
    <w:rsid w:val="008811D9"/>
    <w:rsid w:val="0089245B"/>
    <w:rsid w:val="0089268A"/>
    <w:rsid w:val="00893AA9"/>
    <w:rsid w:val="00894DE8"/>
    <w:rsid w:val="008960A1"/>
    <w:rsid w:val="008B38E0"/>
    <w:rsid w:val="008C426C"/>
    <w:rsid w:val="008C5D70"/>
    <w:rsid w:val="008C6368"/>
    <w:rsid w:val="008D3266"/>
    <w:rsid w:val="008D621B"/>
    <w:rsid w:val="00901D54"/>
    <w:rsid w:val="00901F7D"/>
    <w:rsid w:val="00906368"/>
    <w:rsid w:val="009117CA"/>
    <w:rsid w:val="00921277"/>
    <w:rsid w:val="00924A74"/>
    <w:rsid w:val="00924DA0"/>
    <w:rsid w:val="00932A32"/>
    <w:rsid w:val="0094306C"/>
    <w:rsid w:val="00950130"/>
    <w:rsid w:val="00953E5A"/>
    <w:rsid w:val="009605C2"/>
    <w:rsid w:val="00966B44"/>
    <w:rsid w:val="009674DF"/>
    <w:rsid w:val="00971456"/>
    <w:rsid w:val="00982D49"/>
    <w:rsid w:val="00994A88"/>
    <w:rsid w:val="009A39D7"/>
    <w:rsid w:val="009A67A0"/>
    <w:rsid w:val="009C1E1F"/>
    <w:rsid w:val="009C5270"/>
    <w:rsid w:val="009D7C7F"/>
    <w:rsid w:val="009E0108"/>
    <w:rsid w:val="009E1ECD"/>
    <w:rsid w:val="009E5D6F"/>
    <w:rsid w:val="009E64CE"/>
    <w:rsid w:val="009F6834"/>
    <w:rsid w:val="00A01E85"/>
    <w:rsid w:val="00A050DF"/>
    <w:rsid w:val="00A11CA3"/>
    <w:rsid w:val="00A265B9"/>
    <w:rsid w:val="00A34599"/>
    <w:rsid w:val="00A35A0A"/>
    <w:rsid w:val="00A35D1A"/>
    <w:rsid w:val="00A4260B"/>
    <w:rsid w:val="00A47BC8"/>
    <w:rsid w:val="00A528E6"/>
    <w:rsid w:val="00A5590E"/>
    <w:rsid w:val="00A5599A"/>
    <w:rsid w:val="00A55ABB"/>
    <w:rsid w:val="00A57A6D"/>
    <w:rsid w:val="00A66C53"/>
    <w:rsid w:val="00A72EE6"/>
    <w:rsid w:val="00A77379"/>
    <w:rsid w:val="00A828F5"/>
    <w:rsid w:val="00AA00C3"/>
    <w:rsid w:val="00AA5599"/>
    <w:rsid w:val="00AA5B8F"/>
    <w:rsid w:val="00AA7FDF"/>
    <w:rsid w:val="00AB39D5"/>
    <w:rsid w:val="00AB471B"/>
    <w:rsid w:val="00AB631F"/>
    <w:rsid w:val="00AB737B"/>
    <w:rsid w:val="00AC1B0F"/>
    <w:rsid w:val="00AD333A"/>
    <w:rsid w:val="00AE2261"/>
    <w:rsid w:val="00AE4771"/>
    <w:rsid w:val="00AF5387"/>
    <w:rsid w:val="00AF7187"/>
    <w:rsid w:val="00B071AC"/>
    <w:rsid w:val="00B1741E"/>
    <w:rsid w:val="00B24D89"/>
    <w:rsid w:val="00B34A17"/>
    <w:rsid w:val="00B36536"/>
    <w:rsid w:val="00B41ADB"/>
    <w:rsid w:val="00B4385E"/>
    <w:rsid w:val="00B575F7"/>
    <w:rsid w:val="00B57E07"/>
    <w:rsid w:val="00B87BA1"/>
    <w:rsid w:val="00B90C27"/>
    <w:rsid w:val="00BA16CC"/>
    <w:rsid w:val="00BA3F54"/>
    <w:rsid w:val="00BA5F0B"/>
    <w:rsid w:val="00BA7ACC"/>
    <w:rsid w:val="00BB6C06"/>
    <w:rsid w:val="00BC6AB0"/>
    <w:rsid w:val="00BD1C10"/>
    <w:rsid w:val="00BD3043"/>
    <w:rsid w:val="00BE50D5"/>
    <w:rsid w:val="00BE77C8"/>
    <w:rsid w:val="00BF3336"/>
    <w:rsid w:val="00BF7F06"/>
    <w:rsid w:val="00C05851"/>
    <w:rsid w:val="00C1077E"/>
    <w:rsid w:val="00C22A5F"/>
    <w:rsid w:val="00C22F71"/>
    <w:rsid w:val="00C250F0"/>
    <w:rsid w:val="00C346A5"/>
    <w:rsid w:val="00C40282"/>
    <w:rsid w:val="00C41B49"/>
    <w:rsid w:val="00C43760"/>
    <w:rsid w:val="00C439DF"/>
    <w:rsid w:val="00C55924"/>
    <w:rsid w:val="00C565B3"/>
    <w:rsid w:val="00C70E0B"/>
    <w:rsid w:val="00C76AA9"/>
    <w:rsid w:val="00C9152C"/>
    <w:rsid w:val="00C931CC"/>
    <w:rsid w:val="00C94888"/>
    <w:rsid w:val="00C97D00"/>
    <w:rsid w:val="00CA0839"/>
    <w:rsid w:val="00CA1B89"/>
    <w:rsid w:val="00CA446F"/>
    <w:rsid w:val="00CA5814"/>
    <w:rsid w:val="00CB0B3A"/>
    <w:rsid w:val="00CD10C5"/>
    <w:rsid w:val="00CD54CD"/>
    <w:rsid w:val="00CE1544"/>
    <w:rsid w:val="00CE26D4"/>
    <w:rsid w:val="00CE4E60"/>
    <w:rsid w:val="00CE6BAB"/>
    <w:rsid w:val="00CE7441"/>
    <w:rsid w:val="00CF1FD9"/>
    <w:rsid w:val="00D01F41"/>
    <w:rsid w:val="00D04861"/>
    <w:rsid w:val="00D05F87"/>
    <w:rsid w:val="00D06F64"/>
    <w:rsid w:val="00D07105"/>
    <w:rsid w:val="00D11CED"/>
    <w:rsid w:val="00D13044"/>
    <w:rsid w:val="00D13064"/>
    <w:rsid w:val="00D141D9"/>
    <w:rsid w:val="00D23D35"/>
    <w:rsid w:val="00D27BB7"/>
    <w:rsid w:val="00D32659"/>
    <w:rsid w:val="00D3370E"/>
    <w:rsid w:val="00D367F5"/>
    <w:rsid w:val="00D37B79"/>
    <w:rsid w:val="00D42C9E"/>
    <w:rsid w:val="00D47B06"/>
    <w:rsid w:val="00D47D4E"/>
    <w:rsid w:val="00D50D01"/>
    <w:rsid w:val="00D61E7F"/>
    <w:rsid w:val="00D86408"/>
    <w:rsid w:val="00D955D4"/>
    <w:rsid w:val="00DA25CB"/>
    <w:rsid w:val="00DC3DB5"/>
    <w:rsid w:val="00DD2912"/>
    <w:rsid w:val="00DD45B0"/>
    <w:rsid w:val="00DE277E"/>
    <w:rsid w:val="00DE3B8A"/>
    <w:rsid w:val="00DF6D55"/>
    <w:rsid w:val="00DF7151"/>
    <w:rsid w:val="00DF7D90"/>
    <w:rsid w:val="00E0391B"/>
    <w:rsid w:val="00E052D0"/>
    <w:rsid w:val="00E15A09"/>
    <w:rsid w:val="00E26329"/>
    <w:rsid w:val="00E32D3D"/>
    <w:rsid w:val="00E47678"/>
    <w:rsid w:val="00E543A9"/>
    <w:rsid w:val="00E60177"/>
    <w:rsid w:val="00E60895"/>
    <w:rsid w:val="00E71267"/>
    <w:rsid w:val="00E74FCD"/>
    <w:rsid w:val="00E9069C"/>
    <w:rsid w:val="00E93165"/>
    <w:rsid w:val="00EA2966"/>
    <w:rsid w:val="00EA3521"/>
    <w:rsid w:val="00EA4EFD"/>
    <w:rsid w:val="00EB1AD6"/>
    <w:rsid w:val="00EC369C"/>
    <w:rsid w:val="00EC3AC7"/>
    <w:rsid w:val="00ED7E83"/>
    <w:rsid w:val="00EE0E1F"/>
    <w:rsid w:val="00EE35C2"/>
    <w:rsid w:val="00EE4DEB"/>
    <w:rsid w:val="00EF42A7"/>
    <w:rsid w:val="00F00EFA"/>
    <w:rsid w:val="00F02F4C"/>
    <w:rsid w:val="00F103A5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3440"/>
    <w:rsid w:val="00F711CD"/>
    <w:rsid w:val="00F76430"/>
    <w:rsid w:val="00F77D4A"/>
    <w:rsid w:val="00F94B08"/>
    <w:rsid w:val="00F94EBD"/>
    <w:rsid w:val="00F970A0"/>
    <w:rsid w:val="00FA7053"/>
    <w:rsid w:val="00FB30F8"/>
    <w:rsid w:val="00FB3D13"/>
    <w:rsid w:val="00FB4DD3"/>
    <w:rsid w:val="00FC7A5B"/>
    <w:rsid w:val="00FD136B"/>
    <w:rsid w:val="00FD1E97"/>
    <w:rsid w:val="00FD7567"/>
    <w:rsid w:val="00FE1317"/>
    <w:rsid w:val="00FE6798"/>
    <w:rsid w:val="00FE7D69"/>
    <w:rsid w:val="00FF1E0C"/>
    <w:rsid w:val="00FF1EE6"/>
    <w:rsid w:val="00F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6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52DAA-3E34-43CD-9F8F-AD10F0A8D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1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</cp:lastModifiedBy>
  <cp:revision>3</cp:revision>
  <cp:lastPrinted>2009-06-26T08:37:00Z</cp:lastPrinted>
  <dcterms:created xsi:type="dcterms:W3CDTF">2020-10-12T16:04:00Z</dcterms:created>
  <dcterms:modified xsi:type="dcterms:W3CDTF">2020-10-12T16:05:00Z</dcterms:modified>
  <cp:category>ASP NET</cp:category>
</cp:coreProperties>
</file>