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0854F" w14:textId="77777777" w:rsidR="00AC1B0F" w:rsidRDefault="00AC1B0F" w:rsidP="007440F6"/>
    <w:p w14:paraId="27357254" w14:textId="77777777" w:rsidR="00B84CF2" w:rsidRDefault="00B84CF2" w:rsidP="00B84CF2">
      <w:pPr>
        <w:pStyle w:val="Style35"/>
        <w:rPr>
          <w:rFonts w:ascii="Verdana" w:hAnsi="Verdana" w:cs="Tahoma"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 w:cs="Tahoma"/>
          <w:sz w:val="20"/>
          <w:szCs w:val="20"/>
          <w:u w:val="single"/>
        </w:rPr>
        <w:t>LECTURA DE UN JSON STAR WARS</w:t>
      </w:r>
    </w:p>
    <w:p w14:paraId="486FC500" w14:textId="77777777" w:rsidR="00B84CF2" w:rsidRDefault="00B84CF2" w:rsidP="00B84CF2">
      <w:pPr>
        <w:rPr>
          <w:b/>
          <w:bCs/>
        </w:rPr>
      </w:pPr>
    </w:p>
    <w:p w14:paraId="02E56B98" w14:textId="77777777" w:rsidR="00B84CF2" w:rsidRDefault="00B84CF2" w:rsidP="00B84CF2">
      <w:pPr>
        <w:pStyle w:val="Prrafodelista"/>
        <w:numPr>
          <w:ilvl w:val="0"/>
          <w:numId w:val="8"/>
        </w:numPr>
        <w:shd w:val="clear" w:color="auto" w:fill="FFFFFF"/>
        <w:spacing w:after="60"/>
        <w:textAlignment w:val="baseline"/>
        <w:rPr>
          <w:b/>
          <w:bCs/>
        </w:rPr>
      </w:pPr>
      <w:r>
        <w:rPr>
          <w:b/>
          <w:bCs/>
        </w:rPr>
        <w:t>Recuperar de un Web Api la información de personajes de Star Wars.</w:t>
      </w:r>
    </w:p>
    <w:p w14:paraId="365D4A7C" w14:textId="77777777" w:rsidR="00B84CF2" w:rsidRDefault="00B84CF2" w:rsidP="00B84CF2">
      <w:pPr>
        <w:pStyle w:val="Prrafodelista"/>
        <w:numPr>
          <w:ilvl w:val="0"/>
          <w:numId w:val="8"/>
        </w:numPr>
        <w:shd w:val="clear" w:color="auto" w:fill="FFFFFF"/>
        <w:spacing w:after="60"/>
        <w:textAlignment w:val="baseline"/>
        <w:rPr>
          <w:b/>
          <w:bCs/>
        </w:rPr>
      </w:pPr>
      <w:r>
        <w:rPr>
          <w:b/>
          <w:bCs/>
        </w:rPr>
        <w:t>Mostrar el nombre, altura y peso de todos los personajes que devuelva el Json del Web Api.</w:t>
      </w:r>
    </w:p>
    <w:p w14:paraId="33FF4D98" w14:textId="77777777" w:rsidR="00B84CF2" w:rsidRDefault="00B84CF2" w:rsidP="00B84CF2">
      <w:pPr>
        <w:shd w:val="clear" w:color="auto" w:fill="FFFFFF"/>
        <w:spacing w:after="60"/>
        <w:textAlignment w:val="baseline"/>
        <w:rPr>
          <w:b/>
          <w:bCs/>
        </w:rPr>
      </w:pPr>
    </w:p>
    <w:p w14:paraId="645082D4" w14:textId="77777777" w:rsidR="00B84CF2" w:rsidRDefault="00B84CF2" w:rsidP="00B84CF2">
      <w:pPr>
        <w:shd w:val="clear" w:color="auto" w:fill="FFFFFF"/>
        <w:spacing w:after="60"/>
        <w:textAlignment w:val="baseline"/>
        <w:rPr>
          <w:b/>
          <w:bCs/>
        </w:rPr>
      </w:pPr>
    </w:p>
    <w:p w14:paraId="7FB7EB35" w14:textId="77777777" w:rsidR="00B84CF2" w:rsidRDefault="00B84CF2" w:rsidP="00B84CF2">
      <w:pPr>
        <w:jc w:val="center"/>
        <w:rPr>
          <w:b/>
          <w:bCs/>
        </w:rPr>
      </w:pPr>
      <w:r>
        <w:rPr>
          <w:noProof/>
        </w:rPr>
        <w:drawing>
          <wp:inline distT="0" distB="0" distL="114300" distR="114300" wp14:anchorId="73003DB9" wp14:editId="6B4CD106">
            <wp:extent cx="4943475" cy="4010025"/>
            <wp:effectExtent l="28575" t="28575" r="38100" b="38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100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C75B8C" w14:textId="77777777" w:rsidR="00B84CF2" w:rsidRDefault="00B84CF2" w:rsidP="00B84CF2">
      <w:pPr>
        <w:shd w:val="clear" w:color="auto" w:fill="FFFFFF"/>
        <w:jc w:val="both"/>
        <w:textAlignment w:val="baseline"/>
        <w:rPr>
          <w:b/>
          <w:bCs/>
        </w:rPr>
      </w:pPr>
    </w:p>
    <w:p w14:paraId="740FD71C" w14:textId="77777777" w:rsidR="00B84CF2" w:rsidRDefault="00B84CF2" w:rsidP="00B84CF2">
      <w:pPr>
        <w:rPr>
          <w:b/>
          <w:bCs/>
        </w:rPr>
      </w:pPr>
      <w:r>
        <w:rPr>
          <w:b/>
          <w:bCs/>
        </w:rPr>
        <w:br w:type="page"/>
      </w:r>
    </w:p>
    <w:p w14:paraId="1EBC316E" w14:textId="77777777" w:rsidR="00B84CF2" w:rsidRDefault="00B84CF2" w:rsidP="00B84CF2">
      <w:pPr>
        <w:rPr>
          <w:b/>
          <w:bCs/>
        </w:rPr>
      </w:pPr>
      <w:r>
        <w:rPr>
          <w:b/>
          <w:bCs/>
        </w:rPr>
        <w:lastRenderedPageBreak/>
        <w:t>DIRECCIÓN WEB API:</w:t>
      </w:r>
    </w:p>
    <w:p w14:paraId="34C0FDF0" w14:textId="77777777" w:rsidR="00B84CF2" w:rsidRDefault="00B84CF2" w:rsidP="00B84CF2">
      <w:pPr>
        <w:rPr>
          <w:b/>
          <w:bCs/>
        </w:rPr>
      </w:pPr>
    </w:p>
    <w:p w14:paraId="6ADAA3C5" w14:textId="77777777" w:rsidR="00B84CF2" w:rsidRDefault="00B84CF2" w:rsidP="00B84CF2">
      <w:pPr>
        <w:rPr>
          <w:b/>
          <w:bCs/>
        </w:rPr>
      </w:pPr>
      <w:r>
        <w:rPr>
          <w:b/>
          <w:bCs/>
        </w:rPr>
        <w:t>https://swapi.dev/api/people/</w:t>
      </w:r>
    </w:p>
    <w:p w14:paraId="60C9B69F" w14:textId="77777777" w:rsidR="00B84CF2" w:rsidRDefault="00B84CF2" w:rsidP="00B84CF2">
      <w:pPr>
        <w:rPr>
          <w:b/>
          <w:bCs/>
        </w:rPr>
      </w:pPr>
    </w:p>
    <w:p w14:paraId="356FEDEB" w14:textId="77777777" w:rsidR="00B84CF2" w:rsidRDefault="00B84CF2" w:rsidP="00B84CF2"/>
    <w:p w14:paraId="22072963" w14:textId="77777777" w:rsidR="00B84CF2" w:rsidRDefault="00B84CF2" w:rsidP="00B84CF2"/>
    <w:p w14:paraId="07CB8CB7" w14:textId="77777777" w:rsidR="00B84CF2" w:rsidRDefault="00B84CF2" w:rsidP="00B84CF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FBC5E4" wp14:editId="61E3BFA0">
            <wp:extent cx="5440680" cy="3467100"/>
            <wp:effectExtent l="19050" t="19050" r="2667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671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2027A" w14:textId="77777777" w:rsidR="00B84CF2" w:rsidRDefault="00B84CF2" w:rsidP="00B84CF2">
      <w:pPr>
        <w:rPr>
          <w:b/>
          <w:bCs/>
        </w:rPr>
      </w:pPr>
    </w:p>
    <w:p w14:paraId="4785CC6D" w14:textId="77777777" w:rsidR="00B84CF2" w:rsidRDefault="00B84CF2" w:rsidP="00B84CF2">
      <w:pPr>
        <w:rPr>
          <w:b/>
          <w:bCs/>
        </w:rPr>
      </w:pPr>
      <w:r>
        <w:rPr>
          <w:b/>
          <w:bCs/>
        </w:rPr>
        <w:br w:type="page"/>
      </w:r>
    </w:p>
    <w:p w14:paraId="1247EA35" w14:textId="77777777" w:rsidR="003738D2" w:rsidRDefault="003738D2" w:rsidP="00B84CF2">
      <w:pPr>
        <w:pStyle w:val="Prrafodelista"/>
        <w:rPr>
          <w:b/>
          <w:bCs/>
        </w:rPr>
      </w:pPr>
    </w:p>
    <w:sectPr w:rsidR="003738D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6E900" w14:textId="77777777" w:rsidR="00132527" w:rsidRDefault="00132527">
      <w:r>
        <w:separator/>
      </w:r>
    </w:p>
  </w:endnote>
  <w:endnote w:type="continuationSeparator" w:id="0">
    <w:p w14:paraId="64B7ECDB" w14:textId="77777777" w:rsidR="00132527" w:rsidRDefault="0013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B46A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84CF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83D78" w14:textId="77777777" w:rsidR="00132527" w:rsidRDefault="00132527">
      <w:r>
        <w:separator/>
      </w:r>
    </w:p>
  </w:footnote>
  <w:footnote w:type="continuationSeparator" w:id="0">
    <w:p w14:paraId="2470E46B" w14:textId="77777777" w:rsidR="00132527" w:rsidRDefault="00132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71560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60E22A29" wp14:editId="5F785C3B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3FABDC71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77D88"/>
    <w:multiLevelType w:val="hybridMultilevel"/>
    <w:tmpl w:val="0C289D2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9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6"/>
  </w:num>
  <w:num w:numId="13">
    <w:abstractNumId w:val="34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7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8"/>
  </w:num>
  <w:num w:numId="33">
    <w:abstractNumId w:val="7"/>
  </w:num>
  <w:num w:numId="34">
    <w:abstractNumId w:val="35"/>
  </w:num>
  <w:num w:numId="35">
    <w:abstractNumId w:val="2"/>
  </w:num>
  <w:num w:numId="36">
    <w:abstractNumId w:val="20"/>
  </w:num>
  <w:num w:numId="37">
    <w:abstractNumId w:val="40"/>
  </w:num>
  <w:num w:numId="38">
    <w:abstractNumId w:val="3"/>
  </w:num>
  <w:num w:numId="39">
    <w:abstractNumId w:val="17"/>
  </w:num>
  <w:num w:numId="40">
    <w:abstractNumId w:val="3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340F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0E5365"/>
    <w:rsid w:val="001171F0"/>
    <w:rsid w:val="00123CAD"/>
    <w:rsid w:val="001261EF"/>
    <w:rsid w:val="00132527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45C3"/>
    <w:rsid w:val="001C5ECC"/>
    <w:rsid w:val="001E7762"/>
    <w:rsid w:val="0020039E"/>
    <w:rsid w:val="002043A7"/>
    <w:rsid w:val="00212E93"/>
    <w:rsid w:val="00220489"/>
    <w:rsid w:val="00222381"/>
    <w:rsid w:val="00230475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86C3D"/>
    <w:rsid w:val="002B1E2F"/>
    <w:rsid w:val="002C1C22"/>
    <w:rsid w:val="002D0892"/>
    <w:rsid w:val="002D0EEA"/>
    <w:rsid w:val="002D5110"/>
    <w:rsid w:val="002D695B"/>
    <w:rsid w:val="002E3F14"/>
    <w:rsid w:val="002F1E8F"/>
    <w:rsid w:val="002F22A2"/>
    <w:rsid w:val="002F424F"/>
    <w:rsid w:val="003005BC"/>
    <w:rsid w:val="00314F50"/>
    <w:rsid w:val="003246B6"/>
    <w:rsid w:val="0033160A"/>
    <w:rsid w:val="00342037"/>
    <w:rsid w:val="0034353C"/>
    <w:rsid w:val="00355F8C"/>
    <w:rsid w:val="003574C3"/>
    <w:rsid w:val="003738D2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75872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5E2894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3C21"/>
    <w:rsid w:val="007440F6"/>
    <w:rsid w:val="0074628B"/>
    <w:rsid w:val="00761EE7"/>
    <w:rsid w:val="007641CF"/>
    <w:rsid w:val="00775DD1"/>
    <w:rsid w:val="0077641A"/>
    <w:rsid w:val="0078193D"/>
    <w:rsid w:val="007856F4"/>
    <w:rsid w:val="007963F6"/>
    <w:rsid w:val="00797298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590B"/>
    <w:rsid w:val="00B071AC"/>
    <w:rsid w:val="00B21021"/>
    <w:rsid w:val="00B24D89"/>
    <w:rsid w:val="00B34A17"/>
    <w:rsid w:val="00B36536"/>
    <w:rsid w:val="00B41ADB"/>
    <w:rsid w:val="00B4385E"/>
    <w:rsid w:val="00B575F7"/>
    <w:rsid w:val="00B84CF2"/>
    <w:rsid w:val="00B87BA1"/>
    <w:rsid w:val="00B90C27"/>
    <w:rsid w:val="00BA3F54"/>
    <w:rsid w:val="00BA7ACC"/>
    <w:rsid w:val="00BC4C3E"/>
    <w:rsid w:val="00BD1C10"/>
    <w:rsid w:val="00BD3043"/>
    <w:rsid w:val="00BD4602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2CE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2D2C"/>
    <w:rsid w:val="00D86408"/>
    <w:rsid w:val="00D949C3"/>
    <w:rsid w:val="00DA0684"/>
    <w:rsid w:val="00DA25CB"/>
    <w:rsid w:val="00DC3DB5"/>
    <w:rsid w:val="00DD45B0"/>
    <w:rsid w:val="00DD763C"/>
    <w:rsid w:val="00DE19EF"/>
    <w:rsid w:val="00DE277E"/>
    <w:rsid w:val="00DE3B8A"/>
    <w:rsid w:val="00DE7720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56AEB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2D9"/>
    <w:rsid w:val="00ED7E83"/>
    <w:rsid w:val="00EE35C2"/>
    <w:rsid w:val="00EE4DEB"/>
    <w:rsid w:val="00EE6A87"/>
    <w:rsid w:val="00F00EFA"/>
    <w:rsid w:val="00F103A5"/>
    <w:rsid w:val="00F1073B"/>
    <w:rsid w:val="00F15CE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859F0"/>
    <w:rsid w:val="00F94B08"/>
    <w:rsid w:val="00FA0B6C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3FFA5C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qFormat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14F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B6C"/>
    <w:rPr>
      <w:color w:val="954F72" w:themeColor="followedHyperlink"/>
      <w:u w:val="single"/>
    </w:rPr>
  </w:style>
  <w:style w:type="paragraph" w:customStyle="1" w:styleId="Style35">
    <w:name w:val="_Style 35"/>
    <w:basedOn w:val="Normal"/>
    <w:next w:val="Puesto"/>
    <w:qFormat/>
    <w:rsid w:val="00B84CF2"/>
    <w:pPr>
      <w:jc w:val="center"/>
    </w:pPr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BCB85-6600-4CCB-B73A-ED00ECC9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Tardes</cp:lastModifiedBy>
  <cp:revision>2</cp:revision>
  <cp:lastPrinted>2009-06-26T08:37:00Z</cp:lastPrinted>
  <dcterms:created xsi:type="dcterms:W3CDTF">2022-11-10T16:52:00Z</dcterms:created>
  <dcterms:modified xsi:type="dcterms:W3CDTF">2022-11-10T16:52:00Z</dcterms:modified>
  <cp:category>ASP NET</cp:category>
</cp:coreProperties>
</file>