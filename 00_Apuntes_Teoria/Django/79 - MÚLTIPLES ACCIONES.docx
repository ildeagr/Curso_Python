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7C2784" w:rsidRDefault="007C2784" w:rsidP="007440F6"/>
    <w:p w:rsidR="0037536A" w:rsidRDefault="00F94EBD" w:rsidP="00BA16CC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MÚLTIPLES ACCIONES</w:t>
      </w:r>
    </w:p>
    <w:p w:rsidR="00BA16CC" w:rsidRPr="00CE4E60" w:rsidRDefault="00BA16CC" w:rsidP="00BA16CC">
      <w:pPr>
        <w:tabs>
          <w:tab w:val="left" w:pos="6660"/>
        </w:tabs>
        <w:jc w:val="center"/>
        <w:rPr>
          <w:b/>
          <w:bCs/>
        </w:rPr>
      </w:pPr>
    </w:p>
    <w:p w:rsidR="002C664E" w:rsidRDefault="002C664E" w:rsidP="002C664E">
      <w:pPr>
        <w:rPr>
          <w:lang w:val="en-GB"/>
        </w:rPr>
      </w:pPr>
    </w:p>
    <w:p w:rsidR="00397DA4" w:rsidRDefault="00397DA4" w:rsidP="002C664E">
      <w:pPr>
        <w:rPr>
          <w:b/>
          <w:bCs/>
        </w:rPr>
      </w:pPr>
    </w:p>
    <w:p w:rsidR="00865F21" w:rsidRPr="00F94EBD" w:rsidRDefault="00865F21" w:rsidP="00F94EBD">
      <w:pPr>
        <w:numPr>
          <w:ilvl w:val="0"/>
          <w:numId w:val="34"/>
        </w:numPr>
        <w:rPr>
          <w:szCs w:val="20"/>
        </w:rPr>
      </w:pPr>
      <w:r w:rsidRPr="00F94EBD">
        <w:rPr>
          <w:szCs w:val="20"/>
        </w:rPr>
        <w:t xml:space="preserve">Vamos a realizar una aplicación en la que realizaremos múltiples acciones dentro de un mismo </w:t>
      </w:r>
      <w:r w:rsidR="00BE77C8">
        <w:rPr>
          <w:szCs w:val="20"/>
        </w:rPr>
        <w:t>controlador</w:t>
      </w:r>
      <w:r w:rsidRPr="00F94EBD">
        <w:rPr>
          <w:szCs w:val="20"/>
        </w:rPr>
        <w:t>.</w:t>
      </w:r>
    </w:p>
    <w:p w:rsidR="00865F21" w:rsidRPr="00F94EBD" w:rsidRDefault="00865F21" w:rsidP="00F94EBD">
      <w:pPr>
        <w:numPr>
          <w:ilvl w:val="0"/>
          <w:numId w:val="34"/>
        </w:numPr>
        <w:rPr>
          <w:szCs w:val="20"/>
        </w:rPr>
      </w:pPr>
      <w:r w:rsidRPr="00F94EBD">
        <w:rPr>
          <w:szCs w:val="20"/>
        </w:rPr>
        <w:t>Para ello, enviaremos un parámetro que indicará el método que deseamos leer.</w:t>
      </w:r>
    </w:p>
    <w:p w:rsidR="00865F21" w:rsidRPr="00F94EBD" w:rsidRDefault="00865F21" w:rsidP="00F94EBD">
      <w:pPr>
        <w:numPr>
          <w:ilvl w:val="0"/>
          <w:numId w:val="34"/>
        </w:numPr>
        <w:rPr>
          <w:szCs w:val="20"/>
        </w:rPr>
      </w:pPr>
      <w:r w:rsidRPr="00F94EBD">
        <w:rPr>
          <w:szCs w:val="20"/>
        </w:rPr>
        <w:t>La página enviará dos números al controlador y los sumará o multiplicará dependiendo de la acción que hayamos llamado en la petición al controlador.</w:t>
      </w:r>
    </w:p>
    <w:p w:rsidR="00865F21" w:rsidRDefault="00865F21" w:rsidP="00865F21">
      <w:pPr>
        <w:rPr>
          <w:bCs/>
        </w:rPr>
      </w:pPr>
    </w:p>
    <w:p w:rsidR="00F94EBD" w:rsidRDefault="00F94EBD" w:rsidP="00F94EBD">
      <w:pPr>
        <w:rPr>
          <w:b/>
          <w:bCs/>
        </w:rPr>
      </w:pPr>
      <w:r>
        <w:rPr>
          <w:b/>
          <w:bCs/>
        </w:rPr>
        <w:t>MultiplesAcciones</w:t>
      </w:r>
      <w:r>
        <w:rPr>
          <w:b/>
          <w:bCs/>
        </w:rPr>
        <w:t>.html</w:t>
      </w:r>
    </w:p>
    <w:p w:rsidR="00865F21" w:rsidRDefault="00865F21" w:rsidP="00865F21">
      <w:pPr>
        <w:rPr>
          <w:bCs/>
        </w:rPr>
      </w:pPr>
    </w:p>
    <w:p w:rsidR="00865F21" w:rsidRDefault="00F94EBD" w:rsidP="00865F21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299363" cy="2300166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752" cy="230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21" w:rsidRDefault="00865F21" w:rsidP="00865F21">
      <w:pPr>
        <w:rPr>
          <w:bCs/>
        </w:rPr>
      </w:pPr>
    </w:p>
    <w:p w:rsidR="00865F21" w:rsidRDefault="00865F21" w:rsidP="00865F21">
      <w:pPr>
        <w:rPr>
          <w:bCs/>
        </w:rPr>
      </w:pPr>
    </w:p>
    <w:p w:rsidR="006D3DB2" w:rsidRDefault="00865F21" w:rsidP="00BE77C8">
      <w:r>
        <w:br w:type="page"/>
      </w:r>
    </w:p>
    <w:p w:rsidR="00AA7FDF" w:rsidRDefault="00AA7FDF" w:rsidP="009A67A0">
      <w:pPr>
        <w:pStyle w:val="Prrafodelista"/>
        <w:ind w:left="1068"/>
      </w:pPr>
    </w:p>
    <w:p w:rsidR="00A5599A" w:rsidRDefault="00A5599A" w:rsidP="00857996">
      <w:r>
        <w:t xml:space="preserve">1.- </w:t>
      </w:r>
      <w:r w:rsidR="00D32659">
        <w:t>Crear una página llamada Inicio.html</w:t>
      </w:r>
    </w:p>
    <w:p w:rsidR="00D32659" w:rsidRDefault="00D32659" w:rsidP="009A67A0">
      <w:pPr>
        <w:pStyle w:val="Prrafodelista"/>
        <w:ind w:left="1068"/>
      </w:pPr>
    </w:p>
    <w:p w:rsidR="00D32659" w:rsidRDefault="00D32659" w:rsidP="009A67A0">
      <w:pPr>
        <w:pStyle w:val="Prrafodelista"/>
        <w:ind w:left="1068"/>
      </w:pPr>
    </w:p>
    <w:p w:rsidR="00BE77C8" w:rsidRDefault="00BE77C8" w:rsidP="00BE77C8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EFEFEF"/>
        </w:rPr>
        <w:t xml:space="preserve">&lt;!DOCTYPE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html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meta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charset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method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="post"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action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multiples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{% </w:t>
      </w:r>
      <w:proofErr w:type="spellStart"/>
      <w:r>
        <w:rPr>
          <w:rFonts w:ascii="Consolas" w:hAnsi="Consolas"/>
          <w:color w:val="000000"/>
        </w:rPr>
        <w:t>csrf_token</w:t>
      </w:r>
      <w:proofErr w:type="spellEnd"/>
      <w:r>
        <w:rPr>
          <w:rFonts w:ascii="Consolas" w:hAnsi="Consolas"/>
          <w:color w:val="000000"/>
        </w:rPr>
        <w:t xml:space="preserve"> 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Número 1: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="numero1"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Número 2: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="numero2"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button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submit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operacion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sumarNumeros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Sumar números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button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button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submit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operacion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multiplicarNumeros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Multiplicar números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button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{% </w:t>
      </w:r>
      <w:proofErr w:type="spellStart"/>
      <w:r>
        <w:rPr>
          <w:rFonts w:ascii="Consolas" w:hAnsi="Consolas"/>
          <w:color w:val="000000"/>
        </w:rPr>
        <w:t>if</w:t>
      </w:r>
      <w:proofErr w:type="spellEnd"/>
      <w:r>
        <w:rPr>
          <w:rFonts w:ascii="Consolas" w:hAnsi="Consolas"/>
          <w:color w:val="000000"/>
        </w:rPr>
        <w:t xml:space="preserve"> resultado 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h2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='</w:t>
      </w:r>
      <w:proofErr w:type="spellStart"/>
      <w:r>
        <w:rPr>
          <w:rFonts w:ascii="Consolas" w:hAnsi="Consolas"/>
          <w:color w:val="000000"/>
        </w:rPr>
        <w:t>color:red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'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La {{</w:t>
      </w:r>
      <w:proofErr w:type="spellStart"/>
      <w:r>
        <w:rPr>
          <w:rFonts w:ascii="Consolas" w:hAnsi="Consolas"/>
          <w:color w:val="000000"/>
        </w:rPr>
        <w:t>operacion</w:t>
      </w:r>
      <w:proofErr w:type="spellEnd"/>
      <w:r>
        <w:rPr>
          <w:rFonts w:ascii="Consolas" w:hAnsi="Consolas"/>
          <w:color w:val="000000"/>
        </w:rPr>
        <w:t xml:space="preserve">}} de los números es: {{resultado}}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{% </w:t>
      </w:r>
      <w:proofErr w:type="spellStart"/>
      <w:r>
        <w:rPr>
          <w:rFonts w:ascii="Consolas" w:hAnsi="Consolas"/>
          <w:color w:val="000000"/>
        </w:rPr>
        <w:t>endif</w:t>
      </w:r>
      <w:proofErr w:type="spellEnd"/>
      <w:r>
        <w:rPr>
          <w:rFonts w:ascii="Consolas" w:hAnsi="Consolas"/>
          <w:color w:val="000000"/>
        </w:rPr>
        <w:t xml:space="preserve"> 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</w:p>
    <w:p w:rsidR="00D32659" w:rsidRDefault="00D32659" w:rsidP="009A67A0">
      <w:pPr>
        <w:pStyle w:val="Prrafodelista"/>
        <w:ind w:left="1068"/>
      </w:pPr>
    </w:p>
    <w:p w:rsidR="00D32659" w:rsidRDefault="00D32659" w:rsidP="009A67A0">
      <w:pPr>
        <w:pStyle w:val="Prrafodelista"/>
        <w:ind w:left="1068"/>
      </w:pPr>
    </w:p>
    <w:p w:rsidR="004A2D67" w:rsidRDefault="004A2D67">
      <w:r>
        <w:br w:type="page"/>
      </w:r>
    </w:p>
    <w:p w:rsidR="00A5599A" w:rsidRDefault="00A5599A" w:rsidP="009A67A0">
      <w:pPr>
        <w:pStyle w:val="Prrafodelista"/>
        <w:ind w:left="1068"/>
      </w:pPr>
    </w:p>
    <w:p w:rsidR="00A5599A" w:rsidRDefault="00A5599A" w:rsidP="009A67A0">
      <w:pPr>
        <w:pStyle w:val="Prrafodelista"/>
        <w:ind w:left="1068"/>
      </w:pPr>
    </w:p>
    <w:p w:rsidR="0076595B" w:rsidRDefault="009C5270" w:rsidP="0076595B">
      <w:r>
        <w:t>2</w:t>
      </w:r>
      <w:r w:rsidR="0076595B">
        <w:t>.- Views.py</w:t>
      </w:r>
    </w:p>
    <w:p w:rsidR="0076595B" w:rsidRDefault="0076595B" w:rsidP="0076595B"/>
    <w:p w:rsidR="0076595B" w:rsidRDefault="0076595B" w:rsidP="0076595B"/>
    <w:p w:rsidR="00563827" w:rsidRDefault="0076595B" w:rsidP="00563827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from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django.shortcuts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render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 w:rsidR="00653DBB">
        <w:rPr>
          <w:rFonts w:ascii="Consolas" w:hAnsi="Consolas"/>
          <w:b/>
          <w:bCs/>
          <w:color w:val="000080"/>
        </w:rPr>
        <w:t>def</w:t>
      </w:r>
      <w:proofErr w:type="spellEnd"/>
      <w:r w:rsidR="00653DBB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653DBB">
        <w:rPr>
          <w:rFonts w:ascii="Consolas" w:hAnsi="Consolas"/>
          <w:color w:val="000000"/>
        </w:rPr>
        <w:t>index</w:t>
      </w:r>
      <w:proofErr w:type="spellEnd"/>
      <w:r w:rsidR="00653DBB">
        <w:rPr>
          <w:rFonts w:ascii="Consolas" w:hAnsi="Consolas"/>
          <w:color w:val="000000"/>
        </w:rPr>
        <w:t>(</w:t>
      </w:r>
      <w:proofErr w:type="spellStart"/>
      <w:r w:rsidR="00653DBB">
        <w:rPr>
          <w:rFonts w:ascii="Consolas" w:hAnsi="Consolas"/>
          <w:color w:val="000000"/>
        </w:rPr>
        <w:t>request</w:t>
      </w:r>
      <w:proofErr w:type="spellEnd"/>
      <w:r w:rsidR="00653DBB">
        <w:rPr>
          <w:rFonts w:ascii="Consolas" w:hAnsi="Consolas"/>
          <w:color w:val="000000"/>
        </w:rPr>
        <w:t>):</w:t>
      </w:r>
      <w:r w:rsidR="00653DBB">
        <w:rPr>
          <w:rFonts w:ascii="Consolas" w:hAnsi="Consolas"/>
          <w:color w:val="000000"/>
        </w:rPr>
        <w:br/>
        <w:t xml:space="preserve">    </w:t>
      </w:r>
      <w:proofErr w:type="spellStart"/>
      <w:r w:rsidR="00653DBB">
        <w:rPr>
          <w:rFonts w:ascii="Consolas" w:hAnsi="Consolas"/>
          <w:b/>
          <w:bCs/>
          <w:color w:val="000080"/>
        </w:rPr>
        <w:t>return</w:t>
      </w:r>
      <w:proofErr w:type="spellEnd"/>
      <w:r w:rsidR="00653DBB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653DBB">
        <w:rPr>
          <w:rFonts w:ascii="Consolas" w:hAnsi="Consolas"/>
          <w:color w:val="000000"/>
        </w:rPr>
        <w:t>render</w:t>
      </w:r>
      <w:proofErr w:type="spellEnd"/>
      <w:r w:rsidR="00653DBB">
        <w:rPr>
          <w:rFonts w:ascii="Consolas" w:hAnsi="Consolas"/>
          <w:color w:val="000000"/>
        </w:rPr>
        <w:t>(</w:t>
      </w:r>
      <w:proofErr w:type="spellStart"/>
      <w:r w:rsidR="00653DBB">
        <w:rPr>
          <w:rFonts w:ascii="Consolas" w:hAnsi="Consolas"/>
          <w:color w:val="000000"/>
        </w:rPr>
        <w:t>request</w:t>
      </w:r>
      <w:proofErr w:type="spellEnd"/>
      <w:r w:rsidR="00653DBB">
        <w:rPr>
          <w:rFonts w:ascii="Consolas" w:hAnsi="Consolas"/>
          <w:color w:val="000000"/>
        </w:rPr>
        <w:t xml:space="preserve">, </w:t>
      </w:r>
      <w:r w:rsidR="00653DBB">
        <w:rPr>
          <w:rFonts w:ascii="Consolas" w:hAnsi="Consolas"/>
          <w:b/>
          <w:bCs/>
          <w:color w:val="008080"/>
        </w:rPr>
        <w:t>"deportes/</w:t>
      </w:r>
      <w:r w:rsidR="00563827">
        <w:rPr>
          <w:rFonts w:ascii="Consolas" w:hAnsi="Consolas"/>
          <w:b/>
          <w:bCs/>
          <w:color w:val="008080"/>
        </w:rPr>
        <w:t>MultiplesAcciones</w:t>
      </w:r>
      <w:r w:rsidR="00653DBB">
        <w:rPr>
          <w:rFonts w:ascii="Consolas" w:hAnsi="Consolas"/>
          <w:b/>
          <w:bCs/>
          <w:color w:val="008080"/>
        </w:rPr>
        <w:t>.html"</w:t>
      </w:r>
      <w:r w:rsidR="00653DBB">
        <w:rPr>
          <w:rFonts w:ascii="Consolas" w:hAnsi="Consolas"/>
          <w:color w:val="000000"/>
        </w:rPr>
        <w:t>)</w:t>
      </w:r>
      <w:r w:rsidR="00653DBB">
        <w:rPr>
          <w:rFonts w:ascii="Consolas" w:hAnsi="Consolas"/>
          <w:color w:val="000000"/>
        </w:rPr>
        <w:br/>
        <w:t xml:space="preserve">    </w:t>
      </w:r>
      <w:r w:rsidR="00653DBB">
        <w:rPr>
          <w:rFonts w:ascii="Consolas" w:hAnsi="Consolas"/>
          <w:i/>
          <w:iCs/>
          <w:color w:val="808080"/>
        </w:rPr>
        <w:br/>
      </w:r>
      <w:r w:rsidR="00653DBB">
        <w:rPr>
          <w:rFonts w:ascii="Consolas" w:hAnsi="Consolas"/>
          <w:i/>
          <w:iCs/>
          <w:color w:val="808080"/>
        </w:rPr>
        <w:br/>
      </w:r>
      <w:proofErr w:type="spellStart"/>
      <w:r w:rsidR="00563827">
        <w:rPr>
          <w:rFonts w:ascii="Consolas" w:hAnsi="Consolas"/>
          <w:b/>
          <w:bCs/>
          <w:color w:val="000080"/>
        </w:rPr>
        <w:t>def</w:t>
      </w:r>
      <w:proofErr w:type="spellEnd"/>
      <w:r w:rsidR="00563827">
        <w:rPr>
          <w:rFonts w:ascii="Consolas" w:hAnsi="Consolas"/>
          <w:b/>
          <w:bCs/>
          <w:color w:val="000080"/>
        </w:rPr>
        <w:t xml:space="preserve"> </w:t>
      </w:r>
      <w:r w:rsidR="00563827">
        <w:rPr>
          <w:rFonts w:ascii="Consolas" w:hAnsi="Consolas"/>
          <w:color w:val="000000"/>
        </w:rPr>
        <w:t>calcular(</w:t>
      </w:r>
      <w:proofErr w:type="spellStart"/>
      <w:r w:rsidR="00563827">
        <w:rPr>
          <w:rFonts w:ascii="Consolas" w:hAnsi="Consolas"/>
          <w:color w:val="000000"/>
        </w:rPr>
        <w:t>request</w:t>
      </w:r>
      <w:proofErr w:type="spellEnd"/>
      <w:r w:rsidR="00563827">
        <w:rPr>
          <w:rFonts w:ascii="Consolas" w:hAnsi="Consolas"/>
          <w:color w:val="000000"/>
        </w:rPr>
        <w:t>):</w:t>
      </w:r>
      <w:r w:rsidR="00563827">
        <w:rPr>
          <w:rFonts w:ascii="Consolas" w:hAnsi="Consolas"/>
          <w:color w:val="000000"/>
        </w:rPr>
        <w:br/>
        <w:t xml:space="preserve">    dato = </w:t>
      </w:r>
      <w:proofErr w:type="spellStart"/>
      <w:r w:rsidR="00563827">
        <w:rPr>
          <w:rFonts w:ascii="Consolas" w:hAnsi="Consolas"/>
          <w:color w:val="000000"/>
        </w:rPr>
        <w:t>request.POST</w:t>
      </w:r>
      <w:proofErr w:type="spellEnd"/>
      <w:r w:rsidR="00563827">
        <w:rPr>
          <w:rFonts w:ascii="Consolas" w:hAnsi="Consolas"/>
          <w:color w:val="000000"/>
        </w:rPr>
        <w:t>[</w:t>
      </w:r>
      <w:r w:rsidR="00563827">
        <w:rPr>
          <w:rFonts w:ascii="Consolas" w:hAnsi="Consolas"/>
          <w:b/>
          <w:bCs/>
          <w:color w:val="008080"/>
        </w:rPr>
        <w:t>'</w:t>
      </w:r>
      <w:proofErr w:type="spellStart"/>
      <w:r w:rsidR="00563827">
        <w:rPr>
          <w:rFonts w:ascii="Consolas" w:hAnsi="Consolas"/>
          <w:b/>
          <w:bCs/>
          <w:color w:val="008080"/>
        </w:rPr>
        <w:t>operacion</w:t>
      </w:r>
      <w:proofErr w:type="spellEnd"/>
      <w:r w:rsidR="00563827">
        <w:rPr>
          <w:rFonts w:ascii="Consolas" w:hAnsi="Consolas"/>
          <w:b/>
          <w:bCs/>
          <w:color w:val="008080"/>
        </w:rPr>
        <w:t>'</w:t>
      </w:r>
      <w:r w:rsidR="00563827">
        <w:rPr>
          <w:rFonts w:ascii="Consolas" w:hAnsi="Consolas"/>
          <w:color w:val="000000"/>
        </w:rPr>
        <w:t>]</w:t>
      </w:r>
      <w:r w:rsidR="00563827">
        <w:rPr>
          <w:rFonts w:ascii="Consolas" w:hAnsi="Consolas"/>
          <w:color w:val="000000"/>
        </w:rPr>
        <w:br/>
        <w:t xml:space="preserve">    num1 =</w:t>
      </w:r>
      <w:proofErr w:type="spellStart"/>
      <w:r w:rsidR="00563827">
        <w:rPr>
          <w:rFonts w:ascii="Consolas" w:hAnsi="Consolas"/>
          <w:color w:val="000080"/>
        </w:rPr>
        <w:t>int</w:t>
      </w:r>
      <w:proofErr w:type="spellEnd"/>
      <w:r w:rsidR="00563827">
        <w:rPr>
          <w:rFonts w:ascii="Consolas" w:hAnsi="Consolas"/>
          <w:color w:val="000000"/>
        </w:rPr>
        <w:t>(</w:t>
      </w:r>
      <w:proofErr w:type="spellStart"/>
      <w:r w:rsidR="00563827">
        <w:rPr>
          <w:rFonts w:ascii="Consolas" w:hAnsi="Consolas"/>
          <w:color w:val="000000"/>
        </w:rPr>
        <w:t>request.POST</w:t>
      </w:r>
      <w:proofErr w:type="spellEnd"/>
      <w:r w:rsidR="00563827">
        <w:rPr>
          <w:rFonts w:ascii="Consolas" w:hAnsi="Consolas"/>
          <w:color w:val="000000"/>
        </w:rPr>
        <w:t>[</w:t>
      </w:r>
      <w:r w:rsidR="00563827">
        <w:rPr>
          <w:rFonts w:ascii="Consolas" w:hAnsi="Consolas"/>
          <w:b/>
          <w:bCs/>
          <w:color w:val="008080"/>
        </w:rPr>
        <w:t>'numero1'</w:t>
      </w:r>
      <w:r w:rsidR="00563827">
        <w:rPr>
          <w:rFonts w:ascii="Consolas" w:hAnsi="Consolas"/>
          <w:color w:val="000000"/>
        </w:rPr>
        <w:t>])</w:t>
      </w:r>
      <w:r w:rsidR="00563827">
        <w:rPr>
          <w:rFonts w:ascii="Consolas" w:hAnsi="Consolas"/>
          <w:color w:val="000000"/>
        </w:rPr>
        <w:br/>
        <w:t xml:space="preserve">    num2 = </w:t>
      </w:r>
      <w:proofErr w:type="spellStart"/>
      <w:r w:rsidR="00563827">
        <w:rPr>
          <w:rFonts w:ascii="Consolas" w:hAnsi="Consolas"/>
          <w:color w:val="000080"/>
        </w:rPr>
        <w:t>int</w:t>
      </w:r>
      <w:proofErr w:type="spellEnd"/>
      <w:r w:rsidR="00563827">
        <w:rPr>
          <w:rFonts w:ascii="Consolas" w:hAnsi="Consolas"/>
          <w:color w:val="000000"/>
        </w:rPr>
        <w:t>(</w:t>
      </w:r>
      <w:proofErr w:type="spellStart"/>
      <w:r w:rsidR="00563827">
        <w:rPr>
          <w:rFonts w:ascii="Consolas" w:hAnsi="Consolas"/>
          <w:color w:val="000000"/>
        </w:rPr>
        <w:t>request.POST</w:t>
      </w:r>
      <w:proofErr w:type="spellEnd"/>
      <w:r w:rsidR="00563827">
        <w:rPr>
          <w:rFonts w:ascii="Consolas" w:hAnsi="Consolas"/>
          <w:color w:val="000000"/>
        </w:rPr>
        <w:t>[</w:t>
      </w:r>
      <w:r w:rsidR="00563827">
        <w:rPr>
          <w:rFonts w:ascii="Consolas" w:hAnsi="Consolas"/>
          <w:b/>
          <w:bCs/>
          <w:color w:val="008080"/>
        </w:rPr>
        <w:t>'numero2'</w:t>
      </w:r>
      <w:r w:rsidR="00563827">
        <w:rPr>
          <w:rFonts w:ascii="Consolas" w:hAnsi="Consolas"/>
          <w:color w:val="000000"/>
        </w:rPr>
        <w:t>])</w:t>
      </w:r>
      <w:r w:rsidR="00563827">
        <w:rPr>
          <w:rFonts w:ascii="Consolas" w:hAnsi="Consolas"/>
          <w:color w:val="000000"/>
        </w:rPr>
        <w:br/>
      </w:r>
      <w:r w:rsidR="00563827">
        <w:rPr>
          <w:rFonts w:ascii="Consolas" w:hAnsi="Consolas"/>
          <w:color w:val="000000"/>
        </w:rPr>
        <w:br/>
        <w:t xml:space="preserve">    </w:t>
      </w:r>
      <w:proofErr w:type="spellStart"/>
      <w:r w:rsidR="00563827">
        <w:rPr>
          <w:rFonts w:ascii="Consolas" w:hAnsi="Consolas"/>
          <w:b/>
          <w:bCs/>
          <w:color w:val="000080"/>
        </w:rPr>
        <w:t>if</w:t>
      </w:r>
      <w:proofErr w:type="spellEnd"/>
      <w:r w:rsidR="00563827">
        <w:rPr>
          <w:rFonts w:ascii="Consolas" w:hAnsi="Consolas"/>
          <w:b/>
          <w:bCs/>
          <w:color w:val="000080"/>
        </w:rPr>
        <w:t xml:space="preserve"> </w:t>
      </w:r>
      <w:r w:rsidR="00563827">
        <w:rPr>
          <w:rFonts w:ascii="Consolas" w:hAnsi="Consolas"/>
          <w:color w:val="000000"/>
        </w:rPr>
        <w:t>dato==</w:t>
      </w:r>
      <w:r w:rsidR="00563827">
        <w:rPr>
          <w:rFonts w:ascii="Consolas" w:hAnsi="Consolas"/>
          <w:b/>
          <w:bCs/>
          <w:color w:val="008080"/>
        </w:rPr>
        <w:t>'</w:t>
      </w:r>
      <w:proofErr w:type="spellStart"/>
      <w:r w:rsidR="00563827">
        <w:rPr>
          <w:rFonts w:ascii="Consolas" w:hAnsi="Consolas"/>
          <w:b/>
          <w:bCs/>
          <w:color w:val="008080"/>
        </w:rPr>
        <w:t>sumarNumeros</w:t>
      </w:r>
      <w:proofErr w:type="spellEnd"/>
      <w:r w:rsidR="00563827">
        <w:rPr>
          <w:rFonts w:ascii="Consolas" w:hAnsi="Consolas"/>
          <w:b/>
          <w:bCs/>
          <w:color w:val="008080"/>
        </w:rPr>
        <w:t>'</w:t>
      </w:r>
      <w:r w:rsidR="00563827">
        <w:rPr>
          <w:rFonts w:ascii="Consolas" w:hAnsi="Consolas"/>
          <w:color w:val="000000"/>
        </w:rPr>
        <w:t>:</w:t>
      </w:r>
      <w:r w:rsidR="00563827">
        <w:rPr>
          <w:rFonts w:ascii="Consolas" w:hAnsi="Consolas"/>
          <w:color w:val="000000"/>
        </w:rPr>
        <w:br/>
        <w:t xml:space="preserve">        resultado = num1 + num2</w:t>
      </w:r>
      <w:r w:rsidR="00563827">
        <w:rPr>
          <w:rFonts w:ascii="Consolas" w:hAnsi="Consolas"/>
          <w:color w:val="000000"/>
        </w:rPr>
        <w:br/>
        <w:t xml:space="preserve">        </w:t>
      </w:r>
      <w:proofErr w:type="spellStart"/>
      <w:r w:rsidR="00563827">
        <w:rPr>
          <w:rFonts w:ascii="Consolas" w:hAnsi="Consolas"/>
          <w:color w:val="000000"/>
        </w:rPr>
        <w:t>operacion</w:t>
      </w:r>
      <w:proofErr w:type="spellEnd"/>
      <w:r w:rsidR="00563827">
        <w:rPr>
          <w:rFonts w:ascii="Consolas" w:hAnsi="Consolas"/>
          <w:color w:val="000000"/>
        </w:rPr>
        <w:t>=</w:t>
      </w:r>
      <w:r w:rsidR="00563827">
        <w:rPr>
          <w:rFonts w:ascii="Consolas" w:hAnsi="Consolas"/>
          <w:b/>
          <w:bCs/>
          <w:color w:val="008080"/>
        </w:rPr>
        <w:t>"SUMA"</w:t>
      </w:r>
      <w:r w:rsidR="00563827">
        <w:rPr>
          <w:rFonts w:ascii="Consolas" w:hAnsi="Consolas"/>
          <w:b/>
          <w:bCs/>
          <w:color w:val="008080"/>
        </w:rPr>
        <w:br/>
        <w:t xml:space="preserve">    </w:t>
      </w:r>
      <w:proofErr w:type="spellStart"/>
      <w:r w:rsidR="00563827">
        <w:rPr>
          <w:rFonts w:ascii="Consolas" w:hAnsi="Consolas"/>
          <w:b/>
          <w:bCs/>
          <w:color w:val="000080"/>
        </w:rPr>
        <w:t>else</w:t>
      </w:r>
      <w:proofErr w:type="spellEnd"/>
      <w:r w:rsidR="00563827">
        <w:rPr>
          <w:rFonts w:ascii="Consolas" w:hAnsi="Consolas"/>
          <w:color w:val="000000"/>
        </w:rPr>
        <w:t>:</w:t>
      </w:r>
      <w:r w:rsidR="00563827">
        <w:rPr>
          <w:rFonts w:ascii="Consolas" w:hAnsi="Consolas"/>
          <w:color w:val="000000"/>
        </w:rPr>
        <w:br/>
        <w:t xml:space="preserve">        resultado = num1 * num2</w:t>
      </w:r>
      <w:r w:rsidR="00563827">
        <w:rPr>
          <w:rFonts w:ascii="Consolas" w:hAnsi="Consolas"/>
          <w:color w:val="000000"/>
        </w:rPr>
        <w:br/>
        <w:t xml:space="preserve">        </w:t>
      </w:r>
      <w:proofErr w:type="spellStart"/>
      <w:r w:rsidR="00563827">
        <w:rPr>
          <w:rFonts w:ascii="Consolas" w:hAnsi="Consolas"/>
          <w:color w:val="000000"/>
        </w:rPr>
        <w:t>operacion</w:t>
      </w:r>
      <w:proofErr w:type="spellEnd"/>
      <w:r w:rsidR="00563827">
        <w:rPr>
          <w:rFonts w:ascii="Consolas" w:hAnsi="Consolas"/>
          <w:color w:val="000000"/>
        </w:rPr>
        <w:t>=</w:t>
      </w:r>
      <w:r w:rsidR="00563827">
        <w:rPr>
          <w:rFonts w:ascii="Consolas" w:hAnsi="Consolas"/>
          <w:b/>
          <w:bCs/>
          <w:color w:val="008080"/>
        </w:rPr>
        <w:t>"MULTIPLICACIÓN"</w:t>
      </w:r>
      <w:r w:rsidR="00563827">
        <w:rPr>
          <w:rFonts w:ascii="Consolas" w:hAnsi="Consolas"/>
          <w:b/>
          <w:bCs/>
          <w:color w:val="008080"/>
        </w:rPr>
        <w:br/>
      </w:r>
      <w:r w:rsidR="00563827">
        <w:rPr>
          <w:rFonts w:ascii="Consolas" w:hAnsi="Consolas"/>
          <w:b/>
          <w:bCs/>
          <w:color w:val="008080"/>
        </w:rPr>
        <w:br/>
      </w:r>
      <w:r w:rsidR="00563827">
        <w:rPr>
          <w:rFonts w:ascii="Consolas" w:hAnsi="Consolas"/>
          <w:b/>
          <w:bCs/>
          <w:color w:val="008080"/>
        </w:rPr>
        <w:br/>
        <w:t xml:space="preserve">    </w:t>
      </w:r>
      <w:r w:rsidR="00563827">
        <w:rPr>
          <w:rFonts w:ascii="Consolas" w:hAnsi="Consolas"/>
          <w:color w:val="000000"/>
        </w:rPr>
        <w:t>lista = {</w:t>
      </w:r>
      <w:r w:rsidR="00563827">
        <w:rPr>
          <w:rFonts w:ascii="Consolas" w:hAnsi="Consolas"/>
          <w:color w:val="000000"/>
        </w:rPr>
        <w:br/>
        <w:t xml:space="preserve">        </w:t>
      </w:r>
      <w:r w:rsidR="00563827">
        <w:rPr>
          <w:rFonts w:ascii="Consolas" w:hAnsi="Consolas"/>
          <w:b/>
          <w:bCs/>
          <w:color w:val="008080"/>
        </w:rPr>
        <w:t>"</w:t>
      </w:r>
      <w:proofErr w:type="spellStart"/>
      <w:r w:rsidR="00563827">
        <w:rPr>
          <w:rFonts w:ascii="Consolas" w:hAnsi="Consolas"/>
          <w:b/>
          <w:bCs/>
          <w:color w:val="008080"/>
        </w:rPr>
        <w:t>operacion</w:t>
      </w:r>
      <w:proofErr w:type="spellEnd"/>
      <w:r w:rsidR="00563827">
        <w:rPr>
          <w:rFonts w:ascii="Consolas" w:hAnsi="Consolas"/>
          <w:b/>
          <w:bCs/>
          <w:color w:val="008080"/>
        </w:rPr>
        <w:t>"</w:t>
      </w:r>
      <w:r w:rsidR="00563827">
        <w:rPr>
          <w:rFonts w:ascii="Consolas" w:hAnsi="Consolas"/>
          <w:color w:val="000000"/>
        </w:rPr>
        <w:t xml:space="preserve">: </w:t>
      </w:r>
      <w:proofErr w:type="spellStart"/>
      <w:r w:rsidR="00563827">
        <w:rPr>
          <w:rFonts w:ascii="Consolas" w:hAnsi="Consolas"/>
          <w:color w:val="000000"/>
        </w:rPr>
        <w:t>operacion</w:t>
      </w:r>
      <w:proofErr w:type="spellEnd"/>
      <w:r w:rsidR="00563827">
        <w:rPr>
          <w:rFonts w:ascii="Consolas" w:hAnsi="Consolas"/>
          <w:color w:val="000000"/>
        </w:rPr>
        <w:t>,</w:t>
      </w:r>
      <w:r w:rsidR="00563827">
        <w:rPr>
          <w:rFonts w:ascii="Consolas" w:hAnsi="Consolas"/>
          <w:color w:val="000000"/>
        </w:rPr>
        <w:br/>
        <w:t xml:space="preserve">        </w:t>
      </w:r>
      <w:r w:rsidR="00563827">
        <w:rPr>
          <w:rFonts w:ascii="Consolas" w:hAnsi="Consolas"/>
          <w:b/>
          <w:bCs/>
          <w:color w:val="008080"/>
        </w:rPr>
        <w:t>"resultado"</w:t>
      </w:r>
      <w:r w:rsidR="00563827">
        <w:rPr>
          <w:rFonts w:ascii="Consolas" w:hAnsi="Consolas"/>
          <w:color w:val="000000"/>
        </w:rPr>
        <w:t>: resultado</w:t>
      </w:r>
      <w:r w:rsidR="00563827">
        <w:rPr>
          <w:rFonts w:ascii="Consolas" w:hAnsi="Consolas"/>
          <w:color w:val="000000"/>
        </w:rPr>
        <w:br/>
      </w:r>
      <w:r w:rsidR="00563827">
        <w:rPr>
          <w:rFonts w:ascii="Consolas" w:hAnsi="Consolas"/>
          <w:color w:val="000000"/>
        </w:rPr>
        <w:br/>
        <w:t xml:space="preserve">    }</w:t>
      </w:r>
      <w:r w:rsidR="00563827">
        <w:rPr>
          <w:rFonts w:ascii="Consolas" w:hAnsi="Consolas"/>
          <w:color w:val="000000"/>
        </w:rPr>
        <w:br/>
      </w:r>
      <w:r w:rsidR="00563827">
        <w:rPr>
          <w:rFonts w:ascii="Consolas" w:hAnsi="Consolas"/>
          <w:color w:val="000000"/>
        </w:rPr>
        <w:br/>
        <w:t xml:space="preserve">    </w:t>
      </w:r>
      <w:proofErr w:type="spellStart"/>
      <w:r w:rsidR="00563827">
        <w:rPr>
          <w:rFonts w:ascii="Consolas" w:hAnsi="Consolas"/>
          <w:b/>
          <w:bCs/>
          <w:color w:val="000080"/>
        </w:rPr>
        <w:t>return</w:t>
      </w:r>
      <w:proofErr w:type="spellEnd"/>
      <w:r w:rsidR="00563827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563827">
        <w:rPr>
          <w:rFonts w:ascii="Consolas" w:hAnsi="Consolas"/>
          <w:color w:val="000000"/>
        </w:rPr>
        <w:t>render</w:t>
      </w:r>
      <w:proofErr w:type="spellEnd"/>
      <w:r w:rsidR="00563827">
        <w:rPr>
          <w:rFonts w:ascii="Consolas" w:hAnsi="Consolas"/>
          <w:color w:val="000000"/>
        </w:rPr>
        <w:t>(</w:t>
      </w:r>
      <w:proofErr w:type="spellStart"/>
      <w:r w:rsidR="00563827">
        <w:rPr>
          <w:rFonts w:ascii="Consolas" w:hAnsi="Consolas"/>
          <w:color w:val="000000"/>
        </w:rPr>
        <w:t>request</w:t>
      </w:r>
      <w:proofErr w:type="spellEnd"/>
      <w:r w:rsidR="00563827">
        <w:rPr>
          <w:rFonts w:ascii="Consolas" w:hAnsi="Consolas"/>
          <w:color w:val="000000"/>
        </w:rPr>
        <w:t xml:space="preserve">, </w:t>
      </w:r>
      <w:r w:rsidR="00563827">
        <w:rPr>
          <w:rFonts w:ascii="Consolas" w:hAnsi="Consolas"/>
          <w:b/>
          <w:bCs/>
          <w:color w:val="008080"/>
        </w:rPr>
        <w:t>"deportes/MultiplesAcciones.html"</w:t>
      </w:r>
      <w:r w:rsidR="00563827">
        <w:rPr>
          <w:rFonts w:ascii="Consolas" w:hAnsi="Consolas"/>
          <w:color w:val="000000"/>
        </w:rPr>
        <w:t>, lista)</w:t>
      </w:r>
    </w:p>
    <w:p w:rsidR="00653DBB" w:rsidRDefault="00653DBB" w:rsidP="00653DBB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:rsidR="00D04861" w:rsidRDefault="00D04861" w:rsidP="00D04861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:rsidR="009C5270" w:rsidRDefault="009C5270" w:rsidP="009C5270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:rsidR="00FB4DD3" w:rsidRDefault="00FB4DD3"/>
    <w:p w:rsidR="00D04861" w:rsidRDefault="00D04861">
      <w:r>
        <w:br w:type="page"/>
      </w:r>
    </w:p>
    <w:p w:rsidR="0076595B" w:rsidRDefault="0076595B" w:rsidP="0076595B"/>
    <w:p w:rsidR="00FB4DD3" w:rsidRDefault="00FB4DD3" w:rsidP="009A67A0">
      <w:pPr>
        <w:pStyle w:val="Prrafodelista"/>
        <w:ind w:left="1068"/>
      </w:pPr>
    </w:p>
    <w:p w:rsidR="00FB4DD3" w:rsidRDefault="007D2BE5" w:rsidP="00FB4DD3">
      <w:r>
        <w:t>3</w:t>
      </w:r>
      <w:r w:rsidR="00FB4DD3">
        <w:t>.- urls.py</w:t>
      </w:r>
    </w:p>
    <w:p w:rsidR="00FB4DD3" w:rsidRDefault="00FB4DD3" w:rsidP="00FB4DD3"/>
    <w:p w:rsidR="00FB4DD3" w:rsidRDefault="00FB4DD3" w:rsidP="00FB4DD3"/>
    <w:p w:rsidR="007D2BE5" w:rsidRDefault="00FB4DD3" w:rsidP="007D2BE5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</w:rPr>
        <w:t>from</w:t>
      </w:r>
      <w:proofErr w:type="spellEnd"/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django.urls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path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from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deportes </w:t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views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urlpatterns</w:t>
      </w:r>
      <w:proofErr w:type="spellEnd"/>
      <w:r>
        <w:rPr>
          <w:rFonts w:ascii="Consolas" w:hAnsi="Consolas"/>
          <w:color w:val="000000"/>
        </w:rPr>
        <w:t>=[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path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views.index,</w:t>
      </w:r>
      <w:r>
        <w:rPr>
          <w:rFonts w:ascii="Consolas" w:hAnsi="Consolas"/>
          <w:color w:val="660099"/>
        </w:rPr>
        <w:t>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index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</w:r>
      <w:r w:rsidR="001530C8">
        <w:rPr>
          <w:rFonts w:ascii="Consolas" w:hAnsi="Consolas"/>
          <w:color w:val="000000"/>
        </w:rPr>
        <w:t xml:space="preserve">    </w:t>
      </w:r>
      <w:proofErr w:type="spellStart"/>
      <w:r w:rsidR="007D2BE5">
        <w:rPr>
          <w:rFonts w:ascii="Consolas" w:hAnsi="Consolas"/>
          <w:color w:val="000000"/>
        </w:rPr>
        <w:t>path</w:t>
      </w:r>
      <w:proofErr w:type="spellEnd"/>
      <w:r w:rsidR="007D2BE5">
        <w:rPr>
          <w:rFonts w:ascii="Consolas" w:hAnsi="Consolas"/>
          <w:color w:val="000000"/>
        </w:rPr>
        <w:t>(</w:t>
      </w:r>
      <w:r w:rsidR="007D2BE5">
        <w:rPr>
          <w:rFonts w:ascii="Consolas" w:hAnsi="Consolas"/>
          <w:b/>
          <w:bCs/>
          <w:color w:val="008080"/>
        </w:rPr>
        <w:t>'</w:t>
      </w:r>
      <w:proofErr w:type="spellStart"/>
      <w:r w:rsidR="007D2BE5">
        <w:rPr>
          <w:rFonts w:ascii="Consolas" w:hAnsi="Consolas"/>
          <w:b/>
          <w:bCs/>
          <w:color w:val="008080"/>
        </w:rPr>
        <w:t>multiples</w:t>
      </w:r>
      <w:proofErr w:type="spellEnd"/>
      <w:r w:rsidR="007D2BE5">
        <w:rPr>
          <w:rFonts w:ascii="Consolas" w:hAnsi="Consolas"/>
          <w:b/>
          <w:bCs/>
          <w:color w:val="008080"/>
        </w:rPr>
        <w:t>'</w:t>
      </w:r>
      <w:r w:rsidR="007D2BE5">
        <w:rPr>
          <w:rFonts w:ascii="Consolas" w:hAnsi="Consolas"/>
          <w:color w:val="000000"/>
        </w:rPr>
        <w:t xml:space="preserve">, </w:t>
      </w:r>
      <w:proofErr w:type="spellStart"/>
      <w:r w:rsidR="007D2BE5">
        <w:rPr>
          <w:rFonts w:ascii="Consolas" w:hAnsi="Consolas"/>
          <w:color w:val="000000"/>
        </w:rPr>
        <w:t>views.calcular</w:t>
      </w:r>
      <w:proofErr w:type="spellEnd"/>
      <w:r w:rsidR="007D2BE5">
        <w:rPr>
          <w:rFonts w:ascii="Consolas" w:hAnsi="Consolas"/>
          <w:color w:val="000000"/>
        </w:rPr>
        <w:t xml:space="preserve">, </w:t>
      </w:r>
      <w:proofErr w:type="spellStart"/>
      <w:r w:rsidR="007D2BE5">
        <w:rPr>
          <w:rFonts w:ascii="Consolas" w:hAnsi="Consolas"/>
          <w:color w:val="660099"/>
        </w:rPr>
        <w:t>name</w:t>
      </w:r>
      <w:proofErr w:type="spellEnd"/>
      <w:r w:rsidR="007D2BE5">
        <w:rPr>
          <w:rFonts w:ascii="Consolas" w:hAnsi="Consolas"/>
          <w:color w:val="000000"/>
        </w:rPr>
        <w:t>=</w:t>
      </w:r>
      <w:r w:rsidR="007D2BE5">
        <w:rPr>
          <w:rFonts w:ascii="Consolas" w:hAnsi="Consolas"/>
          <w:b/>
          <w:bCs/>
          <w:color w:val="008080"/>
        </w:rPr>
        <w:t>'calcular'</w:t>
      </w:r>
      <w:r w:rsidR="007D2BE5">
        <w:rPr>
          <w:rFonts w:ascii="Consolas" w:hAnsi="Consolas"/>
          <w:color w:val="000000"/>
        </w:rPr>
        <w:t>),</w:t>
      </w:r>
    </w:p>
    <w:p w:rsidR="00FB4DD3" w:rsidRDefault="00FB4DD3" w:rsidP="00FB4DD3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bookmarkStart w:id="0" w:name="_GoBack"/>
      <w:bookmarkEnd w:id="0"/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>]</w:t>
      </w:r>
    </w:p>
    <w:p w:rsidR="00FB4DD3" w:rsidRDefault="00FB4DD3" w:rsidP="00FB4DD3"/>
    <w:p w:rsidR="00FB4DD3" w:rsidRDefault="00FB4DD3" w:rsidP="00FB4DD3">
      <w:pPr>
        <w:pStyle w:val="Prrafodelista"/>
        <w:ind w:left="1068"/>
      </w:pPr>
    </w:p>
    <w:p w:rsidR="00FB4DD3" w:rsidRDefault="00FB4DD3" w:rsidP="009A67A0">
      <w:pPr>
        <w:pStyle w:val="Prrafodelista"/>
        <w:ind w:left="1068"/>
      </w:pPr>
    </w:p>
    <w:sectPr w:rsidR="00FB4DD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BD1" w:rsidRDefault="00554BD1">
      <w:r>
        <w:separator/>
      </w:r>
    </w:p>
  </w:endnote>
  <w:endnote w:type="continuationSeparator" w:id="0">
    <w:p w:rsidR="00554BD1" w:rsidRDefault="00554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D2BE5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BD1" w:rsidRDefault="00554BD1">
      <w:r>
        <w:separator/>
      </w:r>
    </w:p>
  </w:footnote>
  <w:footnote w:type="continuationSeparator" w:id="0">
    <w:p w:rsidR="00554BD1" w:rsidRDefault="00554B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480920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3862E486" wp14:editId="44E5A991">
          <wp:extent cx="533232" cy="442192"/>
          <wp:effectExtent l="0" t="0" r="63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696" cy="457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DJANGO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2EE8"/>
    <w:multiLevelType w:val="hybridMultilevel"/>
    <w:tmpl w:val="D3FAA79E"/>
    <w:lvl w:ilvl="0" w:tplc="6378667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D81"/>
    <w:multiLevelType w:val="hybridMultilevel"/>
    <w:tmpl w:val="FA1C920C"/>
    <w:lvl w:ilvl="0" w:tplc="753CD9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E7516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7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13D6A"/>
    <w:multiLevelType w:val="hybridMultilevel"/>
    <w:tmpl w:val="D29AD4A8"/>
    <w:lvl w:ilvl="0" w:tplc="1A4AEC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A0F8E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5560D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2610D"/>
    <w:multiLevelType w:val="hybridMultilevel"/>
    <w:tmpl w:val="42148F68"/>
    <w:lvl w:ilvl="0" w:tplc="F2F2D9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027139"/>
    <w:multiLevelType w:val="hybridMultilevel"/>
    <w:tmpl w:val="2A066E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D2B8F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7"/>
  </w:num>
  <w:num w:numId="5">
    <w:abstractNumId w:val="9"/>
  </w:num>
  <w:num w:numId="6">
    <w:abstractNumId w:val="33"/>
  </w:num>
  <w:num w:numId="7">
    <w:abstractNumId w:val="25"/>
  </w:num>
  <w:num w:numId="8">
    <w:abstractNumId w:val="7"/>
  </w:num>
  <w:num w:numId="9">
    <w:abstractNumId w:val="10"/>
  </w:num>
  <w:num w:numId="10">
    <w:abstractNumId w:val="24"/>
  </w:num>
  <w:num w:numId="11">
    <w:abstractNumId w:val="28"/>
  </w:num>
  <w:num w:numId="12">
    <w:abstractNumId w:val="31"/>
  </w:num>
  <w:num w:numId="13">
    <w:abstractNumId w:val="29"/>
  </w:num>
  <w:num w:numId="14">
    <w:abstractNumId w:val="13"/>
  </w:num>
  <w:num w:numId="15">
    <w:abstractNumId w:val="20"/>
  </w:num>
  <w:num w:numId="16">
    <w:abstractNumId w:val="19"/>
  </w:num>
  <w:num w:numId="17">
    <w:abstractNumId w:val="12"/>
  </w:num>
  <w:num w:numId="18">
    <w:abstractNumId w:val="2"/>
  </w:num>
  <w:num w:numId="19">
    <w:abstractNumId w:val="32"/>
  </w:num>
  <w:num w:numId="20">
    <w:abstractNumId w:val="15"/>
  </w:num>
  <w:num w:numId="21">
    <w:abstractNumId w:val="4"/>
  </w:num>
  <w:num w:numId="22">
    <w:abstractNumId w:val="23"/>
  </w:num>
  <w:num w:numId="23">
    <w:abstractNumId w:val="5"/>
  </w:num>
  <w:num w:numId="24">
    <w:abstractNumId w:val="21"/>
  </w:num>
  <w:num w:numId="25">
    <w:abstractNumId w:val="27"/>
  </w:num>
  <w:num w:numId="26">
    <w:abstractNumId w:val="6"/>
  </w:num>
  <w:num w:numId="27">
    <w:abstractNumId w:val="18"/>
  </w:num>
  <w:num w:numId="28">
    <w:abstractNumId w:val="26"/>
  </w:num>
  <w:num w:numId="29">
    <w:abstractNumId w:val="16"/>
  </w:num>
  <w:num w:numId="30">
    <w:abstractNumId w:val="30"/>
  </w:num>
  <w:num w:numId="31">
    <w:abstractNumId w:val="1"/>
  </w:num>
  <w:num w:numId="32">
    <w:abstractNumId w:val="22"/>
  </w:num>
  <w:num w:numId="33">
    <w:abstractNumId w:val="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2049"/>
    <w:rsid w:val="000141B5"/>
    <w:rsid w:val="000312D6"/>
    <w:rsid w:val="000320FC"/>
    <w:rsid w:val="000424C7"/>
    <w:rsid w:val="000432CE"/>
    <w:rsid w:val="00043CF0"/>
    <w:rsid w:val="000454AB"/>
    <w:rsid w:val="00045728"/>
    <w:rsid w:val="00050599"/>
    <w:rsid w:val="00050A9D"/>
    <w:rsid w:val="00051612"/>
    <w:rsid w:val="00052DB5"/>
    <w:rsid w:val="0005560E"/>
    <w:rsid w:val="00076473"/>
    <w:rsid w:val="00076A2D"/>
    <w:rsid w:val="00080BE0"/>
    <w:rsid w:val="00085B7B"/>
    <w:rsid w:val="00087498"/>
    <w:rsid w:val="000939D0"/>
    <w:rsid w:val="000974EC"/>
    <w:rsid w:val="000A0FB9"/>
    <w:rsid w:val="000C70CF"/>
    <w:rsid w:val="000E1C1D"/>
    <w:rsid w:val="001069F2"/>
    <w:rsid w:val="001171F0"/>
    <w:rsid w:val="0012020A"/>
    <w:rsid w:val="00123CAD"/>
    <w:rsid w:val="0013291A"/>
    <w:rsid w:val="00147DD9"/>
    <w:rsid w:val="001530C8"/>
    <w:rsid w:val="00156231"/>
    <w:rsid w:val="00163730"/>
    <w:rsid w:val="00166CFE"/>
    <w:rsid w:val="00174323"/>
    <w:rsid w:val="00175649"/>
    <w:rsid w:val="00181371"/>
    <w:rsid w:val="00187D83"/>
    <w:rsid w:val="00195186"/>
    <w:rsid w:val="001A28FD"/>
    <w:rsid w:val="001A4A52"/>
    <w:rsid w:val="001A5452"/>
    <w:rsid w:val="001B018B"/>
    <w:rsid w:val="001B49A8"/>
    <w:rsid w:val="001C5ECC"/>
    <w:rsid w:val="001C61AC"/>
    <w:rsid w:val="001C69F0"/>
    <w:rsid w:val="001E7762"/>
    <w:rsid w:val="001F1893"/>
    <w:rsid w:val="001F7351"/>
    <w:rsid w:val="0020039E"/>
    <w:rsid w:val="00201AEB"/>
    <w:rsid w:val="002043A7"/>
    <w:rsid w:val="00213B46"/>
    <w:rsid w:val="00220489"/>
    <w:rsid w:val="00222381"/>
    <w:rsid w:val="002223DE"/>
    <w:rsid w:val="00222879"/>
    <w:rsid w:val="00235CF5"/>
    <w:rsid w:val="002441D8"/>
    <w:rsid w:val="00244B53"/>
    <w:rsid w:val="002452A1"/>
    <w:rsid w:val="00250476"/>
    <w:rsid w:val="00251745"/>
    <w:rsid w:val="00263511"/>
    <w:rsid w:val="002653FF"/>
    <w:rsid w:val="002668F0"/>
    <w:rsid w:val="002701E6"/>
    <w:rsid w:val="00283280"/>
    <w:rsid w:val="002848F6"/>
    <w:rsid w:val="0029060C"/>
    <w:rsid w:val="002A60B2"/>
    <w:rsid w:val="002B1E2F"/>
    <w:rsid w:val="002C1C22"/>
    <w:rsid w:val="002C664E"/>
    <w:rsid w:val="002D0892"/>
    <w:rsid w:val="002D5110"/>
    <w:rsid w:val="002D695B"/>
    <w:rsid w:val="002E3F14"/>
    <w:rsid w:val="002E5422"/>
    <w:rsid w:val="002F1E8F"/>
    <w:rsid w:val="002F22A2"/>
    <w:rsid w:val="002F424F"/>
    <w:rsid w:val="002F4581"/>
    <w:rsid w:val="003005BC"/>
    <w:rsid w:val="003063D1"/>
    <w:rsid w:val="003208C0"/>
    <w:rsid w:val="0033160A"/>
    <w:rsid w:val="00333AAC"/>
    <w:rsid w:val="00342037"/>
    <w:rsid w:val="0034778B"/>
    <w:rsid w:val="003534FA"/>
    <w:rsid w:val="00355F8C"/>
    <w:rsid w:val="00363C6C"/>
    <w:rsid w:val="00366EFE"/>
    <w:rsid w:val="00372203"/>
    <w:rsid w:val="003726CD"/>
    <w:rsid w:val="0037536A"/>
    <w:rsid w:val="003774C8"/>
    <w:rsid w:val="00377D6C"/>
    <w:rsid w:val="0038087F"/>
    <w:rsid w:val="0038545D"/>
    <w:rsid w:val="00390E45"/>
    <w:rsid w:val="00397DA4"/>
    <w:rsid w:val="003A6358"/>
    <w:rsid w:val="003A6A06"/>
    <w:rsid w:val="003D3600"/>
    <w:rsid w:val="003E0E36"/>
    <w:rsid w:val="003E5486"/>
    <w:rsid w:val="003E5A28"/>
    <w:rsid w:val="003E6415"/>
    <w:rsid w:val="003E77E3"/>
    <w:rsid w:val="003F1A7B"/>
    <w:rsid w:val="00404B97"/>
    <w:rsid w:val="004221B9"/>
    <w:rsid w:val="0042523C"/>
    <w:rsid w:val="00427985"/>
    <w:rsid w:val="00437FFB"/>
    <w:rsid w:val="00440017"/>
    <w:rsid w:val="00450C60"/>
    <w:rsid w:val="004518E6"/>
    <w:rsid w:val="00460895"/>
    <w:rsid w:val="00461C9C"/>
    <w:rsid w:val="00462D5F"/>
    <w:rsid w:val="0047264C"/>
    <w:rsid w:val="00480920"/>
    <w:rsid w:val="00485513"/>
    <w:rsid w:val="00485B5B"/>
    <w:rsid w:val="004906AC"/>
    <w:rsid w:val="00491512"/>
    <w:rsid w:val="004963E7"/>
    <w:rsid w:val="004A076D"/>
    <w:rsid w:val="004A1563"/>
    <w:rsid w:val="004A2D67"/>
    <w:rsid w:val="004B1655"/>
    <w:rsid w:val="004B6472"/>
    <w:rsid w:val="004E736A"/>
    <w:rsid w:val="004F4018"/>
    <w:rsid w:val="004F68BA"/>
    <w:rsid w:val="0050189A"/>
    <w:rsid w:val="00511B23"/>
    <w:rsid w:val="00516129"/>
    <w:rsid w:val="00522090"/>
    <w:rsid w:val="005224EC"/>
    <w:rsid w:val="0052589E"/>
    <w:rsid w:val="00532E0A"/>
    <w:rsid w:val="00543FB5"/>
    <w:rsid w:val="00545CFC"/>
    <w:rsid w:val="005539B8"/>
    <w:rsid w:val="00554BD1"/>
    <w:rsid w:val="00563827"/>
    <w:rsid w:val="005675AC"/>
    <w:rsid w:val="00567898"/>
    <w:rsid w:val="00573565"/>
    <w:rsid w:val="005853CE"/>
    <w:rsid w:val="00594720"/>
    <w:rsid w:val="005A4A42"/>
    <w:rsid w:val="005A7A96"/>
    <w:rsid w:val="005B5CE4"/>
    <w:rsid w:val="005B7B67"/>
    <w:rsid w:val="005C61C4"/>
    <w:rsid w:val="005C6699"/>
    <w:rsid w:val="005C7E46"/>
    <w:rsid w:val="005D2CA0"/>
    <w:rsid w:val="005D43D6"/>
    <w:rsid w:val="005D47D9"/>
    <w:rsid w:val="005E1445"/>
    <w:rsid w:val="005E3688"/>
    <w:rsid w:val="0060357D"/>
    <w:rsid w:val="00605FF0"/>
    <w:rsid w:val="00610841"/>
    <w:rsid w:val="00617930"/>
    <w:rsid w:val="00623097"/>
    <w:rsid w:val="00633D65"/>
    <w:rsid w:val="00636F9A"/>
    <w:rsid w:val="00653DBB"/>
    <w:rsid w:val="0065562C"/>
    <w:rsid w:val="00655F20"/>
    <w:rsid w:val="00670ABA"/>
    <w:rsid w:val="00682E8A"/>
    <w:rsid w:val="0069121B"/>
    <w:rsid w:val="006913CA"/>
    <w:rsid w:val="00691555"/>
    <w:rsid w:val="006B361B"/>
    <w:rsid w:val="006C77C4"/>
    <w:rsid w:val="006D2231"/>
    <w:rsid w:val="006D3DB2"/>
    <w:rsid w:val="006D7B24"/>
    <w:rsid w:val="006E0097"/>
    <w:rsid w:val="006E16B5"/>
    <w:rsid w:val="00711BE9"/>
    <w:rsid w:val="00716390"/>
    <w:rsid w:val="007172AD"/>
    <w:rsid w:val="00721275"/>
    <w:rsid w:val="00725420"/>
    <w:rsid w:val="00726C30"/>
    <w:rsid w:val="00726FC0"/>
    <w:rsid w:val="007312ED"/>
    <w:rsid w:val="0073475D"/>
    <w:rsid w:val="007440F6"/>
    <w:rsid w:val="0074628B"/>
    <w:rsid w:val="0075299E"/>
    <w:rsid w:val="00761EE7"/>
    <w:rsid w:val="0076595B"/>
    <w:rsid w:val="00770036"/>
    <w:rsid w:val="00775DD1"/>
    <w:rsid w:val="0077641A"/>
    <w:rsid w:val="00781A9B"/>
    <w:rsid w:val="007876B2"/>
    <w:rsid w:val="007963F6"/>
    <w:rsid w:val="00797126"/>
    <w:rsid w:val="00797A06"/>
    <w:rsid w:val="007A4056"/>
    <w:rsid w:val="007A51CC"/>
    <w:rsid w:val="007A7C34"/>
    <w:rsid w:val="007B09C6"/>
    <w:rsid w:val="007B5BC3"/>
    <w:rsid w:val="007B6C04"/>
    <w:rsid w:val="007B7B47"/>
    <w:rsid w:val="007C2784"/>
    <w:rsid w:val="007C7DF8"/>
    <w:rsid w:val="007D2615"/>
    <w:rsid w:val="007D2A5C"/>
    <w:rsid w:val="007D2BE5"/>
    <w:rsid w:val="007E439A"/>
    <w:rsid w:val="007F0D57"/>
    <w:rsid w:val="007F23A6"/>
    <w:rsid w:val="007F281B"/>
    <w:rsid w:val="008017CD"/>
    <w:rsid w:val="00804687"/>
    <w:rsid w:val="0080552F"/>
    <w:rsid w:val="00815603"/>
    <w:rsid w:val="00816A9D"/>
    <w:rsid w:val="00825131"/>
    <w:rsid w:val="008301B6"/>
    <w:rsid w:val="00830A6B"/>
    <w:rsid w:val="00830F1A"/>
    <w:rsid w:val="00834B7F"/>
    <w:rsid w:val="008363B4"/>
    <w:rsid w:val="00844A25"/>
    <w:rsid w:val="0085351F"/>
    <w:rsid w:val="00857996"/>
    <w:rsid w:val="008644C5"/>
    <w:rsid w:val="00865F21"/>
    <w:rsid w:val="0086638F"/>
    <w:rsid w:val="0087350B"/>
    <w:rsid w:val="00876737"/>
    <w:rsid w:val="00877F22"/>
    <w:rsid w:val="008811D9"/>
    <w:rsid w:val="0089245B"/>
    <w:rsid w:val="0089268A"/>
    <w:rsid w:val="00893AA9"/>
    <w:rsid w:val="00894DE8"/>
    <w:rsid w:val="008960A1"/>
    <w:rsid w:val="008B38E0"/>
    <w:rsid w:val="008C426C"/>
    <w:rsid w:val="008C5D70"/>
    <w:rsid w:val="008C6368"/>
    <w:rsid w:val="008D3266"/>
    <w:rsid w:val="008D621B"/>
    <w:rsid w:val="00901D54"/>
    <w:rsid w:val="00901F7D"/>
    <w:rsid w:val="00906368"/>
    <w:rsid w:val="009117CA"/>
    <w:rsid w:val="00921277"/>
    <w:rsid w:val="00924A74"/>
    <w:rsid w:val="00924DA0"/>
    <w:rsid w:val="00932A32"/>
    <w:rsid w:val="0094306C"/>
    <w:rsid w:val="00950130"/>
    <w:rsid w:val="00953E5A"/>
    <w:rsid w:val="009605C2"/>
    <w:rsid w:val="00966B44"/>
    <w:rsid w:val="009674DF"/>
    <w:rsid w:val="00971456"/>
    <w:rsid w:val="00982D49"/>
    <w:rsid w:val="00994A88"/>
    <w:rsid w:val="009A39D7"/>
    <w:rsid w:val="009A67A0"/>
    <w:rsid w:val="009C1E1F"/>
    <w:rsid w:val="009C5270"/>
    <w:rsid w:val="009D7C7F"/>
    <w:rsid w:val="009E0108"/>
    <w:rsid w:val="009E1ECD"/>
    <w:rsid w:val="009E5D6F"/>
    <w:rsid w:val="009E64CE"/>
    <w:rsid w:val="009F6834"/>
    <w:rsid w:val="00A01E85"/>
    <w:rsid w:val="00A050DF"/>
    <w:rsid w:val="00A11CA3"/>
    <w:rsid w:val="00A265B9"/>
    <w:rsid w:val="00A34599"/>
    <w:rsid w:val="00A35A0A"/>
    <w:rsid w:val="00A35D1A"/>
    <w:rsid w:val="00A4260B"/>
    <w:rsid w:val="00A47BC8"/>
    <w:rsid w:val="00A528E6"/>
    <w:rsid w:val="00A5590E"/>
    <w:rsid w:val="00A5599A"/>
    <w:rsid w:val="00A55ABB"/>
    <w:rsid w:val="00A57A6D"/>
    <w:rsid w:val="00A66C53"/>
    <w:rsid w:val="00A72EE6"/>
    <w:rsid w:val="00A77379"/>
    <w:rsid w:val="00A828F5"/>
    <w:rsid w:val="00AA00C3"/>
    <w:rsid w:val="00AA5599"/>
    <w:rsid w:val="00AA5B8F"/>
    <w:rsid w:val="00AA7FDF"/>
    <w:rsid w:val="00AB39D5"/>
    <w:rsid w:val="00AB471B"/>
    <w:rsid w:val="00AB631F"/>
    <w:rsid w:val="00AB737B"/>
    <w:rsid w:val="00AC1B0F"/>
    <w:rsid w:val="00AD333A"/>
    <w:rsid w:val="00AE2261"/>
    <w:rsid w:val="00AE4771"/>
    <w:rsid w:val="00AF5387"/>
    <w:rsid w:val="00AF7187"/>
    <w:rsid w:val="00B071AC"/>
    <w:rsid w:val="00B1741E"/>
    <w:rsid w:val="00B24D89"/>
    <w:rsid w:val="00B34A17"/>
    <w:rsid w:val="00B36536"/>
    <w:rsid w:val="00B41ADB"/>
    <w:rsid w:val="00B4385E"/>
    <w:rsid w:val="00B575F7"/>
    <w:rsid w:val="00B57E07"/>
    <w:rsid w:val="00B87BA1"/>
    <w:rsid w:val="00B90C27"/>
    <w:rsid w:val="00BA16CC"/>
    <w:rsid w:val="00BA3F54"/>
    <w:rsid w:val="00BA5F0B"/>
    <w:rsid w:val="00BA7ACC"/>
    <w:rsid w:val="00BB6C06"/>
    <w:rsid w:val="00BC6AB0"/>
    <w:rsid w:val="00BD1C10"/>
    <w:rsid w:val="00BD3043"/>
    <w:rsid w:val="00BE50D5"/>
    <w:rsid w:val="00BE77C8"/>
    <w:rsid w:val="00BF3336"/>
    <w:rsid w:val="00BF7F06"/>
    <w:rsid w:val="00C05851"/>
    <w:rsid w:val="00C1077E"/>
    <w:rsid w:val="00C22A5F"/>
    <w:rsid w:val="00C22F71"/>
    <w:rsid w:val="00C250F0"/>
    <w:rsid w:val="00C346A5"/>
    <w:rsid w:val="00C40282"/>
    <w:rsid w:val="00C41B49"/>
    <w:rsid w:val="00C43760"/>
    <w:rsid w:val="00C439DF"/>
    <w:rsid w:val="00C55924"/>
    <w:rsid w:val="00C565B3"/>
    <w:rsid w:val="00C70E0B"/>
    <w:rsid w:val="00C76AA9"/>
    <w:rsid w:val="00C9152C"/>
    <w:rsid w:val="00C931CC"/>
    <w:rsid w:val="00C94888"/>
    <w:rsid w:val="00C97D00"/>
    <w:rsid w:val="00CA0839"/>
    <w:rsid w:val="00CA1B89"/>
    <w:rsid w:val="00CA446F"/>
    <w:rsid w:val="00CA5814"/>
    <w:rsid w:val="00CB0B3A"/>
    <w:rsid w:val="00CD10C5"/>
    <w:rsid w:val="00CD54CD"/>
    <w:rsid w:val="00CE1544"/>
    <w:rsid w:val="00CE26D4"/>
    <w:rsid w:val="00CE4E60"/>
    <w:rsid w:val="00CE6BAB"/>
    <w:rsid w:val="00CE7441"/>
    <w:rsid w:val="00CF1FD9"/>
    <w:rsid w:val="00D01F41"/>
    <w:rsid w:val="00D04861"/>
    <w:rsid w:val="00D05F87"/>
    <w:rsid w:val="00D06F64"/>
    <w:rsid w:val="00D07105"/>
    <w:rsid w:val="00D11CED"/>
    <w:rsid w:val="00D13044"/>
    <w:rsid w:val="00D13064"/>
    <w:rsid w:val="00D141D9"/>
    <w:rsid w:val="00D23D35"/>
    <w:rsid w:val="00D27BB7"/>
    <w:rsid w:val="00D32659"/>
    <w:rsid w:val="00D3370E"/>
    <w:rsid w:val="00D367F5"/>
    <w:rsid w:val="00D37B79"/>
    <w:rsid w:val="00D42C9E"/>
    <w:rsid w:val="00D47B06"/>
    <w:rsid w:val="00D47D4E"/>
    <w:rsid w:val="00D50D01"/>
    <w:rsid w:val="00D61E7F"/>
    <w:rsid w:val="00D86408"/>
    <w:rsid w:val="00D955D4"/>
    <w:rsid w:val="00DA25CB"/>
    <w:rsid w:val="00DC3DB5"/>
    <w:rsid w:val="00DD2912"/>
    <w:rsid w:val="00DD45B0"/>
    <w:rsid w:val="00DE277E"/>
    <w:rsid w:val="00DE3B8A"/>
    <w:rsid w:val="00DF6D55"/>
    <w:rsid w:val="00DF7151"/>
    <w:rsid w:val="00DF7D90"/>
    <w:rsid w:val="00E0391B"/>
    <w:rsid w:val="00E052D0"/>
    <w:rsid w:val="00E15A09"/>
    <w:rsid w:val="00E26329"/>
    <w:rsid w:val="00E32D3D"/>
    <w:rsid w:val="00E47678"/>
    <w:rsid w:val="00E543A9"/>
    <w:rsid w:val="00E60177"/>
    <w:rsid w:val="00E60895"/>
    <w:rsid w:val="00E71267"/>
    <w:rsid w:val="00E74FCD"/>
    <w:rsid w:val="00E9069C"/>
    <w:rsid w:val="00E93165"/>
    <w:rsid w:val="00EA2966"/>
    <w:rsid w:val="00EA3521"/>
    <w:rsid w:val="00EA4EFD"/>
    <w:rsid w:val="00EB1AD6"/>
    <w:rsid w:val="00EC369C"/>
    <w:rsid w:val="00EC3AC7"/>
    <w:rsid w:val="00ED7E83"/>
    <w:rsid w:val="00EE0E1F"/>
    <w:rsid w:val="00EE35C2"/>
    <w:rsid w:val="00EE4DEB"/>
    <w:rsid w:val="00EF42A7"/>
    <w:rsid w:val="00F00EFA"/>
    <w:rsid w:val="00F02F4C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6430"/>
    <w:rsid w:val="00F77D4A"/>
    <w:rsid w:val="00F94B08"/>
    <w:rsid w:val="00F94EBD"/>
    <w:rsid w:val="00F970A0"/>
    <w:rsid w:val="00FA7053"/>
    <w:rsid w:val="00FB30F8"/>
    <w:rsid w:val="00FB3D13"/>
    <w:rsid w:val="00FB4DD3"/>
    <w:rsid w:val="00FC7A5B"/>
    <w:rsid w:val="00FD136B"/>
    <w:rsid w:val="00FD1E97"/>
    <w:rsid w:val="00FD7567"/>
    <w:rsid w:val="00FE1317"/>
    <w:rsid w:val="00FE6798"/>
    <w:rsid w:val="00FE7D69"/>
    <w:rsid w:val="00FF1E0C"/>
    <w:rsid w:val="00FF1EE6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6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C5AC2-170D-456F-923B-F74CF33A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6</TotalTime>
  <Pages>4</Pages>
  <Words>193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</cp:lastModifiedBy>
  <cp:revision>6</cp:revision>
  <cp:lastPrinted>2009-06-26T08:37:00Z</cp:lastPrinted>
  <dcterms:created xsi:type="dcterms:W3CDTF">2020-10-12T15:58:00Z</dcterms:created>
  <dcterms:modified xsi:type="dcterms:W3CDTF">2020-10-12T16:03:00Z</dcterms:modified>
  <cp:category>ASP NET</cp:category>
</cp:coreProperties>
</file>