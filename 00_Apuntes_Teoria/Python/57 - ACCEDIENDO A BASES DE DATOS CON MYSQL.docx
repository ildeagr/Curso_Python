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ahoma"/>
          <w:b/>
          <w:bCs/>
          <w:sz w:val="20"/>
          <w:szCs w:val="20"/>
          <w:u w:val="single"/>
        </w:rPr>
        <w:t>ACCEDIENDO A BASES DE DATOS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Realizar una aplicación Python que se conecte a una base de datos de MySql.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Instalar y configurar :</w:t>
      </w:r>
      <w:r>
        <w:rPr>
          <w:rFonts w:ascii="Verdana" w:hAnsi="Verdana"/>
          <w:bCs/>
        </w:rPr>
        <w:t xml:space="preserve"> </w:t>
      </w:r>
      <w:r>
        <w:rPr>
          <w:rFonts w:cs="Times New Roman" w:ascii="Verdana" w:hAnsi="Verdana"/>
          <w:b/>
          <w:bCs/>
          <w:szCs w:val="24"/>
        </w:rPr>
        <w:t>WampServer y MySQL WorKBench (IDE)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Crear la base de datos Hospital dentro de MySQL para poder recuperar los registros de una de sus tablas.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1933575" cy="68103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Crear dentro de WorkBench la base de datos de Hospital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1905000" cy="155257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Ejecutar el siguiente Script para crear las tablas e insertar los registros: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TABLAS: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CREATE TABLE DEPT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(DEPT_NO INT NOT NULL,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DNOMBRE VARCHAR(40) NULL,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LOC VARCHAR(50) NULL);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CREATE TABLE EMP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(EMP_NO INT NOT NULL,APELLIDO VARCHAR(40),OFICIO VARCHAR(40),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DIR INT,FECHA_ALT DATE,SALARIO INT,COMISION INT,DEPT_NO INT);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CREATE TABLE HOSPITAL(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HOSPITAL_COD INT NOT NULL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NOMBRE VARCHAR(40)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DIRECCION VARCHAR(50),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TELEFONO VARCHAR(9),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NUM_CAMA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CREATE TABLE SALA(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HOSPITAL_COD INT NOT NULL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SALA_COD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NOMBRE VARCHAR(40)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NUM_CAMA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CREATE TABLE DOCTOR(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HOSPITAL_COD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DOCTOR_NO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APELLIDO VARCHAR(50)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ESPECIALIDAD VARCHAR(40),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SALARIO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CREATE TABLE PLANTILLA(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HOSPITAL_COD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  <w:tab/>
        <w:tab/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SALA_COD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EMPLEADO_NO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NOT NULL,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APELLIDO VARCHAR(40)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FUNCION VARCHAR(30)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TURNO VARCHAR(1)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SALARIO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CREATE TABLE ENFERMO(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INSCRIPCION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NOT NULL,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APELLIDO VARCHAR(40),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DIRECCION VARCHAR(50),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FECHA_NAC DATE,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SEXO VARCHAR(1)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NSS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CREATE TABLE OCUPACION(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INSCRIPCION int</w:t>
        <w:tab/>
        <w:tab/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  <w:t>NOT NULL,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HOSPITAL_COD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ab/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NOT NULL,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SALA_COD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  <w:t>NOT NULL,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ab/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CAMA int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)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REGISTROS: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hospital values(19,'provincial','o donell 50','964-4264',502);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hospital values(18,'general','Atocha s/n','595-3111',987);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hospital values(22,'la paz','castellana 1000','923-5411',412);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hospital values(45,'san carlos','ciudad universitaria','597-1500',845);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hospital values(17,'ruber','juan bravo 49','914027100',217);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values(19,3,'cuidados intensivos',21);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values(19,6,'psiquiatria',67);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values(18,3,'cuidados intensivos',10);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values(18,4,'cardiologia',53);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values(22,1,'recuperacion',10);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values(22,6,'psiquiatria',118);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values(22,2,'maternidad',34);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values(45,4,'cardiologia',55);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values(45,1,'recuperacion',17);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values(45,2,'maternidad',24);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values(17,2,'maternidad',19);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values(17,6,'psiquiatria',20);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sala values(17,3,'cuidados intensivos',21);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values(19,6,3754,'diaz b.','ENFERMERO','T',226200);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values(19,6,3106,'hernandez j.','ENFERMERO','T',275500);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values(18,4,6357,'karplus w.','INTERINO','T',337900);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values(22,6,1009,'higueras d.','ENFERMERA','T',200500);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values(22,6,8422,'bocina g.','ENFERMERO','M',163800);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values(22,2,9901,'nuñez c.','INTERINO','M',221000);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values(22,1,6065,'rivera g.','ENFERMERA','N',162600);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values(22,1,7379,'carlos r.','ENFERMERA','T',211900);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values(45,4,1280,'amigo r.','INTERINO','N',221000);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values(45,1,8526,'frank h.','ENFERMERO','T',252200);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values(17,2,8519,'chuko c.','ENFERMERO','T',252200);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values(17,6,8520,'palomo c.','INTERINO','M',219210);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plantilla values(17,6,8521,'cortes v.','ENFERMERA','N',221200);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values(19,435,'Lopez A.','Cardiologia',350000);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values(18,585,'Miller G.','Ginecologia',250000);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values(18,982,'Cajal R','Cardiologia',290000);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values(22,453,'Galo C.','Pediatria',250000);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values(22,398,'Best K.','Urologia',150000);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values(22,386,'Cabeza D.','Psiquiatria',125000);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values(45,607,'Niqo P.','Pediatria',240000);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values(45,522,'Adams C.','Neurologia',450000);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values(17,521,'Nino P.','Neurologia',390000);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doctor values(17,120,'Curro F.','Urologia',250000);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VALUES(10995,'Languia M.','Goya 20','1956/05/16','M',280862482);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VALUES(18004,'Serrano V.','Alcala 12','1960/05/21','F',284991452);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VALUES(14024,'Fernandez N.','Recoletos','1967/07/23','F',321790059);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VALUES(36658,'Domin S.','Mayor 71','1942/01/01','M',160657471);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VALUES(38702,'Neal R.','Orense 21','1940/07/18','F',380010217);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VALUES(39217,'Cervantes M.','Perón 8','1952/02/19','M',440294390);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VALUES(59076,'Miller G.','Lopez de Hoyos 2','1945/10/10','F',311969044);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VALUES(63827,'Ruiz P.','Esquerdo 103','1980/12/26','M',200973253);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VALUES(64882,'Fraser A.','Soto 3','1980/08/19','F',285201776);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ENFERMO VALUES(74835,'Benitez E.','Argentina 5','1956/10/05','M',154811767);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dept values(10,'CONTABILIDAD','SEVILLA');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dept values(20,'INVESTIGACIÓN','MADRID');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dept values(30,'VENTAS','BARCELONA');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dept values(40,'PRODUCCIÓN','BILBAO');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values('7839','rey','PRESIDENTE',null,'1995/11/17',650000,null,10);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values('7698','negro','DIRECTOR',7839,'1995/05/01',370500,0,30);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values('7566','jimenez','DIRECTOR',7839,'1995/04/02',386750,0,20);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values('7782','cerezo','DIRECTOR',7839,'1995/06/09',318500,0,10);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values('7499','arroyo','VENDEDOR',7698,'1994/02/20',208000,39000,30);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values('7521','sala','VENDEDOR',7698,'1995/02/22',162500,65000,30);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values('7654','martin','VENDEDOR',7698,'1955/07/29',162500,182000,30);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values('7844','tovar','VENDEDOR',7698,'1995/07/08',195000,0,30);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values('7900','jimeno','EMPLEADO',7698,'1995/12/03',123500,0,30);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values('7902','fernandez','ANALISTA',7566,'1995/12/11',390000,0,20);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values('7788','gil','ANALISTA',7566,'1995/11/09',390000,0,20);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values('7369','sanchez','EMPLEADO',7902,'1994/12/17',104000,0,20);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values('7876','alonso','EMPLEADO',7788,'1995/07/23',143000,0,20);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emp values('7934','muñoz','EMPLEADO',7782,'1996/01/23',169000,0,10);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VALUES(10995,13,3,1);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VALUES(18004,13,3,2);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VALUES(14024,13,3,3);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VALUES(36658,18,4,1);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VALUES(38702,18,4,2);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VALUES(39217,22,6,1);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VALUES(59076,22,6,2);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VALUES(63827,22,6,3);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INSERT INTO OCUPACION VALUES(64823,22,2,1);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Agregar un nuevo archivo de Python al proyecto llamado AccesoDatos.</w:t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/>
        <w:drawing>
          <wp:inline distT="0" distB="0" distL="0" distR="0">
            <wp:extent cx="2162175" cy="1200150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ab/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Para poder conectarnos a MySql necesitaremos instalar la biblioteca que nos permite realizar la conexión Python-MySQL.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Dentro del editor PyCharm, elegimos la opción Settings del menú File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2752725" cy="263842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Dentro de Settings seleccionamos el nodo Project Structure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2152650" cy="3333750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Pulsamos en el icono “+” para añadir una librería nueva.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5391150" cy="1895475"/>
            <wp:effectExtent l="0" t="0" r="0" b="0"/>
            <wp:docPr id="6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Buscamos MySQL-Connector y lo instalamos.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5400040" cy="4408805"/>
            <wp:effectExtent l="0" t="0" r="0" b="0"/>
            <wp:docPr id="7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Al finalizar la instalación, aparecerá agregado a la lista de paquetes.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5391150" cy="1095375"/>
            <wp:effectExtent l="0" t="0" r="0" b="0"/>
            <wp:docPr id="8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Dentro del archivo Python nos conectamos a MySql, ejecutamos una consulta para recuperar los datos de la tabla emp, los recorremos e imprimimos en pantalla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AccesoDatos.py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mysql.connector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bd</w:t>
        <w:br/>
        <w:br/>
        <w:t>bd_conexion = bd.connect(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'localhost'</w:t>
      </w:r>
      <w:r>
        <w:rPr>
          <w:color w:val="000000"/>
        </w:rPr>
        <w:t xml:space="preserve">, </w:t>
      </w:r>
      <w:r>
        <w:rPr>
          <w:color w:val="660099"/>
        </w:rPr>
        <w:t>port</w:t>
      </w:r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  <w:br/>
        <w:t xml:space="preserve">                                   </w:t>
      </w:r>
      <w:r>
        <w:rPr>
          <w:color w:val="660099"/>
        </w:rPr>
        <w:t>user</w:t>
      </w:r>
      <w:r>
        <w:rPr>
          <w:color w:val="000000"/>
        </w:rPr>
        <w:t>=</w:t>
      </w:r>
      <w:r>
        <w:rPr>
          <w:b/>
          <w:bCs/>
          <w:color w:val="008080"/>
        </w:rPr>
        <w:t>'root'</w:t>
      </w:r>
      <w:r>
        <w:rPr>
          <w:color w:val="000000"/>
        </w:rPr>
        <w:t xml:space="preserve">, </w:t>
      </w:r>
      <w:r>
        <w:rPr>
          <w:color w:val="660099"/>
        </w:rPr>
        <w:t>password</w:t>
      </w:r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r>
        <w:rPr>
          <w:color w:val="660099"/>
        </w:rPr>
        <w:t>database</w:t>
      </w:r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  <w:br/>
        <w:t>cursor = bd_conexion.cursor()</w:t>
        <w:br/>
      </w:r>
      <w:r>
        <w:rPr>
          <w:b/>
          <w:bCs/>
          <w:color w:val="000080"/>
        </w:rPr>
        <w:t>try</w:t>
      </w:r>
      <w:r>
        <w:rPr>
          <w:color w:val="000000"/>
        </w:rPr>
        <w:t>:</w:t>
        <w:br/>
        <w:t xml:space="preserve">    cursor.execute(</w:t>
      </w:r>
      <w:r>
        <w:rPr>
          <w:b/>
          <w:bCs/>
          <w:color w:val="008080"/>
        </w:rPr>
        <w:t>"SELECT apellido,oficio,salario FROM emp"</w:t>
      </w:r>
      <w:r>
        <w:rPr>
          <w:color w:val="000000"/>
        </w:rPr>
        <w:t>)</w:t>
        <w:br/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ape, ofi, sal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cursor:</w:t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"Apellido: " </w:t>
      </w:r>
      <w:r>
        <w:rPr>
          <w:color w:val="000000"/>
        </w:rPr>
        <w:t>+ ape)</w:t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"Oficio: " </w:t>
      </w:r>
      <w:r>
        <w:rPr>
          <w:color w:val="000000"/>
        </w:rPr>
        <w:t>+ ofi)</w:t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"Salario: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(sal))</w:t>
        <w:br/>
        <w:br/>
      </w:r>
      <w:r>
        <w:rPr>
          <w:b/>
          <w:bCs/>
          <w:color w:val="000080"/>
        </w:rPr>
        <w:t xml:space="preserve">except </w:t>
      </w:r>
      <w:r>
        <w:rPr>
          <w:color w:val="000000"/>
        </w:rPr>
        <w:t xml:space="preserve">bd_conexion.Error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error: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"Error: "</w:t>
      </w:r>
      <w:r>
        <w:rPr>
          <w:color w:val="000000"/>
        </w:rPr>
        <w:t>,error)</w:t>
        <w:br/>
        <w:br/>
        <w:t>bd_conexion.close()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Explicación detallada el código: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mysql.connector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bd</w:t>
        <w:br/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Importamos el connector para poder utilizar las funciones presentes en la librería.</w:t>
      </w:r>
    </w:p>
    <w:p>
      <w:pPr>
        <w:pStyle w:val="HTMLPreformatted"/>
        <w:shd w:val="clear" w:color="auto" w:fill="FFFFFF"/>
        <w:ind w:left="720" w:hanging="0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b/>
          <w:bCs/>
          <w:color w:val="000080"/>
        </w:rPr>
        <w:t>bd.connect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  <w:tab/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Con la función connect nos conectamos a MYSQL, indicando el servidor, puerto, usuario, contraseña y base de datos.</w:t>
      </w:r>
    </w:p>
    <w:p>
      <w:pPr>
        <w:pStyle w:val="HTMLPreformatted"/>
        <w:shd w:val="clear" w:color="auto" w:fill="FFFFFF"/>
        <w:ind w:left="720" w:hanging="0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  <w:t>bd_conexion.cursor()</w:t>
      </w:r>
    </w:p>
    <w:p>
      <w:pPr>
        <w:pStyle w:val="HTMLPreformatted"/>
        <w:shd w:val="clear" w:color="auto" w:fill="FFFFFF"/>
        <w:ind w:left="720" w:hanging="0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Creamos un cursor para almacenar los datos devueltos por la consulta.</w:t>
      </w:r>
    </w:p>
    <w:p>
      <w:pPr>
        <w:pStyle w:val="HTMLPreformatted"/>
        <w:shd w:val="clear" w:color="auto" w:fill="FFFFFF"/>
        <w:ind w:left="720" w:hanging="0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>cursor.execute(</w:t>
      </w:r>
      <w:r>
        <w:rPr>
          <w:b/>
          <w:bCs/>
          <w:color w:val="008080"/>
        </w:rPr>
        <w:t>"SELECT apellido,oficio,salario FROM emp"</w:t>
      </w:r>
      <w:r>
        <w:rPr>
          <w:color w:val="000000"/>
        </w:rPr>
        <w:t>)</w:t>
      </w:r>
    </w:p>
    <w:p>
      <w:pPr>
        <w:pStyle w:val="HTMLPreformatted"/>
        <w:shd w:val="clear" w:color="auto" w:fill="FFFFFF"/>
        <w:ind w:left="720" w:hanging="0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>La función o método execute permite ejecutar una consulta SQL.</w:t>
      </w:r>
    </w:p>
    <w:p>
      <w:pPr>
        <w:pStyle w:val="HTMLPreformatted"/>
        <w:shd w:val="clear" w:color="auto" w:fill="FFFFFF"/>
        <w:ind w:left="720" w:hanging="0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ape, ofi, sal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cursor:</w:t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"Apellido: " </w:t>
      </w:r>
      <w:r>
        <w:rPr>
          <w:color w:val="000000"/>
        </w:rPr>
        <w:t>+ ape)</w:t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"Oficio: " </w:t>
      </w:r>
      <w:r>
        <w:rPr>
          <w:color w:val="000000"/>
        </w:rPr>
        <w:t>+ ofi)</w:t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"Salario: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(sal))</w:t>
        <w:br/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Cs/>
          <w:szCs w:val="24"/>
        </w:rPr>
        <w:t>Recorremos los datos del cursor para ir imprimiendo los valores.</w:t>
        <w:tab/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color w:val="000000"/>
        </w:rPr>
        <w:t>bd_conexion.close()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Por último, cerramos la conexión a la base de datos.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(También podríamos cerrar el cursor)</w:t>
      </w:r>
      <w:bookmarkStart w:id="0" w:name="_GoBack"/>
      <w:bookmarkEnd w:id="0"/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9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BE8FD-3362-47B9-85D7-69A2BCE0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25</TotalTime>
  <Application>LibreOffice/7.2.2.2$Windows_X86_64 LibreOffice_project/02b2acce88a210515b4a5bb2e46cbfb63fe97d56</Application>
  <AppVersion>15.0000</AppVersion>
  <Pages>9</Pages>
  <Words>847</Words>
  <Characters>7743</Characters>
  <CharactersWithSpaces>8577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2018-06-06T06:27:00Z</dcterms:created>
  <dc:creator>Alex</dc:creator>
  <dc:description/>
  <dc:language>es-ES</dc:language>
  <cp:lastModifiedBy/>
  <cp:lastPrinted>2009-06-26T08:37:00Z</cp:lastPrinted>
  <dcterms:modified xsi:type="dcterms:W3CDTF">2021-11-08T15:35:54Z</dcterms:modified>
  <cp:revision>7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