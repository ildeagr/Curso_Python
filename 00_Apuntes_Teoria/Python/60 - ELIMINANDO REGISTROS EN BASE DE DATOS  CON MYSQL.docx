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6F6558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ELIMINANDO</w:t>
      </w:r>
      <w:r w:rsidR="00C03F2F">
        <w:rPr>
          <w:rFonts w:ascii="Verdana" w:hAnsi="Verdana" w:cs="Tahoma"/>
          <w:sz w:val="20"/>
          <w:szCs w:val="20"/>
          <w:u w:val="single"/>
        </w:rPr>
        <w:t xml:space="preserve"> REGISTROS EN BASE DE DATOS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875C23" w:rsidRDefault="003246B6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Solicitar un número de empleado por teclado y almacenarlo en una variable.</w:t>
      </w:r>
    </w:p>
    <w:p w:rsidR="00242F7A" w:rsidRDefault="003246B6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Borrar el empleado cuyo número de </w:t>
      </w:r>
      <w:proofErr w:type="spellStart"/>
      <w:r>
        <w:rPr>
          <w:rFonts w:ascii="Verdana" w:hAnsi="Verdana" w:cs="Times New Roman"/>
          <w:b/>
          <w:bCs/>
          <w:szCs w:val="24"/>
        </w:rPr>
        <w:t>emp</w:t>
      </w:r>
      <w:proofErr w:type="spellEnd"/>
      <w:r>
        <w:rPr>
          <w:rFonts w:ascii="Verdana" w:hAnsi="Verdana" w:cs="Times New Roman"/>
          <w:b/>
          <w:bCs/>
          <w:szCs w:val="24"/>
        </w:rPr>
        <w:t xml:space="preserve"> coincida con el introducido.</w:t>
      </w:r>
    </w:p>
    <w:p w:rsidR="00F411BE" w:rsidRDefault="00F411BE" w:rsidP="003246B6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09157D" w:rsidRDefault="0009157D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09157D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3162300" cy="4381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F1073B" w:rsidRDefault="00D949C3" w:rsidP="00D949C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19400" cy="485775"/>
            <wp:effectExtent l="19050" t="19050" r="1905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3"/>
                    <a:stretch/>
                  </pic:blipFill>
                  <pic:spPr bwMode="auto"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9C3" w:rsidRDefault="00D949C3" w:rsidP="00D949C3">
      <w:pPr>
        <w:jc w:val="center"/>
        <w:rPr>
          <w:b/>
          <w:bCs/>
        </w:rPr>
      </w:pPr>
    </w:p>
    <w:p w:rsidR="00D949C3" w:rsidRDefault="00D949C3" w:rsidP="00D949C3">
      <w:pPr>
        <w:jc w:val="center"/>
        <w:rPr>
          <w:b/>
          <w:bCs/>
        </w:rPr>
      </w:pPr>
    </w:p>
    <w:p w:rsidR="0009157D" w:rsidRDefault="0009157D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F411BE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BorrarEmpleado</w:t>
      </w:r>
      <w:r w:rsidR="00F1073B">
        <w:rPr>
          <w:rFonts w:ascii="Verdana" w:hAnsi="Verdana" w:cs="Times New Roman"/>
          <w:b/>
          <w:bCs/>
          <w:szCs w:val="24"/>
        </w:rPr>
        <w:t>.py</w:t>
      </w: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0163C0" w:rsidRDefault="000163C0" w:rsidP="000163C0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mysql.connector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bd.connect</w:t>
      </w:r>
      <w:proofErr w:type="spellEnd"/>
      <w:r>
        <w:rPr>
          <w:color w:val="000000"/>
        </w:rPr>
        <w:t>(</w:t>
      </w:r>
      <w:r>
        <w:rPr>
          <w:color w:val="660099"/>
        </w:rPr>
        <w:t>host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localhost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port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'3306'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</w:t>
      </w:r>
      <w:proofErr w:type="spellStart"/>
      <w:r>
        <w:rPr>
          <w:color w:val="660099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root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database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'Hospital'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cursor = </w:t>
      </w:r>
      <w:proofErr w:type="spellStart"/>
      <w:r>
        <w:rPr>
          <w:color w:val="000000"/>
        </w:rPr>
        <w:t>bd_conexion.cursor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ConsultaBaja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Delete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from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emp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where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emp_no</w:t>
      </w:r>
      <w:proofErr w:type="spellEnd"/>
      <w:r>
        <w:rPr>
          <w:b/>
          <w:bCs/>
          <w:color w:val="008080"/>
        </w:rPr>
        <w:t>=%s"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NumeroEmpleado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"Número de empleado a eliminar:"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cursor.execute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ConsultaBaja</w:t>
      </w:r>
      <w:proofErr w:type="spellEnd"/>
      <w:r>
        <w:rPr>
          <w:color w:val="000000"/>
        </w:rPr>
        <w:t>, (</w:t>
      </w:r>
      <w:proofErr w:type="spellStart"/>
      <w:r>
        <w:rPr>
          <w:color w:val="000000"/>
        </w:rPr>
        <w:t>NumeroEmpleado</w:t>
      </w:r>
      <w:proofErr w:type="spellEnd"/>
      <w:r>
        <w:rPr>
          <w:color w:val="000000"/>
        </w:rPr>
        <w:t>,))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cursor.rowcount</w:t>
      </w:r>
      <w:proofErr w:type="spellEnd"/>
      <w:r>
        <w:rPr>
          <w:color w:val="000000"/>
        </w:rPr>
        <w:t>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"Registro eliminado satisfactoriamente"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"Dato no encontrado"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cursor.close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bd_conexion.close</w:t>
      </w:r>
      <w:proofErr w:type="spellEnd"/>
      <w:r>
        <w:rPr>
          <w:color w:val="000000"/>
        </w:rPr>
        <w:t>()</w:t>
      </w:r>
    </w:p>
    <w:p w:rsidR="00F1073B" w:rsidRDefault="00F1073B" w:rsidP="000163C0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bookmarkStart w:id="0" w:name="_GoBack"/>
      <w:bookmarkEnd w:id="0"/>
    </w:p>
    <w:sectPr w:rsidR="00F1073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63C0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163C0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246B6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6F6558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949C3"/>
    <w:rsid w:val="00DA0684"/>
    <w:rsid w:val="00DA25CB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1073B"/>
    <w:rsid w:val="00F20ED6"/>
    <w:rsid w:val="00F21110"/>
    <w:rsid w:val="00F24A97"/>
    <w:rsid w:val="00F31B8C"/>
    <w:rsid w:val="00F36B53"/>
    <w:rsid w:val="00F411BE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837CA-4AA0-40DF-A602-C34AA165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2</TotalTime>
  <Pages>1</Pages>
  <Words>76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6</cp:revision>
  <cp:lastPrinted>2009-06-26T08:37:00Z</cp:lastPrinted>
  <dcterms:created xsi:type="dcterms:W3CDTF">2018-06-06T09:47:00Z</dcterms:created>
  <dcterms:modified xsi:type="dcterms:W3CDTF">2018-06-06T10:21:00Z</dcterms:modified>
  <cp:category>ASP NET</cp:category>
</cp:coreProperties>
</file>