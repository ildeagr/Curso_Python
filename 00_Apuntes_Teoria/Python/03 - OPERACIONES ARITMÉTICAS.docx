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A06BE0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OPERACIONES ARITMÉTICAS</w:t>
      </w:r>
    </w:p>
    <w:p w:rsidR="0037536A" w:rsidRDefault="0037536A" w:rsidP="0037536A">
      <w:pPr>
        <w:rPr>
          <w:b/>
          <w:bCs/>
        </w:rPr>
      </w:pPr>
    </w:p>
    <w:p w:rsidR="0086638F" w:rsidRDefault="00F73027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Guardaremos en una variable un número entero y en otra un número decimal.</w:t>
      </w:r>
    </w:p>
    <w:p w:rsidR="00F73027" w:rsidRPr="00F73027" w:rsidRDefault="00F73027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Al sumar ambos números, com</w:t>
      </w:r>
      <w:bookmarkStart w:id="0" w:name="_GoBack"/>
      <w:bookmarkEnd w:id="0"/>
      <w:r>
        <w:rPr>
          <w:b/>
          <w:bCs/>
        </w:rPr>
        <w:t>probaremos que el resultado es un decimal.</w:t>
      </w:r>
    </w:p>
    <w:p w:rsidR="002043A7" w:rsidRDefault="002043A7" w:rsidP="007440F6"/>
    <w:p w:rsidR="002043A7" w:rsidRDefault="002043A7" w:rsidP="007440F6"/>
    <w:p w:rsidR="002043A7" w:rsidRDefault="002043A7" w:rsidP="007440F6"/>
    <w:p w:rsidR="002043A7" w:rsidRDefault="00073FFB" w:rsidP="002043A7">
      <w:pPr>
        <w:jc w:val="center"/>
      </w:pPr>
      <w:r>
        <w:rPr>
          <w:noProof/>
        </w:rPr>
        <w:drawing>
          <wp:inline distT="0" distB="0" distL="0" distR="0">
            <wp:extent cx="4600575" cy="9906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>
      <w:r>
        <w:t>Creamos un nuevo archivo Python.</w:t>
      </w:r>
    </w:p>
    <w:p w:rsidR="0086638F" w:rsidRDefault="0086638F" w:rsidP="007440F6"/>
    <w:p w:rsidR="00815603" w:rsidRDefault="00815603" w:rsidP="007440F6"/>
    <w:p w:rsidR="00815603" w:rsidRDefault="00815603" w:rsidP="007440F6">
      <w:r>
        <w:rPr>
          <w:noProof/>
        </w:rPr>
        <w:drawing>
          <wp:inline distT="0" distB="0" distL="0" distR="0">
            <wp:extent cx="5400675" cy="1819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8F" w:rsidRDefault="0086638F" w:rsidP="007440F6"/>
    <w:p w:rsidR="0086638F" w:rsidRDefault="0086638F" w:rsidP="007440F6"/>
    <w:p w:rsidR="0086638F" w:rsidRDefault="0086638F" w:rsidP="007440F6"/>
    <w:p w:rsidR="0086638F" w:rsidRDefault="0086638F" w:rsidP="007440F6"/>
    <w:p w:rsidR="0086638F" w:rsidRDefault="0086638F" w:rsidP="007440F6"/>
    <w:p w:rsidR="0086638F" w:rsidRDefault="00F73027" w:rsidP="007440F6">
      <w:r>
        <w:t>Operaciones</w:t>
      </w:r>
      <w:r w:rsidR="0086638F" w:rsidRPr="0086638F">
        <w:t>.py</w:t>
      </w:r>
    </w:p>
    <w:p w:rsidR="0086638F" w:rsidRDefault="0086638F" w:rsidP="007440F6"/>
    <w:p w:rsidR="0086638F" w:rsidRDefault="0086638F" w:rsidP="007440F6"/>
    <w:p w:rsidR="00F73027" w:rsidRDefault="00F73027" w:rsidP="00F73027">
      <w:pPr>
        <w:pStyle w:val="HTMLconformatoprevio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80"/>
        </w:rPr>
        <w:t>print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80"/>
        </w:rPr>
        <w:t>"--------------OPERACIONES-------------"</w:t>
      </w:r>
      <w:r>
        <w:rPr>
          <w:color w:val="000000"/>
        </w:rPr>
        <w:t>)</w:t>
      </w:r>
      <w:r>
        <w:rPr>
          <w:color w:val="000000"/>
        </w:rPr>
        <w:br/>
        <w:t>num1=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"Introduzca número 1:"</w:t>
      </w:r>
      <w:r>
        <w:rPr>
          <w:color w:val="000000"/>
        </w:rPr>
        <w:t>))</w:t>
      </w:r>
      <w:r>
        <w:rPr>
          <w:color w:val="000000"/>
        </w:rPr>
        <w:br/>
        <w:t>num2=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"Introduzca número 2:"</w:t>
      </w:r>
      <w:r>
        <w:rPr>
          <w:color w:val="000000"/>
        </w:rPr>
        <w:t>))</w:t>
      </w:r>
      <w:r>
        <w:rPr>
          <w:color w:val="000000"/>
        </w:rPr>
        <w:br/>
        <w:t>resultado=num1+num2;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Suma:"</w:t>
      </w:r>
      <w:r>
        <w:rPr>
          <w:color w:val="000000"/>
        </w:rPr>
        <w:t>,resultado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"SI SUMAMOS ENTERO Y DECIMAL, EL RESULTADO SERÁ SIEMPRE DECIMAL"</w:t>
      </w:r>
      <w:r>
        <w:rPr>
          <w:color w:val="000000"/>
        </w:rPr>
        <w:t>)</w:t>
      </w:r>
    </w:p>
    <w:p w:rsidR="0086638F" w:rsidRPr="007440F6" w:rsidRDefault="0086638F" w:rsidP="007440F6"/>
    <w:sectPr w:rsidR="0086638F" w:rsidRPr="007440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7302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73FFB"/>
    <w:rsid w:val="00080BE0"/>
    <w:rsid w:val="000939D0"/>
    <w:rsid w:val="000974EC"/>
    <w:rsid w:val="000A0FB9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3027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704C2-8CC4-46D8-805C-135F47B3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7</TotalTime>
  <Pages>1</Pages>
  <Words>55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4</cp:revision>
  <cp:lastPrinted>2009-06-26T08:37:00Z</cp:lastPrinted>
  <dcterms:created xsi:type="dcterms:W3CDTF">2018-05-28T07:22:00Z</dcterms:created>
  <dcterms:modified xsi:type="dcterms:W3CDTF">2018-05-28T07:29:00Z</dcterms:modified>
  <cp:category>ASP NET</cp:category>
</cp:coreProperties>
</file>