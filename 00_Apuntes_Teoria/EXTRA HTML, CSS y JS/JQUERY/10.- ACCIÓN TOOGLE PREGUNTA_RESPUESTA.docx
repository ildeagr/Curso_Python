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52652E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ACCIÓ</w:t>
      </w:r>
      <w:r w:rsidR="00A1677C">
        <w:rPr>
          <w:rFonts w:ascii="Verdana" w:hAnsi="Verdana"/>
          <w:b/>
          <w:sz w:val="32"/>
          <w:szCs w:val="20"/>
        </w:rPr>
        <w:t xml:space="preserve">N </w:t>
      </w:r>
      <w:proofErr w:type="spellStart"/>
      <w:r w:rsidR="007650D1">
        <w:rPr>
          <w:rFonts w:ascii="Verdana" w:hAnsi="Verdana"/>
          <w:b/>
          <w:sz w:val="32"/>
          <w:szCs w:val="20"/>
        </w:rPr>
        <w:t>toogle</w:t>
      </w:r>
      <w:proofErr w:type="spellEnd"/>
      <w:r w:rsidR="00A463A4">
        <w:rPr>
          <w:rFonts w:ascii="Verdana" w:hAnsi="Verdana"/>
          <w:b/>
          <w:sz w:val="32"/>
          <w:szCs w:val="20"/>
        </w:rPr>
        <w:t xml:space="preserve"> pregunta/respuesta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172D8A" w:rsidRDefault="00172D8A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una página para mostrar u oc</w:t>
      </w:r>
      <w:r w:rsidR="00382C3D">
        <w:rPr>
          <w:rFonts w:ascii="Verdana" w:hAnsi="Verdana"/>
          <w:sz w:val="20"/>
          <w:szCs w:val="20"/>
        </w:rPr>
        <w:t>ultar la respuesta a una pregunta.</w:t>
      </w:r>
    </w:p>
    <w:p w:rsidR="00382C3D" w:rsidRDefault="00382C3D" w:rsidP="00A1677C">
      <w:pPr>
        <w:tabs>
          <w:tab w:val="left" w:pos="709"/>
        </w:tabs>
        <w:rPr>
          <w:rFonts w:ascii="Verdana" w:hAnsi="Verdana"/>
          <w:noProof/>
          <w:sz w:val="20"/>
          <w:szCs w:val="20"/>
        </w:rPr>
      </w:pPr>
    </w:p>
    <w:p w:rsidR="00382C3D" w:rsidRDefault="00382C3D" w:rsidP="00A1677C">
      <w:pPr>
        <w:tabs>
          <w:tab w:val="left" w:pos="709"/>
        </w:tabs>
        <w:rPr>
          <w:rFonts w:ascii="Verdana" w:hAnsi="Verdana"/>
          <w:noProof/>
          <w:sz w:val="20"/>
          <w:szCs w:val="20"/>
        </w:rPr>
      </w:pPr>
    </w:p>
    <w:p w:rsidR="00A76042" w:rsidRPr="00B45EC1" w:rsidRDefault="00382C3D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38700" cy="1104900"/>
            <wp:effectExtent l="19050" t="19050" r="1905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Default="00382C3D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67275" cy="12763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'#alternar-respuesta-ej1'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'#respuesta-ej1'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¿Qué equipo es el único que tiene 10 Copas de Europa?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="alternar-respuesta-ej1"&gt;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 respuesta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="respuesta-ej1"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Respuesta... EL MISMISIMO REAL MADRID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 w:rsidP="00382C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2C3D" w:rsidRDefault="00382C3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sectPr w:rsidR="00382C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82C3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72D8A"/>
    <w:rsid w:val="00181E68"/>
    <w:rsid w:val="001B2C0A"/>
    <w:rsid w:val="001B54F6"/>
    <w:rsid w:val="00222AF0"/>
    <w:rsid w:val="00276ED7"/>
    <w:rsid w:val="002C14C2"/>
    <w:rsid w:val="002D240B"/>
    <w:rsid w:val="00361813"/>
    <w:rsid w:val="00382C3D"/>
    <w:rsid w:val="003912BD"/>
    <w:rsid w:val="00444954"/>
    <w:rsid w:val="00462B14"/>
    <w:rsid w:val="00481806"/>
    <w:rsid w:val="004A0062"/>
    <w:rsid w:val="004B1207"/>
    <w:rsid w:val="004C77FC"/>
    <w:rsid w:val="00524255"/>
    <w:rsid w:val="0052652E"/>
    <w:rsid w:val="005904EE"/>
    <w:rsid w:val="006913B3"/>
    <w:rsid w:val="007207DD"/>
    <w:rsid w:val="007650D1"/>
    <w:rsid w:val="00772E67"/>
    <w:rsid w:val="00787991"/>
    <w:rsid w:val="007C37FC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1677C"/>
    <w:rsid w:val="00A32F42"/>
    <w:rsid w:val="00A463A4"/>
    <w:rsid w:val="00A471D9"/>
    <w:rsid w:val="00A76042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  <w:style w:type="character" w:styleId="Textoennegrita">
    <w:name w:val="Strong"/>
    <w:basedOn w:val="Fuentedeprrafopredeter"/>
    <w:uiPriority w:val="22"/>
    <w:qFormat/>
    <w:rsid w:val="00391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3</TotalTime>
  <Pages>2</Pages>
  <Words>60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1900-12-31T22:00:00Z</cp:lastPrinted>
  <dcterms:created xsi:type="dcterms:W3CDTF">2015-12-15T10:00:00Z</dcterms:created>
  <dcterms:modified xsi:type="dcterms:W3CDTF">2015-12-15T10:03:00Z</dcterms:modified>
</cp:coreProperties>
</file>