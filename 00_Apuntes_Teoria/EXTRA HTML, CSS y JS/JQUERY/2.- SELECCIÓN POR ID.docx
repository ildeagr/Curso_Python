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 w:rsidRPr="00876ABD">
        <w:rPr>
          <w:rFonts w:ascii="Verdana" w:hAnsi="Verdana"/>
          <w:b/>
          <w:sz w:val="32"/>
          <w:szCs w:val="20"/>
        </w:rPr>
        <w:t>SELECCIÓN POR ID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17C3C" w:rsidRPr="004E06F0" w:rsidRDefault="00E17C3C" w:rsidP="00E17C3C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E06F0">
        <w:rPr>
          <w:rFonts w:ascii="Verdana" w:hAnsi="Verdana"/>
          <w:sz w:val="20"/>
          <w:szCs w:val="20"/>
        </w:rPr>
        <w:t>Seleccionar elementos H1 por su ID.</w:t>
      </w:r>
    </w:p>
    <w:p w:rsidR="00E17C3C" w:rsidRDefault="00E17C3C" w:rsidP="00E17C3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Cambiar los atributos CSS dinámicamente al hacer </w:t>
      </w:r>
      <w:proofErr w:type="spellStart"/>
      <w:r>
        <w:rPr>
          <w:rFonts w:ascii="Verdana" w:hAnsi="Verdana"/>
          <w:sz w:val="20"/>
          <w:szCs w:val="20"/>
        </w:rPr>
        <w:t>click</w:t>
      </w:r>
      <w:proofErr w:type="spellEnd"/>
      <w:r>
        <w:rPr>
          <w:rFonts w:ascii="Verdana" w:hAnsi="Verdana"/>
          <w:sz w:val="20"/>
          <w:szCs w:val="20"/>
        </w:rPr>
        <w:t xml:space="preserve"> sobre cada uno.</w:t>
      </w:r>
    </w:p>
    <w:p w:rsidR="00E17C3C" w:rsidRPr="0061630E" w:rsidRDefault="00E17C3C" w:rsidP="00E17C3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Utilizar la sintaxis </w:t>
      </w:r>
      <w:proofErr w:type="gramStart"/>
      <w:r>
        <w:rPr>
          <w:rFonts w:ascii="Verdana" w:hAnsi="Verdana"/>
          <w:sz w:val="20"/>
          <w:szCs w:val="20"/>
        </w:rPr>
        <w:t>FUNCTION(</w:t>
      </w:r>
      <w:proofErr w:type="gramEnd"/>
      <w:r>
        <w:rPr>
          <w:rFonts w:ascii="Verdana" w:hAnsi="Verdana"/>
          <w:sz w:val="20"/>
          <w:szCs w:val="20"/>
        </w:rPr>
        <w:t>) para realizar las acciones.</w:t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1666875"/>
            <wp:effectExtent l="0" t="0" r="9525" b="9525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&lt;!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DOCTYPE</w:t>
      </w:r>
      <w:proofErr w:type="gramEnd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html&gt;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html </w:t>
      </w:r>
      <w:proofErr w:type="spellStart"/>
      <w:proofErr w:type="gramStart"/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proofErr w:type="spellEnd"/>
      <w:proofErr w:type="gramEnd"/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"en"&gt;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proofErr w:type="gram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meta</w:t>
      </w:r>
      <w:proofErr w:type="gramEnd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"utf-8"&gt;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script </w:t>
      </w:r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"text/</w:t>
      </w:r>
      <w:proofErr w:type="spellStart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javascript</w:t>
      </w:r>
      <w:proofErr w:type="spell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 </w:t>
      </w:r>
      <w:proofErr w:type="spellStart"/>
      <w:r w:rsidRPr="0061630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proofErr w:type="spellEnd"/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"jquery-1.10.2.js"&gt;&lt;/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proofErr w:type="gramEnd"/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$(document).</w:t>
      </w:r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ready(</w:t>
      </w:r>
      <w:proofErr w:type="gramEnd"/>
      <w:r w:rsidRPr="0061630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"#titulo1"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click(</w:t>
      </w:r>
      <w:proofErr w:type="gramEnd"/>
      <w:r w:rsidRPr="0061630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"#titulo1"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"#ff0000"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"#titulo1"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"background-color"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"#ffff00"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"#titulo1"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"font-</w:t>
      </w:r>
      <w:proofErr w:type="spellStart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family"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"Courier</w:t>
      </w:r>
      <w:proofErr w:type="spell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"#titulo2"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click(</w:t>
      </w:r>
      <w:proofErr w:type="gramEnd"/>
      <w:r w:rsidRPr="0061630E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  <w:lang w:val="en-US"/>
        </w:rPr>
        <w:t>function</w:t>
      </w:r>
      <w:r w:rsidRPr="0061630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()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"#titulo2"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"#ffff00"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"#titulo2"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"background-color"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"#ff0000"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"#titulo2"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</w:t>
      </w:r>
      <w:proofErr w:type="spellStart"/>
      <w:proofErr w:type="gramStart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css</w:t>
      </w:r>
      <w:proofErr w:type="spellEnd"/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"font-</w:t>
      </w:r>
      <w:proofErr w:type="spellStart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family"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"Arial</w:t>
      </w:r>
      <w:proofErr w:type="spellEnd"/>
      <w:r w:rsidRPr="0061630E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</w:t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61630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 w:rsidRPr="0061630E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E17C3C" w:rsidRPr="0061630E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61630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61630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body</w:t>
      </w:r>
      <w:proofErr w:type="gramEnd"/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div</w:t>
      </w:r>
      <w:proofErr w:type="gramEnd"/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Pr="00304A8D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h1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spellStart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Selección</w:t>
      </w:r>
      <w:proofErr w:type="spellEnd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elementos</w:t>
      </w:r>
      <w:proofErr w:type="spellEnd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con </w:t>
      </w:r>
      <w:proofErr w:type="gramStart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FUNCTION(</w:t>
      </w:r>
      <w:proofErr w:type="gramEnd"/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304A8D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h1</w:t>
      </w:r>
      <w:r w:rsidRPr="00304A8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04A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h1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"titulo1"&gt;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Primer título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h1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"titulo2"&gt;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Segundo título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E17C3C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</w:p>
    <w:p w:rsidR="00E17C3C" w:rsidRDefault="00E17C3C" w:rsidP="00E17C3C">
      <w:pPr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76AB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1</Pages>
  <Words>72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2015-12-14T12:53:00Z</dcterms:created>
  <dcterms:modified xsi:type="dcterms:W3CDTF">2015-12-14T12:53:00Z</dcterms:modified>
</cp:coreProperties>
</file>