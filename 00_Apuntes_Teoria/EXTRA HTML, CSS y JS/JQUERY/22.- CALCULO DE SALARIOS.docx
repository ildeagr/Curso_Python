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F9649B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CALCULO DE SALARIO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F9649B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 formulario para calcular el salario de un trabajador con los siguientes requisitos:</w:t>
      </w:r>
    </w:p>
    <w:p w:rsidR="009F73BC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F9649B" w:rsidRPr="00F9649B" w:rsidRDefault="00F9649B" w:rsidP="00F9649B">
      <w:pPr>
        <w:tabs>
          <w:tab w:val="left" w:pos="709"/>
        </w:tabs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9649B">
        <w:rPr>
          <w:rFonts w:ascii="Verdana" w:hAnsi="Verdana"/>
          <w:b/>
          <w:sz w:val="20"/>
          <w:szCs w:val="20"/>
        </w:rPr>
        <w:t>Ocupación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Profesor: 1200 €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Estudiante: 1000 €</w:t>
      </w:r>
      <w:r>
        <w:rPr>
          <w:rFonts w:ascii="Verdana" w:hAnsi="Verdana"/>
          <w:sz w:val="20"/>
          <w:szCs w:val="20"/>
        </w:rPr>
        <w:tab/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Ingeniero: 1500 €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r>
        <w:rPr>
          <w:rFonts w:ascii="Verdana" w:hAnsi="Verdana"/>
          <w:sz w:val="20"/>
          <w:szCs w:val="20"/>
        </w:rPr>
        <w:tab/>
        <w:t xml:space="preserve"> Jubilado: 1100 €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Otro: 900 €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</w:p>
    <w:p w:rsidR="00F9649B" w:rsidRPr="00F9649B" w:rsidRDefault="00F9649B" w:rsidP="00F9649B">
      <w:pPr>
        <w:tabs>
          <w:tab w:val="left" w:pos="709"/>
        </w:tabs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Situaciones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Casado: +150 €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Familia numerosa: +250 €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Discapacidad: 300 €</w:t>
      </w:r>
    </w:p>
    <w:p w:rsidR="00F9649B" w:rsidRP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r>
        <w:rPr>
          <w:rFonts w:ascii="Verdana" w:hAnsi="Verdana"/>
          <w:sz w:val="20"/>
          <w:szCs w:val="20"/>
        </w:rPr>
        <w:tab/>
        <w:t xml:space="preserve"> </w:t>
      </w:r>
    </w:p>
    <w:p w:rsidR="00F9649B" w:rsidRPr="00F9649B" w:rsidRDefault="00F9649B" w:rsidP="00F9649B">
      <w:pPr>
        <w:tabs>
          <w:tab w:val="left" w:pos="709"/>
        </w:tabs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Edad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Menor de 21: +50 €</w:t>
      </w:r>
    </w:p>
    <w:p w:rsidR="00F9649B" w:rsidRDefault="00F9649B" w:rsidP="00F9649B">
      <w:pPr>
        <w:tabs>
          <w:tab w:val="left" w:pos="709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Mayor de 21: +30 €</w:t>
      </w: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D82578" w:rsidRDefault="00D8257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D82578" w:rsidRDefault="00D8257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95775" cy="284797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2578" w:rsidRDefault="00D8257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D82578" w:rsidRDefault="00D8257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D8257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4276725" cy="26479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D420B" w:rsidRDefault="00AD420B" w:rsidP="00F9649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782" w:rsidRDefault="004B37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Calculando salario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.centered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#73AD21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"#btnCalcSueldo"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vsueldo = parseInt($(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"#sOcupacion"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"input[type=checkbox]:checked"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parseInt($(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vsueldo = vsueldo +num;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"input[type=radio]:checked"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= parseInt($(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vsueldo = vsueldo +num2;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"#txtSueldo"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).val(vsueldo);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="centered"&gt;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Introduzca nombre: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="txtNombre"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="cajaNombre"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="Nombre"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Edad: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="rMayor"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="radioEdad"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Mayor de 21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="rMenor"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="radioEdad"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Menor de 21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OcupaciÃ³n: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="sOcupacion"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="selectocupacion"&gt;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="profesor"&gt;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="estudiante"&gt;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Estudiante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="ingeniero"&gt;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Ingeniero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="jubilado"&gt;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Jubilado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="otro"&gt;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Situaciones: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Casado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Familia Numerosa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Discapacidad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="Calcular Sueldo"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="btnCalcSueldo"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="txtSueldo"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="Sueldo"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782" w:rsidRDefault="004B3782" w:rsidP="004B3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12399E" w:rsidP="00AD420B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1239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BCA" w:rsidRDefault="00301BCA">
      <w:r>
        <w:separator/>
      </w:r>
    </w:p>
  </w:endnote>
  <w:endnote w:type="continuationSeparator" w:id="0">
    <w:p w:rsidR="00301BCA" w:rsidRDefault="003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B3782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BCA" w:rsidRDefault="00301BCA">
      <w:r>
        <w:separator/>
      </w:r>
    </w:p>
  </w:footnote>
  <w:footnote w:type="continuationSeparator" w:id="0">
    <w:p w:rsidR="00301BCA" w:rsidRDefault="00301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01BCA"/>
    <w:rsid w:val="00340644"/>
    <w:rsid w:val="00350D25"/>
    <w:rsid w:val="00361813"/>
    <w:rsid w:val="00444954"/>
    <w:rsid w:val="00481806"/>
    <w:rsid w:val="004A0062"/>
    <w:rsid w:val="004B1207"/>
    <w:rsid w:val="004B3782"/>
    <w:rsid w:val="004C77FC"/>
    <w:rsid w:val="0052360B"/>
    <w:rsid w:val="00546D48"/>
    <w:rsid w:val="005904EE"/>
    <w:rsid w:val="006366FF"/>
    <w:rsid w:val="00647F4E"/>
    <w:rsid w:val="00653BA2"/>
    <w:rsid w:val="006913B3"/>
    <w:rsid w:val="006E674E"/>
    <w:rsid w:val="007207DD"/>
    <w:rsid w:val="0078222A"/>
    <w:rsid w:val="00787991"/>
    <w:rsid w:val="007D0C63"/>
    <w:rsid w:val="00847D87"/>
    <w:rsid w:val="00876ABD"/>
    <w:rsid w:val="0088520F"/>
    <w:rsid w:val="008D3AF9"/>
    <w:rsid w:val="008F09C9"/>
    <w:rsid w:val="009006F8"/>
    <w:rsid w:val="00922A25"/>
    <w:rsid w:val="00927432"/>
    <w:rsid w:val="00930316"/>
    <w:rsid w:val="00932850"/>
    <w:rsid w:val="009948C7"/>
    <w:rsid w:val="009F73BC"/>
    <w:rsid w:val="00A110A2"/>
    <w:rsid w:val="00A1677C"/>
    <w:rsid w:val="00A32F42"/>
    <w:rsid w:val="00A471D9"/>
    <w:rsid w:val="00A97516"/>
    <w:rsid w:val="00AD420B"/>
    <w:rsid w:val="00AE67C1"/>
    <w:rsid w:val="00B2114B"/>
    <w:rsid w:val="00B71617"/>
    <w:rsid w:val="00BC2267"/>
    <w:rsid w:val="00BE54F9"/>
    <w:rsid w:val="00C41225"/>
    <w:rsid w:val="00C43377"/>
    <w:rsid w:val="00D34F35"/>
    <w:rsid w:val="00D76BC8"/>
    <w:rsid w:val="00D82578"/>
    <w:rsid w:val="00E17C3C"/>
    <w:rsid w:val="00E7258D"/>
    <w:rsid w:val="00E96D25"/>
    <w:rsid w:val="00ED58A1"/>
    <w:rsid w:val="00EE6D78"/>
    <w:rsid w:val="00F30AA1"/>
    <w:rsid w:val="00F9649B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6</TotalTime>
  <Pages>4</Pages>
  <Words>233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2015-12-16T16:47:00Z</dcterms:created>
  <dcterms:modified xsi:type="dcterms:W3CDTF">2015-12-17T14:53:00Z</dcterms:modified>
</cp:coreProperties>
</file>