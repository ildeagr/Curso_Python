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350D25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SUMAR TODOS LOS NÚMEROS DE LAS CAJAS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9F73BC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Insertar valores en las cajas de texto.</w:t>
      </w:r>
    </w:p>
    <w:p w:rsidR="009F73BC" w:rsidRPr="009F73BC" w:rsidRDefault="009F73BC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 pulsar el botón mostraremos en una capa </w:t>
      </w:r>
      <w:r w:rsidR="00922A25">
        <w:rPr>
          <w:rFonts w:ascii="Verdana" w:hAnsi="Verdana"/>
          <w:sz w:val="20"/>
          <w:szCs w:val="20"/>
        </w:rPr>
        <w:t>la suma de los valores introducidos.</w:t>
      </w: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350D25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667FAE">
        <w:rPr>
          <w:rFonts w:ascii="Verdana" w:hAnsi="Verdana"/>
          <w:noProof/>
          <w:sz w:val="20"/>
          <w:szCs w:val="20"/>
        </w:rPr>
        <w:drawing>
          <wp:inline distT="0" distB="0" distL="0" distR="0" wp14:anchorId="54BEE2D3" wp14:editId="3A108B4D">
            <wp:extent cx="5000625" cy="3086100"/>
            <wp:effectExtent l="19050" t="19050" r="28575" b="1905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botonsumar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suma = 0;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suma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resultadonumeros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suma);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Sumar todos los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las cajas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botonsumar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="Sumar"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resultadonumeros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D420B" w:rsidRDefault="00AD420B" w:rsidP="00AD42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399E" w:rsidRDefault="0012399E" w:rsidP="00AD420B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123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516" w:rsidRDefault="00A97516">
      <w:r>
        <w:separator/>
      </w:r>
    </w:p>
  </w:endnote>
  <w:endnote w:type="continuationSeparator" w:id="0">
    <w:p w:rsidR="00A97516" w:rsidRDefault="00A9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D420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516" w:rsidRDefault="00A97516">
      <w:r>
        <w:separator/>
      </w:r>
    </w:p>
  </w:footnote>
  <w:footnote w:type="continuationSeparator" w:id="0">
    <w:p w:rsidR="00A97516" w:rsidRDefault="00A97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2399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40644"/>
    <w:rsid w:val="00350D25"/>
    <w:rsid w:val="00361813"/>
    <w:rsid w:val="00444954"/>
    <w:rsid w:val="00481806"/>
    <w:rsid w:val="004A0062"/>
    <w:rsid w:val="004B1207"/>
    <w:rsid w:val="004C77FC"/>
    <w:rsid w:val="0052360B"/>
    <w:rsid w:val="00546D48"/>
    <w:rsid w:val="005904EE"/>
    <w:rsid w:val="006366FF"/>
    <w:rsid w:val="00647F4E"/>
    <w:rsid w:val="00653BA2"/>
    <w:rsid w:val="006913B3"/>
    <w:rsid w:val="006E674E"/>
    <w:rsid w:val="007207DD"/>
    <w:rsid w:val="0078222A"/>
    <w:rsid w:val="00787991"/>
    <w:rsid w:val="007D0C63"/>
    <w:rsid w:val="00847D87"/>
    <w:rsid w:val="00876ABD"/>
    <w:rsid w:val="0088520F"/>
    <w:rsid w:val="008D3AF9"/>
    <w:rsid w:val="008F09C9"/>
    <w:rsid w:val="009006F8"/>
    <w:rsid w:val="00922A25"/>
    <w:rsid w:val="00927432"/>
    <w:rsid w:val="00930316"/>
    <w:rsid w:val="00932850"/>
    <w:rsid w:val="009948C7"/>
    <w:rsid w:val="009F73BC"/>
    <w:rsid w:val="00A110A2"/>
    <w:rsid w:val="00A1677C"/>
    <w:rsid w:val="00A32F42"/>
    <w:rsid w:val="00A471D9"/>
    <w:rsid w:val="00A97516"/>
    <w:rsid w:val="00AD420B"/>
    <w:rsid w:val="00AE67C1"/>
    <w:rsid w:val="00B2114B"/>
    <w:rsid w:val="00B71617"/>
    <w:rsid w:val="00BC2267"/>
    <w:rsid w:val="00BE54F9"/>
    <w:rsid w:val="00C41225"/>
    <w:rsid w:val="00C43377"/>
    <w:rsid w:val="00D34F35"/>
    <w:rsid w:val="00D76BC8"/>
    <w:rsid w:val="00E17C3C"/>
    <w:rsid w:val="00E7258D"/>
    <w:rsid w:val="00E96D25"/>
    <w:rsid w:val="00ED58A1"/>
    <w:rsid w:val="00EE6D78"/>
    <w:rsid w:val="00F30AA1"/>
    <w:rsid w:val="00F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4</cp:revision>
  <cp:lastPrinted>1900-12-31T22:00:00Z</cp:lastPrinted>
  <dcterms:created xsi:type="dcterms:W3CDTF">2015-12-16T14:12:00Z</dcterms:created>
  <dcterms:modified xsi:type="dcterms:W3CDTF">2015-12-16T14:13:00Z</dcterms:modified>
</cp:coreProperties>
</file>