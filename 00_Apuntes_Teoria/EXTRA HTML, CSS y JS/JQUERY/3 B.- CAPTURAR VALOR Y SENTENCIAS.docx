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  <w:r w:rsidRPr="00876ABD">
        <w:rPr>
          <w:rFonts w:ascii="Verdana" w:hAnsi="Verdana"/>
          <w:b/>
          <w:sz w:val="32"/>
          <w:szCs w:val="20"/>
        </w:rPr>
        <w:t>SELECCIÓN POR ID</w:t>
      </w:r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17C3C" w:rsidRDefault="008F0081" w:rsidP="008F0081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Insertar una caja de texto en una página </w:t>
      </w:r>
      <w:proofErr w:type="spellStart"/>
      <w:r>
        <w:rPr>
          <w:rFonts w:ascii="Verdana" w:hAnsi="Verdana"/>
          <w:sz w:val="20"/>
          <w:szCs w:val="20"/>
        </w:rPr>
        <w:t>Html</w:t>
      </w:r>
      <w:proofErr w:type="spellEnd"/>
      <w:r>
        <w:rPr>
          <w:rFonts w:ascii="Verdana" w:hAnsi="Verdana"/>
          <w:sz w:val="20"/>
          <w:szCs w:val="20"/>
        </w:rPr>
        <w:t xml:space="preserve"> para introducir una nota entre 0 y 10.</w:t>
      </w:r>
    </w:p>
    <w:p w:rsidR="008F0081" w:rsidRDefault="008F0081" w:rsidP="008F0081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Mostraremos en una etiqueta el resultado de la nota con las siguientes características</w:t>
      </w:r>
      <w:bookmarkStart w:id="0" w:name="_GoBack"/>
      <w:bookmarkEnd w:id="0"/>
      <w:r>
        <w:rPr>
          <w:rFonts w:ascii="Verdana" w:hAnsi="Verdana"/>
          <w:sz w:val="20"/>
          <w:szCs w:val="20"/>
        </w:rPr>
        <w:t>:</w:t>
      </w:r>
    </w:p>
    <w:p w:rsidR="008F0081" w:rsidRDefault="008F0081" w:rsidP="008F0081">
      <w:pPr>
        <w:ind w:left="141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Insuficiente y en rojo</w:t>
      </w:r>
    </w:p>
    <w:p w:rsidR="008F0081" w:rsidRDefault="008F0081" w:rsidP="008F0081">
      <w:pPr>
        <w:ind w:left="141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Suficiente en verde</w:t>
      </w:r>
    </w:p>
    <w:p w:rsidR="008F0081" w:rsidRDefault="008F0081" w:rsidP="008F0081">
      <w:pPr>
        <w:ind w:left="141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Bien en amarillo</w:t>
      </w:r>
    </w:p>
    <w:p w:rsidR="008F0081" w:rsidRDefault="008F0081" w:rsidP="008F0081">
      <w:pPr>
        <w:ind w:left="141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Notable en azul</w:t>
      </w:r>
    </w:p>
    <w:p w:rsidR="008F0081" w:rsidRPr="008F0081" w:rsidRDefault="008F0081" w:rsidP="008F0081">
      <w:pPr>
        <w:ind w:left="141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Sobresaliente en rosa</w:t>
      </w:r>
    </w:p>
    <w:p w:rsidR="00320C22" w:rsidRDefault="00320C22" w:rsidP="00E17C3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320C22" w:rsidRDefault="00320C22" w:rsidP="00E17C3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320C22" w:rsidRDefault="00EB0974" w:rsidP="00320C22">
      <w:pPr>
        <w:tabs>
          <w:tab w:val="left" w:pos="709"/>
        </w:tabs>
        <w:jc w:val="center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3371850" cy="2000250"/>
            <wp:effectExtent l="19050" t="19050" r="1905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0025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0081" w:rsidRDefault="00320C22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br w:type="page"/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="es"&gt;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Recoger valores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keywords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, valores"&gt;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resultado);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resultado() {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"#nota"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 &lt; 5) {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"INSUFICIENTE"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font-weight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 == 5) {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"SUFICIENTE"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font-weight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 == 6) {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yellow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font-weight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 == 7 || res == 8) {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font-weight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 == 9 || res == 10) {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"SOBRESALIENTE"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font-weight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 VALOR INTRODUCIDO ES INCORRECTO"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Introduzca nota entre 0 y 10: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RESULTADO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0081" w:rsidRDefault="008F0081" w:rsidP="008F00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3C" w:rsidRDefault="008F0081" w:rsidP="008F0081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F0081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40611"/>
    <w:rsid w:val="00160388"/>
    <w:rsid w:val="00181E68"/>
    <w:rsid w:val="001B2C0A"/>
    <w:rsid w:val="001B54F6"/>
    <w:rsid w:val="002C14C2"/>
    <w:rsid w:val="002D240B"/>
    <w:rsid w:val="00320C22"/>
    <w:rsid w:val="00361813"/>
    <w:rsid w:val="00444954"/>
    <w:rsid w:val="00481806"/>
    <w:rsid w:val="004A0062"/>
    <w:rsid w:val="004B1207"/>
    <w:rsid w:val="004C77FC"/>
    <w:rsid w:val="005904EE"/>
    <w:rsid w:val="006913B3"/>
    <w:rsid w:val="00787991"/>
    <w:rsid w:val="007D0C63"/>
    <w:rsid w:val="00847D87"/>
    <w:rsid w:val="00876ABD"/>
    <w:rsid w:val="008D3AF9"/>
    <w:rsid w:val="008F0081"/>
    <w:rsid w:val="008F09C9"/>
    <w:rsid w:val="009006F8"/>
    <w:rsid w:val="00927432"/>
    <w:rsid w:val="009948C7"/>
    <w:rsid w:val="00A110A2"/>
    <w:rsid w:val="00A32F42"/>
    <w:rsid w:val="00A471D9"/>
    <w:rsid w:val="00AE67C1"/>
    <w:rsid w:val="00B2114B"/>
    <w:rsid w:val="00B71617"/>
    <w:rsid w:val="00BC2267"/>
    <w:rsid w:val="00D17459"/>
    <w:rsid w:val="00D76BC8"/>
    <w:rsid w:val="00E17C3C"/>
    <w:rsid w:val="00E7258D"/>
    <w:rsid w:val="00EB0974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6</TotalTime>
  <Pages>3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3</cp:revision>
  <cp:lastPrinted>1900-12-31T22:00:00Z</cp:lastPrinted>
  <dcterms:created xsi:type="dcterms:W3CDTF">2015-12-14T15:32:00Z</dcterms:created>
  <dcterms:modified xsi:type="dcterms:W3CDTF">2015-12-14T15:37:00Z</dcterms:modified>
</cp:coreProperties>
</file>