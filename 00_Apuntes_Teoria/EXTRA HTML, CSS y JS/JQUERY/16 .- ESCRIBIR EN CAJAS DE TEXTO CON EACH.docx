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6366FF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ESCRIB</w:t>
      </w:r>
      <w:bookmarkStart w:id="0" w:name="_GoBack"/>
      <w:bookmarkEnd w:id="0"/>
      <w:r>
        <w:rPr>
          <w:rFonts w:ascii="Verdana" w:hAnsi="Verdana"/>
          <w:b/>
          <w:sz w:val="32"/>
          <w:szCs w:val="20"/>
        </w:rPr>
        <w:t>IR EN CAJAS DE TEXTO CON EACH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D34F35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Insertar en una página cinco cajas de texto.</w:t>
      </w:r>
    </w:p>
    <w:p w:rsidR="00D34F35" w:rsidRPr="00D34F35" w:rsidRDefault="00D34F35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Cuando pulsemos el botón mostraremos el valor 14 en todas las cajas de texto utilizando la acción </w:t>
      </w:r>
      <w:proofErr w:type="spellStart"/>
      <w:r>
        <w:rPr>
          <w:rFonts w:ascii="Verdana" w:hAnsi="Verdana"/>
          <w:sz w:val="20"/>
          <w:szCs w:val="20"/>
        </w:rPr>
        <w:t>Each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6366FF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667FAE">
        <w:rPr>
          <w:rFonts w:ascii="Verdana" w:hAnsi="Verdana"/>
          <w:noProof/>
          <w:sz w:val="20"/>
          <w:szCs w:val="20"/>
        </w:rPr>
        <w:drawing>
          <wp:inline distT="0" distB="0" distL="0" distR="0" wp14:anchorId="77680A9D" wp14:editId="6D6C208B">
            <wp:extent cx="5353050" cy="2390775"/>
            <wp:effectExtent l="19050" t="19050" r="19050" b="28575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botoncontar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Escribir en todas las cajas el numero 14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botoncontar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="Contar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de cajas"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="resultado"&gt;&lt;/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4F35" w:rsidRDefault="00D34F35" w:rsidP="00D34F3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399E" w:rsidRDefault="00D34F35" w:rsidP="00D34F35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123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60B" w:rsidRDefault="0052360B">
      <w:r>
        <w:separator/>
      </w:r>
    </w:p>
  </w:endnote>
  <w:endnote w:type="continuationSeparator" w:id="0">
    <w:p w:rsidR="0052360B" w:rsidRDefault="0052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34F3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60B" w:rsidRDefault="0052360B">
      <w:r>
        <w:separator/>
      </w:r>
    </w:p>
  </w:footnote>
  <w:footnote w:type="continuationSeparator" w:id="0">
    <w:p w:rsidR="0052360B" w:rsidRDefault="00523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2399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40644"/>
    <w:rsid w:val="00361813"/>
    <w:rsid w:val="00444954"/>
    <w:rsid w:val="00481806"/>
    <w:rsid w:val="004A0062"/>
    <w:rsid w:val="004B1207"/>
    <w:rsid w:val="004C77FC"/>
    <w:rsid w:val="0052360B"/>
    <w:rsid w:val="00546D48"/>
    <w:rsid w:val="005904EE"/>
    <w:rsid w:val="006366FF"/>
    <w:rsid w:val="00653BA2"/>
    <w:rsid w:val="006913B3"/>
    <w:rsid w:val="007207DD"/>
    <w:rsid w:val="0078222A"/>
    <w:rsid w:val="00787991"/>
    <w:rsid w:val="007D0C63"/>
    <w:rsid w:val="00847D87"/>
    <w:rsid w:val="00876ABD"/>
    <w:rsid w:val="008D3AF9"/>
    <w:rsid w:val="008F09C9"/>
    <w:rsid w:val="009006F8"/>
    <w:rsid w:val="00927432"/>
    <w:rsid w:val="00930316"/>
    <w:rsid w:val="00932850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BE54F9"/>
    <w:rsid w:val="00D34F35"/>
    <w:rsid w:val="00D76BC8"/>
    <w:rsid w:val="00E17C3C"/>
    <w:rsid w:val="00E7258D"/>
    <w:rsid w:val="00E96D25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2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1900-12-31T22:00:00Z</cp:lastPrinted>
  <dcterms:created xsi:type="dcterms:W3CDTF">2015-12-16T13:57:00Z</dcterms:created>
  <dcterms:modified xsi:type="dcterms:W3CDTF">2015-12-16T13:59:00Z</dcterms:modified>
</cp:coreProperties>
</file>