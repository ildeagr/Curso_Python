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443019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TRABAJANDO CON CHECKBOX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F125F1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Crear un formulario con cinco </w:t>
      </w:r>
      <w:proofErr w:type="spellStart"/>
      <w:r>
        <w:rPr>
          <w:rFonts w:ascii="Verdana" w:hAnsi="Verdana"/>
          <w:sz w:val="20"/>
          <w:szCs w:val="20"/>
        </w:rPr>
        <w:t>checkbox</w:t>
      </w:r>
      <w:proofErr w:type="spellEnd"/>
      <w:r>
        <w:rPr>
          <w:rFonts w:ascii="Verdana" w:hAnsi="Verdana"/>
          <w:sz w:val="20"/>
          <w:szCs w:val="20"/>
        </w:rPr>
        <w:t xml:space="preserve"> con cinco valores diferentes.</w:t>
      </w:r>
    </w:p>
    <w:p w:rsidR="00F125F1" w:rsidRDefault="00F125F1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pulsar el botón sumar mostraremos en una capa la suma de los valores de los elementos chequeados.</w:t>
      </w:r>
    </w:p>
    <w:p w:rsidR="00F125F1" w:rsidRPr="00F125F1" w:rsidRDefault="00F125F1" w:rsidP="00F125F1">
      <w:pPr>
        <w:pStyle w:val="Prrafodelista"/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443019" w:rsidP="00F125F1">
      <w:pPr>
        <w:tabs>
          <w:tab w:val="left" w:pos="709"/>
        </w:tabs>
        <w:jc w:val="center"/>
        <w:rPr>
          <w:rFonts w:ascii="Verdana" w:hAnsi="Verdana"/>
          <w:sz w:val="20"/>
          <w:szCs w:val="20"/>
        </w:rPr>
      </w:pPr>
      <w:r w:rsidRPr="00667FAE">
        <w:rPr>
          <w:rFonts w:ascii="Verdana" w:hAnsi="Verdana"/>
          <w:noProof/>
          <w:sz w:val="20"/>
          <w:szCs w:val="20"/>
        </w:rPr>
        <w:drawing>
          <wp:inline distT="0" distB="0" distL="0" distR="0" wp14:anchorId="4773C300" wp14:editId="3F0CABBF">
            <wp:extent cx="3943350" cy="3124200"/>
            <wp:effectExtent l="19050" t="19050" r="19050" b="19050"/>
            <wp:docPr id="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2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D48" w:rsidRDefault="00546D4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botonsumar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suma = 0;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checkbox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($(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suma 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"#resultado"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suma);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Sumar todos los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numeros</w:t>
      </w:r>
      <w:proofErr w:type="spellEnd"/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botonsumar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="Sumar"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="121"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420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="resultado"&gt;&lt;/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25F1" w:rsidRDefault="00F125F1" w:rsidP="00F12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399E" w:rsidRDefault="00F125F1" w:rsidP="00F125F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sectPr w:rsidR="001239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7F1" w:rsidRDefault="006457F1">
      <w:r>
        <w:separator/>
      </w:r>
    </w:p>
  </w:endnote>
  <w:endnote w:type="continuationSeparator" w:id="0">
    <w:p w:rsidR="006457F1" w:rsidRDefault="00645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125F1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7F1" w:rsidRDefault="006457F1">
      <w:r>
        <w:separator/>
      </w:r>
    </w:p>
  </w:footnote>
  <w:footnote w:type="continuationSeparator" w:id="0">
    <w:p w:rsidR="006457F1" w:rsidRDefault="006457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D2EA2"/>
    <w:rsid w:val="0012399E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40644"/>
    <w:rsid w:val="00350D25"/>
    <w:rsid w:val="00361813"/>
    <w:rsid w:val="00443019"/>
    <w:rsid w:val="00444954"/>
    <w:rsid w:val="00481806"/>
    <w:rsid w:val="004A0062"/>
    <w:rsid w:val="004B1207"/>
    <w:rsid w:val="004C77FC"/>
    <w:rsid w:val="0052360B"/>
    <w:rsid w:val="00546D48"/>
    <w:rsid w:val="005904EE"/>
    <w:rsid w:val="006366FF"/>
    <w:rsid w:val="006457F1"/>
    <w:rsid w:val="00647F4E"/>
    <w:rsid w:val="00653BA2"/>
    <w:rsid w:val="006913B3"/>
    <w:rsid w:val="006E674E"/>
    <w:rsid w:val="007207DD"/>
    <w:rsid w:val="0078222A"/>
    <w:rsid w:val="00787991"/>
    <w:rsid w:val="007D0C63"/>
    <w:rsid w:val="00847D87"/>
    <w:rsid w:val="00876ABD"/>
    <w:rsid w:val="0088520F"/>
    <w:rsid w:val="008D3AF9"/>
    <w:rsid w:val="008F09C9"/>
    <w:rsid w:val="009006F8"/>
    <w:rsid w:val="00922A25"/>
    <w:rsid w:val="00927432"/>
    <w:rsid w:val="00930316"/>
    <w:rsid w:val="00932850"/>
    <w:rsid w:val="009948C7"/>
    <w:rsid w:val="009F73BC"/>
    <w:rsid w:val="00A110A2"/>
    <w:rsid w:val="00A1677C"/>
    <w:rsid w:val="00A32F42"/>
    <w:rsid w:val="00A471D9"/>
    <w:rsid w:val="00AD420B"/>
    <w:rsid w:val="00AE67C1"/>
    <w:rsid w:val="00B2114B"/>
    <w:rsid w:val="00B71617"/>
    <w:rsid w:val="00BC2267"/>
    <w:rsid w:val="00BE54F9"/>
    <w:rsid w:val="00C41225"/>
    <w:rsid w:val="00C43377"/>
    <w:rsid w:val="00D34F35"/>
    <w:rsid w:val="00D76BC8"/>
    <w:rsid w:val="00E17C3C"/>
    <w:rsid w:val="00E7258D"/>
    <w:rsid w:val="00E96D25"/>
    <w:rsid w:val="00ED58A1"/>
    <w:rsid w:val="00EE6D78"/>
    <w:rsid w:val="00F125F1"/>
    <w:rsid w:val="00F30AA1"/>
    <w:rsid w:val="00FE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2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3</cp:revision>
  <cp:lastPrinted>1900-12-31T22:00:00Z</cp:lastPrinted>
  <dcterms:created xsi:type="dcterms:W3CDTF">2015-12-16T14:14:00Z</dcterms:created>
  <dcterms:modified xsi:type="dcterms:W3CDTF">2015-12-16T14:16:00Z</dcterms:modified>
</cp:coreProperties>
</file>