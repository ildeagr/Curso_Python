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6F001F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ESCRIBIR EN CAJAS DE TEXTO DE UN DIV</w:t>
      </w:r>
      <w:bookmarkStart w:id="0" w:name="_GoBack"/>
      <w:bookmarkEnd w:id="0"/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6F001F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Insertar cinco cajas en el Div1 y otras cinco en el Div2.</w:t>
      </w:r>
    </w:p>
    <w:p w:rsidR="00D34F35" w:rsidRPr="00D34F35" w:rsidRDefault="00D34F35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Cuando pulsemos el botón mostraremos </w:t>
      </w:r>
      <w:r w:rsidR="006F001F">
        <w:rPr>
          <w:rFonts w:ascii="Verdana" w:hAnsi="Verdana"/>
          <w:sz w:val="20"/>
          <w:szCs w:val="20"/>
        </w:rPr>
        <w:t>el valor introducido en las cajas de texto del Div1.</w:t>
      </w: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98770" cy="3840480"/>
            <wp:effectExtent l="19050" t="19050" r="11430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4048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</w:rPr>
        <w:t>"#botonnombre"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nombre = $(</w:t>
      </w:r>
      <w:r>
        <w:rPr>
          <w:rFonts w:ascii="Consolas" w:hAnsi="Consolas" w:cs="Consolas"/>
          <w:color w:val="A31515"/>
          <w:sz w:val="19"/>
          <w:szCs w:val="19"/>
        </w:rPr>
        <w:t>"#textnombre"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A31515"/>
          <w:sz w:val="19"/>
          <w:szCs w:val="19"/>
        </w:rPr>
        <w:t>"#div1"</w:t>
      </w:r>
      <w:r>
        <w:rPr>
          <w:rFonts w:ascii="Consolas" w:hAnsi="Consolas" w:cs="Consolas"/>
          <w:color w:val="000000"/>
          <w:sz w:val="19"/>
          <w:szCs w:val="19"/>
        </w:rPr>
        <w:t>).find(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).val(nombre);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Escribir en las cajas de un DIV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Introduzca un nombre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="textnombre"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="botonnombre"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="amarillo"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="Mostrar el nombre"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="div1"&gt;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="div2"&gt;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001F" w:rsidRDefault="006F001F" w:rsidP="006F00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399E" w:rsidRDefault="006F001F" w:rsidP="006F001F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12399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0D6" w:rsidRDefault="002F00D6">
      <w:r>
        <w:separator/>
      </w:r>
    </w:p>
  </w:endnote>
  <w:endnote w:type="continuationSeparator" w:id="0">
    <w:p w:rsidR="002F00D6" w:rsidRDefault="002F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F001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0D6" w:rsidRDefault="002F00D6">
      <w:r>
        <w:separator/>
      </w:r>
    </w:p>
  </w:footnote>
  <w:footnote w:type="continuationSeparator" w:id="0">
    <w:p w:rsidR="002F00D6" w:rsidRDefault="002F0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2399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2F00D6"/>
    <w:rsid w:val="00340644"/>
    <w:rsid w:val="00361813"/>
    <w:rsid w:val="00444954"/>
    <w:rsid w:val="00481806"/>
    <w:rsid w:val="004A0062"/>
    <w:rsid w:val="004B1207"/>
    <w:rsid w:val="004C77FC"/>
    <w:rsid w:val="0052360B"/>
    <w:rsid w:val="00546D48"/>
    <w:rsid w:val="005904EE"/>
    <w:rsid w:val="006366FF"/>
    <w:rsid w:val="00653BA2"/>
    <w:rsid w:val="006913B3"/>
    <w:rsid w:val="006F001F"/>
    <w:rsid w:val="007207DD"/>
    <w:rsid w:val="0078222A"/>
    <w:rsid w:val="00787991"/>
    <w:rsid w:val="007D0C63"/>
    <w:rsid w:val="00847D87"/>
    <w:rsid w:val="00876ABD"/>
    <w:rsid w:val="008D3AF9"/>
    <w:rsid w:val="008F09C9"/>
    <w:rsid w:val="009006F8"/>
    <w:rsid w:val="00927432"/>
    <w:rsid w:val="00930316"/>
    <w:rsid w:val="00932850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BE54F9"/>
    <w:rsid w:val="00D34F35"/>
    <w:rsid w:val="00D76BC8"/>
    <w:rsid w:val="00E17C3C"/>
    <w:rsid w:val="00E7258D"/>
    <w:rsid w:val="00E96D25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Usuario de Windows</cp:lastModifiedBy>
  <cp:revision>2</cp:revision>
  <cp:lastPrinted>1900-12-31T22:00:00Z</cp:lastPrinted>
  <dcterms:created xsi:type="dcterms:W3CDTF">2017-06-09T16:18:00Z</dcterms:created>
  <dcterms:modified xsi:type="dcterms:W3CDTF">2017-06-09T16:18:00Z</dcterms:modified>
</cp:coreProperties>
</file>