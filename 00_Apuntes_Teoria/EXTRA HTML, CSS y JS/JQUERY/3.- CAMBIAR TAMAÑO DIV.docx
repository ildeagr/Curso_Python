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222AF0" w:rsidP="00876ABD">
      <w:pPr>
        <w:jc w:val="center"/>
        <w:rPr>
          <w:rFonts w:ascii="Verdana" w:hAnsi="Verdana"/>
          <w:b/>
          <w:sz w:val="32"/>
          <w:szCs w:val="20"/>
        </w:rPr>
      </w:pPr>
      <w:bookmarkStart w:id="0" w:name="_GoBack"/>
      <w:r>
        <w:rPr>
          <w:rFonts w:ascii="Verdana" w:hAnsi="Verdana"/>
          <w:b/>
          <w:sz w:val="32"/>
          <w:szCs w:val="20"/>
        </w:rPr>
        <w:t>CAMBIAR TAMAÑO DIV</w:t>
      </w:r>
    </w:p>
    <w:bookmarkEnd w:id="0"/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222AF0" w:rsidRDefault="00222AF0" w:rsidP="00222AF0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 w:rsidRPr="009741AC">
        <w:rPr>
          <w:rFonts w:ascii="Verdana" w:hAnsi="Verdana"/>
          <w:sz w:val="20"/>
          <w:szCs w:val="20"/>
        </w:rPr>
        <w:t>Realizar una página en la que</w:t>
      </w:r>
      <w:r>
        <w:rPr>
          <w:rFonts w:ascii="Verdana" w:hAnsi="Verdana"/>
          <w:sz w:val="20"/>
          <w:szCs w:val="20"/>
        </w:rPr>
        <w:t xml:space="preserve"> cambiaremos el tamaño de un DIV.</w:t>
      </w:r>
    </w:p>
    <w:p w:rsidR="00222AF0" w:rsidRDefault="00222AF0" w:rsidP="00222AF0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Tendremos dos cajas de texto, una para el ancho y otra para el alto.</w:t>
      </w:r>
    </w:p>
    <w:p w:rsidR="00222AF0" w:rsidRPr="009741AC" w:rsidRDefault="00222AF0" w:rsidP="00222AF0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 pulsar el botón, cambiaremos el tamaño del div y mostraremos la información en dos H1.</w:t>
      </w:r>
    </w:p>
    <w:p w:rsidR="00222AF0" w:rsidRPr="009741AC" w:rsidRDefault="00222AF0" w:rsidP="00222AF0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222AF0" w:rsidRDefault="00222AF0" w:rsidP="00222AF0">
      <w:pPr>
        <w:tabs>
          <w:tab w:val="left" w:pos="709"/>
        </w:tabs>
        <w:rPr>
          <w:rFonts w:ascii="Verdana" w:hAnsi="Verdana"/>
          <w:sz w:val="20"/>
          <w:szCs w:val="20"/>
          <w:lang w:val="en-US"/>
        </w:rPr>
      </w:pPr>
      <w:r w:rsidRPr="00E17C3C">
        <w:rPr>
          <w:rFonts w:ascii="Verdana" w:hAnsi="Verdana"/>
          <w:noProof/>
          <w:sz w:val="20"/>
          <w:szCs w:val="20"/>
        </w:rPr>
        <w:drawing>
          <wp:inline distT="0" distB="0" distL="0" distR="0" wp14:anchorId="1B316E16" wp14:editId="52590068">
            <wp:extent cx="2905125" cy="2895600"/>
            <wp:effectExtent l="0" t="0" r="9525" b="0"/>
            <wp:docPr id="10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AF0" w:rsidRPr="009741AC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741AC">
        <w:rPr>
          <w:rFonts w:ascii="Courier New" w:hAnsi="Courier New" w:cs="Courier New"/>
          <w:sz w:val="20"/>
          <w:szCs w:val="20"/>
          <w:highlight w:val="white"/>
          <w:lang w:val="en-US"/>
        </w:rPr>
        <w:t>&lt;html&gt;</w:t>
      </w:r>
    </w:p>
    <w:p w:rsidR="00222AF0" w:rsidRPr="009741AC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741A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&lt;head&gt;</w:t>
      </w:r>
    </w:p>
    <w:p w:rsidR="00222AF0" w:rsidRPr="009741AC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741A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9741AC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&lt;script type="text/javascript" src="jquery-1.10.2.js"&gt;&lt;/script&gt;</w:t>
      </w:r>
    </w:p>
    <w:p w:rsidR="00222AF0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41A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9741AC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>&lt;script&gt;</w:t>
      </w:r>
    </w:p>
    <w:p w:rsidR="00222AF0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  <w:t>$(document).ready(function(){</w:t>
      </w:r>
    </w:p>
    <w:p w:rsidR="00222AF0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"#botontamanyo"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).click(cambiarTamanyo)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222AF0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})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222AF0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</w:p>
    <w:p w:rsidR="00222AF0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 xml:space="preserve">function 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cambiarTamanyo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()</w:t>
      </w:r>
    </w:p>
    <w:p w:rsidR="00222AF0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222AF0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ancho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"#textancho"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).val()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222AF0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alto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"#textalto"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).val()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222AF0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"#ancho"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).text(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"Ancho:"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ancho)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222AF0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"#alto"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).text(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"Alto:"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alto)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222AF0" w:rsidRPr="009741AC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ab/>
      </w:r>
      <w:r w:rsidRPr="009741A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$(</w:t>
      </w:r>
      <w:r w:rsidRPr="009741AC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"#etiqueta"</w:t>
      </w:r>
      <w:r w:rsidRPr="009741A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).css(</w:t>
      </w:r>
      <w:r w:rsidRPr="009741AC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"width"</w:t>
      </w:r>
      <w:r w:rsidRPr="009741A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,ancho </w:t>
      </w:r>
      <w:r w:rsidRPr="009741AC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 xml:space="preserve">+ </w:t>
      </w:r>
      <w:r w:rsidRPr="009741AC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"px"</w:t>
      </w:r>
      <w:r w:rsidRPr="009741A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  <w:r w:rsidRPr="009741AC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222AF0" w:rsidRPr="009741AC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741AC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9741AC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9741AC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9741AC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9741A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$(</w:t>
      </w:r>
      <w:r w:rsidRPr="009741AC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"#etiqueta"</w:t>
      </w:r>
      <w:r w:rsidRPr="009741A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).css(</w:t>
      </w:r>
      <w:r w:rsidRPr="009741AC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"height"</w:t>
      </w:r>
      <w:r w:rsidRPr="009741A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,alto </w:t>
      </w:r>
      <w:r w:rsidRPr="009741AC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 xml:space="preserve">+ </w:t>
      </w:r>
      <w:r w:rsidRPr="009741AC">
        <w:rPr>
          <w:rFonts w:ascii="Courier New" w:hAnsi="Courier New" w:cs="Courier New"/>
          <w:color w:val="005C00"/>
          <w:sz w:val="20"/>
          <w:szCs w:val="20"/>
          <w:highlight w:val="white"/>
          <w:lang w:val="en-US"/>
        </w:rPr>
        <w:t>"px"</w:t>
      </w:r>
      <w:r w:rsidRPr="009741A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  <w:r w:rsidRPr="009741AC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>;</w:t>
      </w:r>
    </w:p>
    <w:p w:rsidR="00222AF0" w:rsidRPr="009741AC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741AC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9741AC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9741AC">
        <w:rPr>
          <w:rFonts w:ascii="Courier New" w:hAnsi="Courier New" w:cs="Courier New"/>
          <w:color w:val="5C5C5C"/>
          <w:sz w:val="20"/>
          <w:szCs w:val="20"/>
          <w:highlight w:val="white"/>
          <w:lang w:val="en-US"/>
        </w:rPr>
        <w:tab/>
      </w:r>
      <w:r w:rsidRPr="009741A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:rsidR="00222AF0" w:rsidRPr="009741AC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741A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741A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741AC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r w:rsidRPr="009741AC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script</w:t>
      </w:r>
      <w:r w:rsidRPr="009741AC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222AF0" w:rsidRPr="009741AC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741A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741AC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&lt;/</w:t>
      </w:r>
      <w:r w:rsidRPr="009741AC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head</w:t>
      </w:r>
      <w:r w:rsidRPr="009741AC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222AF0" w:rsidRPr="009741AC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741A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741AC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9741AC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body</w:t>
      </w:r>
      <w:r w:rsidRPr="009741AC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:rsidR="00222AF0" w:rsidRPr="009741AC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741A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741A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741AC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9741AC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h1 </w:t>
      </w:r>
      <w:r w:rsidRPr="009741A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id</w:t>
      </w:r>
      <w:r w:rsidRPr="009741AC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9741AC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"ancho"&gt;</w:t>
      </w:r>
    </w:p>
    <w:p w:rsidR="00222AF0" w:rsidRPr="006A7693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41A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741A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A7693"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 w:rsidRPr="006A7693">
        <w:rPr>
          <w:rFonts w:ascii="Courier New" w:hAnsi="Courier New" w:cs="Courier New"/>
          <w:color w:val="A31515"/>
          <w:sz w:val="20"/>
          <w:szCs w:val="20"/>
          <w:highlight w:val="white"/>
        </w:rPr>
        <w:t>h1</w:t>
      </w:r>
      <w:r w:rsidRPr="006A7693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22AF0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A7693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A7693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h1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"alto"&gt;</w:t>
      </w:r>
    </w:p>
    <w:p w:rsidR="00222AF0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222AF0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Introduzca un ancho: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"textancho"/&gt;&lt;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222AF0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Introduzca un alto: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"textalto"/&gt;&lt;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222AF0" w:rsidRPr="009741AC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9741AC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9741AC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input </w:t>
      </w:r>
      <w:r w:rsidRPr="009741A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9741AC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9741AC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"button" </w:t>
      </w:r>
      <w:r w:rsidRPr="009741A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id</w:t>
      </w:r>
      <w:r w:rsidRPr="009741AC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9741AC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"botontamanyo" </w:t>
      </w:r>
      <w:r w:rsidRPr="009741A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value</w:t>
      </w:r>
      <w:r w:rsidRPr="009741AC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9741AC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"Cambiar tamanyo"/&gt;</w:t>
      </w:r>
    </w:p>
    <w:p w:rsidR="00222AF0" w:rsidRPr="009741AC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741A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9741A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741AC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</w:t>
      </w:r>
      <w:r w:rsidRPr="009741AC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div </w:t>
      </w:r>
      <w:r w:rsidRPr="009741A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id</w:t>
      </w:r>
      <w:r w:rsidRPr="009741AC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9741AC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"etiqueta" </w:t>
      </w:r>
      <w:r w:rsidRPr="009741A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style</w:t>
      </w:r>
      <w:r w:rsidRPr="009741AC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9741AC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</w:t>
      </w:r>
      <w:r w:rsidRPr="009741AC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background</w:t>
      </w:r>
      <w:r w:rsidRPr="009741AC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:</w:t>
      </w:r>
      <w:r w:rsidRPr="009741AC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#FF0040</w:t>
      </w:r>
      <w:r w:rsidRPr="009741AC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;</w:t>
      </w:r>
      <w:r w:rsidRPr="009741AC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height</w:t>
      </w:r>
      <w:r w:rsidRPr="009741AC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:</w:t>
      </w:r>
      <w:r w:rsidRPr="009741AC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100px</w:t>
      </w:r>
      <w:r w:rsidRPr="009741AC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;</w:t>
      </w:r>
      <w:r w:rsidRPr="009741AC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width</w:t>
      </w:r>
      <w:r w:rsidRPr="009741AC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:</w:t>
      </w:r>
      <w:r w:rsidRPr="009741AC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100px</w:t>
      </w:r>
      <w:r w:rsidRPr="009741AC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;</w:t>
      </w:r>
      <w:r w:rsidRPr="009741AC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position</w:t>
      </w:r>
      <w:r w:rsidRPr="009741AC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:</w:t>
      </w:r>
      <w:r w:rsidRPr="009741AC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absolute</w:t>
      </w:r>
      <w:r w:rsidRPr="009741AC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;</w:t>
      </w:r>
      <w:r w:rsidRPr="009741AC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"&gt;</w:t>
      </w:r>
    </w:p>
    <w:p w:rsidR="00222AF0" w:rsidRPr="00B908EE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41A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741A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908EE"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 w:rsidRPr="00B908EE"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 w:rsidRPr="00B908EE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B908E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222AF0" w:rsidRPr="00B908EE" w:rsidRDefault="00222AF0" w:rsidP="00222AF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908E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B908EE"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 w:rsidRPr="00B908EE">
        <w:rPr>
          <w:rFonts w:ascii="Courier New" w:hAnsi="Courier New" w:cs="Courier New"/>
          <w:color w:val="A31515"/>
          <w:sz w:val="20"/>
          <w:szCs w:val="20"/>
          <w:highlight w:val="white"/>
        </w:rPr>
        <w:t>body</w:t>
      </w:r>
      <w:r w:rsidRPr="00B908EE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22AF0" w:rsidRPr="00B908EE" w:rsidRDefault="00222AF0" w:rsidP="00222AF0">
      <w:pPr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</w:rPr>
      </w:pPr>
      <w:r w:rsidRPr="00B908EE"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 w:rsidRPr="00B908EE">
        <w:rPr>
          <w:rFonts w:ascii="Courier New" w:hAnsi="Courier New" w:cs="Courier New"/>
          <w:color w:val="A31515"/>
          <w:sz w:val="20"/>
          <w:szCs w:val="20"/>
          <w:highlight w:val="white"/>
        </w:rPr>
        <w:t>html</w:t>
      </w:r>
      <w:r w:rsidRPr="00B908EE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E17C3C" w:rsidRDefault="00E17C3C" w:rsidP="00222AF0">
      <w:pPr>
        <w:pStyle w:val="Prrafodelista"/>
        <w:numPr>
          <w:ilvl w:val="0"/>
          <w:numId w:val="1"/>
        </w:numPr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sectPr w:rsidR="00E17C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AF9" w:rsidRDefault="008D3AF9">
      <w:r>
        <w:separator/>
      </w:r>
    </w:p>
  </w:endnote>
  <w:endnote w:type="continuationSeparator" w:id="0">
    <w:p w:rsidR="008D3AF9" w:rsidRDefault="008D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22AF0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AF9" w:rsidRDefault="008D3AF9">
      <w:r>
        <w:separator/>
      </w:r>
    </w:p>
  </w:footnote>
  <w:footnote w:type="continuationSeparator" w:id="0">
    <w:p w:rsidR="008D3AF9" w:rsidRDefault="008D3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140611"/>
    <w:rsid w:val="00160388"/>
    <w:rsid w:val="00181E68"/>
    <w:rsid w:val="001B2C0A"/>
    <w:rsid w:val="001B54F6"/>
    <w:rsid w:val="00222AF0"/>
    <w:rsid w:val="002C14C2"/>
    <w:rsid w:val="002D240B"/>
    <w:rsid w:val="00361813"/>
    <w:rsid w:val="00444954"/>
    <w:rsid w:val="00481806"/>
    <w:rsid w:val="004A0062"/>
    <w:rsid w:val="004B1207"/>
    <w:rsid w:val="004C77FC"/>
    <w:rsid w:val="005904EE"/>
    <w:rsid w:val="006913B3"/>
    <w:rsid w:val="00787991"/>
    <w:rsid w:val="007D0C63"/>
    <w:rsid w:val="00847D87"/>
    <w:rsid w:val="00876ABD"/>
    <w:rsid w:val="008D3AF9"/>
    <w:rsid w:val="008F09C9"/>
    <w:rsid w:val="009006F8"/>
    <w:rsid w:val="00927432"/>
    <w:rsid w:val="009948C7"/>
    <w:rsid w:val="00A110A2"/>
    <w:rsid w:val="00A32F42"/>
    <w:rsid w:val="00A471D9"/>
    <w:rsid w:val="00AE67C1"/>
    <w:rsid w:val="00B2114B"/>
    <w:rsid w:val="00B71617"/>
    <w:rsid w:val="00BC2267"/>
    <w:rsid w:val="00D76BC8"/>
    <w:rsid w:val="00E17C3C"/>
    <w:rsid w:val="00E7258D"/>
    <w:rsid w:val="00ED58A1"/>
    <w:rsid w:val="00F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0</TotalTime>
  <Pages>2</Pages>
  <Words>113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2</cp:revision>
  <cp:lastPrinted>1900-12-31T22:00:00Z</cp:lastPrinted>
  <dcterms:created xsi:type="dcterms:W3CDTF">2015-12-14T12:55:00Z</dcterms:created>
  <dcterms:modified xsi:type="dcterms:W3CDTF">2015-12-14T12:55:00Z</dcterms:modified>
</cp:coreProperties>
</file>