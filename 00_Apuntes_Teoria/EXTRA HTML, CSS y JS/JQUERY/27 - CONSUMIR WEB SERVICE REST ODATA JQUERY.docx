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06" w:rsidRPr="00D47B06" w:rsidRDefault="00900449" w:rsidP="00D47B06">
      <w:pPr>
        <w:jc w:val="center"/>
        <w:rPr>
          <w:b/>
          <w:noProof/>
          <w:szCs w:val="20"/>
          <w:u w:val="single"/>
        </w:rPr>
      </w:pPr>
      <w:r>
        <w:rPr>
          <w:b/>
          <w:noProof/>
          <w:szCs w:val="20"/>
          <w:u w:val="single"/>
        </w:rPr>
        <w:t>CONSUMIR WEB SERVICE REST ODATA</w:t>
      </w:r>
      <w:r w:rsidR="00763E9B">
        <w:rPr>
          <w:b/>
          <w:noProof/>
          <w:szCs w:val="20"/>
          <w:u w:val="single"/>
        </w:rPr>
        <w:t xml:space="preserve"> JQUERY</w:t>
      </w:r>
    </w:p>
    <w:p w:rsidR="00636F9A" w:rsidRDefault="00636F9A" w:rsidP="00636F9A">
      <w:pPr>
        <w:rPr>
          <w:szCs w:val="20"/>
        </w:rPr>
      </w:pPr>
    </w:p>
    <w:p w:rsidR="009A1C46" w:rsidRDefault="00F57426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 xml:space="preserve">Vamos a realizar una aplicación </w:t>
      </w:r>
      <w:r w:rsidR="00DD7700">
        <w:rPr>
          <w:szCs w:val="20"/>
        </w:rPr>
        <w:t xml:space="preserve">Web </w:t>
      </w:r>
      <w:r w:rsidR="00045728">
        <w:rPr>
          <w:szCs w:val="20"/>
        </w:rPr>
        <w:t xml:space="preserve">que </w:t>
      </w:r>
      <w:r w:rsidR="00637917">
        <w:rPr>
          <w:szCs w:val="20"/>
        </w:rPr>
        <w:t>devolverá contenido Json</w:t>
      </w:r>
      <w:r w:rsidR="00DD7700">
        <w:rPr>
          <w:szCs w:val="20"/>
        </w:rPr>
        <w:t xml:space="preserve"> desde un Web Service</w:t>
      </w:r>
      <w:r w:rsidR="00637917">
        <w:rPr>
          <w:szCs w:val="20"/>
        </w:rPr>
        <w:t xml:space="preserve"> y lo cons</w:t>
      </w:r>
      <w:bookmarkStart w:id="0" w:name="_GoBack"/>
      <w:bookmarkEnd w:id="0"/>
      <w:r w:rsidR="00637917">
        <w:rPr>
          <w:szCs w:val="20"/>
        </w:rPr>
        <w:t xml:space="preserve">umiremos desde una aplicación </w:t>
      </w:r>
      <w:r w:rsidR="00763E9B">
        <w:rPr>
          <w:szCs w:val="20"/>
        </w:rPr>
        <w:t>Web mediante JQuery Ajax</w:t>
      </w:r>
      <w:r w:rsidR="00637917">
        <w:rPr>
          <w:szCs w:val="20"/>
        </w:rPr>
        <w:t>.</w:t>
      </w:r>
    </w:p>
    <w:p w:rsidR="00646D4F" w:rsidRDefault="00646D4F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>Consumiremos el siguiente servicio:</w:t>
      </w:r>
    </w:p>
    <w:p w:rsidR="00646D4F" w:rsidRDefault="00646D4F" w:rsidP="00646D4F">
      <w:pPr>
        <w:outlineLvl w:val="0"/>
        <w:rPr>
          <w:szCs w:val="20"/>
        </w:rPr>
      </w:pPr>
    </w:p>
    <w:p w:rsidR="00646D4F" w:rsidRDefault="00705CCE" w:rsidP="00646D4F">
      <w:pPr>
        <w:outlineLvl w:val="0"/>
        <w:rPr>
          <w:szCs w:val="20"/>
        </w:rPr>
      </w:pPr>
      <w:hyperlink r:id="rId8" w:history="1">
        <w:r w:rsidR="00646D4F" w:rsidRPr="000441D6">
          <w:rPr>
            <w:rStyle w:val="Hipervnculo"/>
            <w:szCs w:val="20"/>
          </w:rPr>
          <w:t>http://services.odata.org/V4/Northwind/Northwind.svc/Employees</w:t>
        </w:r>
      </w:hyperlink>
    </w:p>
    <w:p w:rsidR="00F57426" w:rsidRDefault="00F57426" w:rsidP="009605C2">
      <w:pPr>
        <w:outlineLvl w:val="0"/>
        <w:rPr>
          <w:szCs w:val="20"/>
        </w:rPr>
      </w:pPr>
    </w:p>
    <w:p w:rsidR="00513FE2" w:rsidRDefault="00513FE2" w:rsidP="009605C2">
      <w:pPr>
        <w:outlineLvl w:val="0"/>
        <w:rPr>
          <w:szCs w:val="20"/>
        </w:rPr>
      </w:pPr>
    </w:p>
    <w:p w:rsidR="008C426C" w:rsidRDefault="00763E9B" w:rsidP="008C426C">
      <w:pPr>
        <w:jc w:val="center"/>
        <w:outlineLvl w:val="0"/>
        <w:rPr>
          <w:szCs w:val="20"/>
        </w:rPr>
      </w:pPr>
      <w:r>
        <w:rPr>
          <w:noProof/>
        </w:rPr>
        <w:drawing>
          <wp:inline distT="0" distB="0" distL="0" distR="0" wp14:anchorId="2ECC73E6" wp14:editId="73843DFA">
            <wp:extent cx="5400040" cy="2470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6C" w:rsidRPr="009605C2" w:rsidRDefault="008C426C" w:rsidP="009605C2">
      <w:pPr>
        <w:outlineLvl w:val="0"/>
        <w:rPr>
          <w:szCs w:val="20"/>
        </w:rPr>
      </w:pPr>
    </w:p>
    <w:p w:rsidR="00763E9B" w:rsidRDefault="00763E9B" w:rsidP="00763E9B">
      <w:pPr>
        <w:outlineLvl w:val="0"/>
        <w:rPr>
          <w:szCs w:val="20"/>
        </w:rPr>
      </w:pPr>
      <w:r>
        <w:rPr>
          <w:szCs w:val="20"/>
        </w:rPr>
        <w:t>Para consumir un servicio Web Rest con JQuery se utiliza la siguiente instrucción:</w:t>
      </w:r>
    </w:p>
    <w:p w:rsidR="00763E9B" w:rsidRDefault="00763E9B" w:rsidP="00763E9B">
      <w:pPr>
        <w:outlineLvl w:val="0"/>
        <w:rPr>
          <w:szCs w:val="20"/>
        </w:rPr>
      </w:pPr>
    </w:p>
    <w:p w:rsidR="00763E9B" w:rsidRDefault="00646D4F" w:rsidP="00763E9B">
      <w:pPr>
        <w:outlineLvl w:val="0"/>
        <w:rPr>
          <w:szCs w:val="20"/>
        </w:rPr>
      </w:pPr>
      <w:r>
        <w:rPr>
          <w:noProof/>
        </w:rPr>
        <w:drawing>
          <wp:inline distT="0" distB="0" distL="0" distR="0" wp14:anchorId="691CC8BB" wp14:editId="5EE1EA38">
            <wp:extent cx="4619625" cy="3533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32" w:rsidRDefault="00AF1932" w:rsidP="009605C2">
      <w:pPr>
        <w:outlineLvl w:val="0"/>
      </w:pPr>
    </w:p>
    <w:p w:rsidR="00AF1932" w:rsidRDefault="00AF1932" w:rsidP="009605C2">
      <w:pPr>
        <w:outlineLvl w:val="0"/>
      </w:pPr>
    </w:p>
    <w:p w:rsidR="00133321" w:rsidRDefault="00133321" w:rsidP="009605C2">
      <w:pPr>
        <w:outlineLvl w:val="0"/>
      </w:pPr>
    </w:p>
    <w:p w:rsidR="00646D4F" w:rsidRDefault="00646D4F" w:rsidP="00646D4F">
      <w:pPr>
        <w:outlineLvl w:val="0"/>
      </w:pPr>
      <w:r>
        <w:t>Descargamos la librería de JQuery de la siguiente dirección:</w:t>
      </w:r>
    </w:p>
    <w:p w:rsidR="00646D4F" w:rsidRDefault="00646D4F" w:rsidP="00646D4F">
      <w:pPr>
        <w:outlineLvl w:val="0"/>
      </w:pPr>
    </w:p>
    <w:p w:rsidR="00646D4F" w:rsidRDefault="00705CCE" w:rsidP="00646D4F">
      <w:pPr>
        <w:outlineLvl w:val="0"/>
      </w:pPr>
      <w:hyperlink r:id="rId11" w:history="1">
        <w:r w:rsidR="00646D4F" w:rsidRPr="000441D6">
          <w:rPr>
            <w:rStyle w:val="Hipervnculo"/>
          </w:rPr>
          <w:t>https://jquery.com/download/</w:t>
        </w:r>
      </w:hyperlink>
    </w:p>
    <w:p w:rsidR="00646D4F" w:rsidRDefault="00646D4F" w:rsidP="00646D4F">
      <w:pPr>
        <w:outlineLvl w:val="0"/>
      </w:pPr>
    </w:p>
    <w:p w:rsidR="00646D4F" w:rsidRDefault="00646D4F" w:rsidP="00646D4F">
      <w:pPr>
        <w:outlineLvl w:val="0"/>
      </w:pPr>
      <w:r>
        <w:t>Pegamos la librería sobre nuestro proyecto.</w:t>
      </w:r>
    </w:p>
    <w:p w:rsidR="00646D4F" w:rsidRDefault="00646D4F" w:rsidP="009605C2">
      <w:pPr>
        <w:outlineLvl w:val="0"/>
      </w:pPr>
    </w:p>
    <w:p w:rsidR="00646D4F" w:rsidRDefault="00646D4F" w:rsidP="009605C2">
      <w:pPr>
        <w:outlineLvl w:val="0"/>
      </w:pPr>
      <w:r>
        <w:t xml:space="preserve">Nos creamos una nueva página </w:t>
      </w:r>
      <w:r w:rsidR="00DD7700">
        <w:t>HTML</w:t>
      </w:r>
      <w:r>
        <w:t xml:space="preserve"> llamada </w:t>
      </w:r>
      <w:r w:rsidR="00DD7700">
        <w:rPr>
          <w:b/>
        </w:rPr>
        <w:t>WebJson</w:t>
      </w:r>
      <w:r w:rsidRPr="00646D4F">
        <w:rPr>
          <w:b/>
        </w:rPr>
        <w:t>.</w:t>
      </w:r>
      <w:r w:rsidR="00DD7700">
        <w:rPr>
          <w:b/>
        </w:rPr>
        <w:t>html</w:t>
      </w:r>
      <w:r>
        <w:t>.</w:t>
      </w:r>
    </w:p>
    <w:p w:rsidR="0052071E" w:rsidRDefault="0052071E" w:rsidP="009605C2">
      <w:pPr>
        <w:outlineLvl w:val="0"/>
      </w:pPr>
    </w:p>
    <w:p w:rsidR="00133321" w:rsidRDefault="0052071E" w:rsidP="009605C2">
      <w:pPr>
        <w:outlineLvl w:val="0"/>
      </w:pPr>
      <w:r>
        <w:t>Y ahora escribimos el código del formulario</w:t>
      </w:r>
      <w:r w:rsidR="00646D4F">
        <w:t xml:space="preserve"> Web</w:t>
      </w:r>
      <w:r>
        <w:t xml:space="preserve"> para consumir el servicio.</w:t>
      </w:r>
    </w:p>
    <w:p w:rsidR="00646D4F" w:rsidRDefault="00646D4F" w:rsidP="009605C2">
      <w:pPr>
        <w:outlineLvl w:val="0"/>
      </w:pPr>
    </w:p>
    <w:p w:rsidR="0052071E" w:rsidRPr="00646D4F" w:rsidRDefault="00DD7700" w:rsidP="009605C2">
      <w:pPr>
        <w:outlineLvl w:val="0"/>
        <w:rPr>
          <w:b/>
        </w:rPr>
      </w:pPr>
      <w:r>
        <w:rPr>
          <w:b/>
        </w:rPr>
        <w:t>WEBJSON.HTML</w:t>
      </w:r>
    </w:p>
    <w:p w:rsidR="0052071E" w:rsidRDefault="0052071E" w:rsidP="009605C2">
      <w:pPr>
        <w:outlineLvl w:val="0"/>
      </w:pPr>
    </w:p>
    <w:p w:rsidR="00646D4F" w:rsidRDefault="00646D4F" w:rsidP="00646D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7700" w:rsidRDefault="00DD7700" w:rsidP="00DD7700">
      <w:pPr>
        <w:outlineLvl w:val="0"/>
      </w:pPr>
      <w:r>
        <w:t>&lt;!DOCTYPE html&gt;</w:t>
      </w:r>
    </w:p>
    <w:p w:rsidR="00DD7700" w:rsidRDefault="00DD7700" w:rsidP="00DD7700">
      <w:pPr>
        <w:outlineLvl w:val="0"/>
      </w:pPr>
      <w:r>
        <w:t>&lt;!--</w:t>
      </w:r>
    </w:p>
    <w:p w:rsidR="00DD7700" w:rsidRDefault="00DD7700" w:rsidP="00DD7700">
      <w:pPr>
        <w:outlineLvl w:val="0"/>
      </w:pPr>
      <w:r>
        <w:t>To change this license header, choose License Headers in Project Properties.</w:t>
      </w:r>
    </w:p>
    <w:p w:rsidR="00DD7700" w:rsidRDefault="00DD7700" w:rsidP="00DD7700">
      <w:pPr>
        <w:outlineLvl w:val="0"/>
      </w:pPr>
      <w:r>
        <w:t>To change this template file, choose Tools | Templates</w:t>
      </w:r>
    </w:p>
    <w:p w:rsidR="00DD7700" w:rsidRDefault="00DD7700" w:rsidP="00DD7700">
      <w:pPr>
        <w:outlineLvl w:val="0"/>
      </w:pPr>
      <w:r>
        <w:t>and open the template in the editor.</w:t>
      </w:r>
    </w:p>
    <w:p w:rsidR="00DD7700" w:rsidRDefault="00DD7700" w:rsidP="00DD7700">
      <w:pPr>
        <w:outlineLvl w:val="0"/>
      </w:pPr>
      <w:r>
        <w:t>--&gt;</w:t>
      </w:r>
    </w:p>
    <w:p w:rsidR="00DD7700" w:rsidRDefault="00DD7700" w:rsidP="00DD7700">
      <w:pPr>
        <w:outlineLvl w:val="0"/>
      </w:pPr>
      <w:r>
        <w:t>&lt;html&gt;</w:t>
      </w:r>
    </w:p>
    <w:p w:rsidR="00DD7700" w:rsidRDefault="00DD7700" w:rsidP="00DD7700">
      <w:pPr>
        <w:outlineLvl w:val="0"/>
      </w:pPr>
      <w:r>
        <w:t xml:space="preserve">    &lt;head&gt;</w:t>
      </w:r>
    </w:p>
    <w:p w:rsidR="00DD7700" w:rsidRDefault="00DD7700" w:rsidP="00DD7700">
      <w:pPr>
        <w:outlineLvl w:val="0"/>
      </w:pPr>
      <w:r>
        <w:t xml:space="preserve">        &lt;title&gt;TODO supply a title&lt;/title&gt;</w:t>
      </w:r>
    </w:p>
    <w:p w:rsidR="00DD7700" w:rsidRDefault="00DD7700" w:rsidP="00DD7700">
      <w:pPr>
        <w:outlineLvl w:val="0"/>
      </w:pPr>
      <w:r>
        <w:t xml:space="preserve">        &lt;meta charset="UTF-8"&gt;</w:t>
      </w:r>
    </w:p>
    <w:p w:rsidR="00DD7700" w:rsidRDefault="00DD7700" w:rsidP="00DD7700">
      <w:pPr>
        <w:outlineLvl w:val="0"/>
      </w:pPr>
      <w:r>
        <w:t xml:space="preserve">        &lt;meta name="viewport" content="width=device-width, initial-scale=1.0"&gt;</w:t>
      </w:r>
    </w:p>
    <w:p w:rsidR="00DD7700" w:rsidRDefault="00DD7700" w:rsidP="00DD7700">
      <w:pPr>
        <w:outlineLvl w:val="0"/>
      </w:pPr>
      <w:r>
        <w:t xml:space="preserve">        &lt;script src="jquery-1.12.2.min.js"&gt;&lt;/script&gt;</w:t>
      </w:r>
    </w:p>
    <w:p w:rsidR="00DD7700" w:rsidRDefault="00DD7700" w:rsidP="00DD7700">
      <w:pPr>
        <w:outlineLvl w:val="0"/>
      </w:pPr>
      <w:r>
        <w:t xml:space="preserve">    &lt;script type="text/javascript"&gt;</w:t>
      </w:r>
    </w:p>
    <w:p w:rsidR="00DD7700" w:rsidRDefault="00DD7700" w:rsidP="00DD7700">
      <w:pPr>
        <w:outlineLvl w:val="0"/>
      </w:pPr>
      <w:r>
        <w:t xml:space="preserve">        function getDatos() {</w:t>
      </w:r>
    </w:p>
    <w:p w:rsidR="00DD7700" w:rsidRDefault="00DD7700" w:rsidP="00DD7700">
      <w:pPr>
        <w:outlineLvl w:val="0"/>
      </w:pPr>
      <w:r>
        <w:t xml:space="preserve">            $.ajax({</w:t>
      </w:r>
    </w:p>
    <w:p w:rsidR="00DD7700" w:rsidRDefault="00DD7700" w:rsidP="00DD7700">
      <w:pPr>
        <w:outlineLvl w:val="0"/>
      </w:pPr>
      <w:r>
        <w:t xml:space="preserve">                type: "GET",</w:t>
      </w:r>
    </w:p>
    <w:p w:rsidR="00DD7700" w:rsidRDefault="00DD7700" w:rsidP="00DD7700">
      <w:pPr>
        <w:outlineLvl w:val="0"/>
      </w:pPr>
      <w:r>
        <w:t xml:space="preserve">                url: "http://services.odata.org/V4/Northwind/Northwind.svc/Employees",</w:t>
      </w:r>
    </w:p>
    <w:p w:rsidR="00DD7700" w:rsidRDefault="00DD7700" w:rsidP="00DD7700">
      <w:pPr>
        <w:outlineLvl w:val="0"/>
      </w:pPr>
      <w:r>
        <w:t xml:space="preserve">                //contentType: "application/json; charset=utf-8",</w:t>
      </w:r>
    </w:p>
    <w:p w:rsidR="00DD7700" w:rsidRDefault="00DD7700" w:rsidP="00DD7700">
      <w:pPr>
        <w:outlineLvl w:val="0"/>
      </w:pPr>
      <w:r>
        <w:t xml:space="preserve">                dataType: "json",</w:t>
      </w:r>
    </w:p>
    <w:p w:rsidR="00DD7700" w:rsidRDefault="00DD7700" w:rsidP="00DD7700">
      <w:pPr>
        <w:outlineLvl w:val="0"/>
      </w:pPr>
      <w:r>
        <w:t xml:space="preserve">                //data: "",</w:t>
      </w:r>
    </w:p>
    <w:p w:rsidR="00DD7700" w:rsidRDefault="00DD7700" w:rsidP="00DD7700">
      <w:pPr>
        <w:outlineLvl w:val="0"/>
      </w:pPr>
      <w:r>
        <w:t xml:space="preserve">                success: function (data) {</w:t>
      </w:r>
    </w:p>
    <w:p w:rsidR="00DD7700" w:rsidRDefault="00DD7700" w:rsidP="00DD7700">
      <w:pPr>
        <w:outlineLvl w:val="0"/>
      </w:pPr>
      <w:r>
        <w:t xml:space="preserve">                    //SABEMOS QUE NOS DEVUELVE UN ARRAY DE OBJETOS</w:t>
      </w:r>
    </w:p>
    <w:p w:rsidR="00DD7700" w:rsidRDefault="00DD7700" w:rsidP="00DD7700">
      <w:pPr>
        <w:outlineLvl w:val="0"/>
      </w:pPr>
      <w:r>
        <w:t xml:space="preserve">                    //EMPLOYEE DENTRO DE LA PROPIEDAD VALUE</w:t>
      </w:r>
    </w:p>
    <w:p w:rsidR="00DD7700" w:rsidRDefault="00DD7700" w:rsidP="00DD7700">
      <w:pPr>
        <w:outlineLvl w:val="0"/>
      </w:pPr>
      <w:r>
        <w:t xml:space="preserve">                    //POR LO QUE PODEMOS RECORRERLOS</w:t>
      </w:r>
    </w:p>
    <w:p w:rsidR="00DD7700" w:rsidRDefault="00DD7700" w:rsidP="00DD7700">
      <w:pPr>
        <w:outlineLvl w:val="0"/>
      </w:pPr>
      <w:r>
        <w:t xml:space="preserve">                    var numeroempleados = data.value.length;</w:t>
      </w:r>
    </w:p>
    <w:p w:rsidR="00DD7700" w:rsidRDefault="00DD7700" w:rsidP="00DD7700">
      <w:pPr>
        <w:outlineLvl w:val="0"/>
      </w:pPr>
      <w:r>
        <w:t xml:space="preserve">                    var resultado = "&lt;table border='1'&gt;";</w:t>
      </w:r>
    </w:p>
    <w:p w:rsidR="00DD7700" w:rsidRDefault="00DD7700" w:rsidP="00DD7700">
      <w:pPr>
        <w:outlineLvl w:val="0"/>
      </w:pPr>
      <w:r>
        <w:t xml:space="preserve">                    resultado += "&lt;tr&gt;";</w:t>
      </w:r>
    </w:p>
    <w:p w:rsidR="00DD7700" w:rsidRDefault="00DD7700" w:rsidP="00DD7700">
      <w:pPr>
        <w:outlineLvl w:val="0"/>
      </w:pPr>
      <w:r>
        <w:t xml:space="preserve">                    resultado += "&lt;th&gt;NOMBRE&lt;/th&gt;";</w:t>
      </w:r>
    </w:p>
    <w:p w:rsidR="00DD7700" w:rsidRDefault="00DD7700" w:rsidP="00DD7700">
      <w:pPr>
        <w:outlineLvl w:val="0"/>
      </w:pPr>
      <w:r>
        <w:t xml:space="preserve">                    resultado += "&lt;th&gt;OFICIO&lt;/th&gt;";</w:t>
      </w:r>
    </w:p>
    <w:p w:rsidR="00DD7700" w:rsidRDefault="00DD7700" w:rsidP="00DD7700">
      <w:pPr>
        <w:outlineLvl w:val="0"/>
      </w:pPr>
      <w:r>
        <w:t xml:space="preserve">                    resultado += "&lt;th&gt;DIRECCION&lt;/th&gt;";</w:t>
      </w:r>
    </w:p>
    <w:p w:rsidR="00DD7700" w:rsidRDefault="00DD7700" w:rsidP="00DD7700">
      <w:pPr>
        <w:outlineLvl w:val="0"/>
      </w:pPr>
      <w:r>
        <w:t xml:space="preserve">                    resultado += "&lt;th&gt;CIUDAD&lt;/th&gt;";</w:t>
      </w:r>
    </w:p>
    <w:p w:rsidR="00DD7700" w:rsidRDefault="00DD7700" w:rsidP="00DD7700">
      <w:pPr>
        <w:outlineLvl w:val="0"/>
      </w:pPr>
      <w:r>
        <w:t xml:space="preserve">                    resultado += "&lt;th&gt;TELEFONO&lt;/th&gt;";</w:t>
      </w:r>
    </w:p>
    <w:p w:rsidR="00DD7700" w:rsidRDefault="00DD7700" w:rsidP="00DD7700">
      <w:pPr>
        <w:outlineLvl w:val="0"/>
      </w:pPr>
      <w:r>
        <w:t xml:space="preserve">                    resultado += "&lt;th&gt;FOTO&lt;/th&gt;";</w:t>
      </w:r>
    </w:p>
    <w:p w:rsidR="00DD7700" w:rsidRDefault="00DD7700" w:rsidP="00DD7700">
      <w:pPr>
        <w:outlineLvl w:val="0"/>
      </w:pPr>
      <w:r>
        <w:t xml:space="preserve">                    resultado += "&lt;/tr&gt;";</w:t>
      </w:r>
    </w:p>
    <w:p w:rsidR="00DD7700" w:rsidRDefault="00DD7700" w:rsidP="00DD7700">
      <w:pPr>
        <w:outlineLvl w:val="0"/>
      </w:pPr>
      <w:r>
        <w:t xml:space="preserve">                    //RECORREMOS TODOS LOS EMPLEADOS</w:t>
      </w:r>
    </w:p>
    <w:p w:rsidR="00DD7700" w:rsidRDefault="00DD7700" w:rsidP="00DD7700">
      <w:pPr>
        <w:outlineLvl w:val="0"/>
      </w:pPr>
    </w:p>
    <w:p w:rsidR="00DD7700" w:rsidRDefault="00DD7700" w:rsidP="00DD7700">
      <w:pPr>
        <w:outlineLvl w:val="0"/>
      </w:pPr>
      <w:r>
        <w:t xml:space="preserve">                    for (var i = 0; i &lt; numeroempleados; i++)</w:t>
      </w:r>
    </w:p>
    <w:p w:rsidR="00DD7700" w:rsidRDefault="00DD7700" w:rsidP="00DD7700">
      <w:pPr>
        <w:outlineLvl w:val="0"/>
      </w:pPr>
      <w:r>
        <w:t xml:space="preserve">                    {</w:t>
      </w:r>
    </w:p>
    <w:p w:rsidR="00DD7700" w:rsidRDefault="00DD7700" w:rsidP="00DD7700">
      <w:pPr>
        <w:outlineLvl w:val="0"/>
      </w:pPr>
      <w:r>
        <w:t xml:space="preserve">                        //CAPTURAMOS CADA UNO DE LOS EMPLEADOS</w:t>
      </w:r>
    </w:p>
    <w:p w:rsidR="00DD7700" w:rsidRDefault="00DD7700" w:rsidP="00DD7700">
      <w:pPr>
        <w:outlineLvl w:val="0"/>
      </w:pPr>
      <w:r>
        <w:t xml:space="preserve">                        var emp = data.value[i];</w:t>
      </w:r>
    </w:p>
    <w:p w:rsidR="00DD7700" w:rsidRDefault="00DD7700" w:rsidP="00DD7700">
      <w:pPr>
        <w:outlineLvl w:val="0"/>
      </w:pPr>
      <w:r>
        <w:t xml:space="preserve">                        //PINTAMOS SU RESULTADO SOBRE UN DIV</w:t>
      </w:r>
    </w:p>
    <w:p w:rsidR="00DD7700" w:rsidRDefault="00DD7700" w:rsidP="00DD7700">
      <w:pPr>
        <w:outlineLvl w:val="0"/>
      </w:pPr>
      <w:r>
        <w:t xml:space="preserve">                        //CON EL FORMATO QUE NECESITEMOS</w:t>
      </w:r>
    </w:p>
    <w:p w:rsidR="00DD7700" w:rsidRDefault="00DD7700" w:rsidP="00DD7700">
      <w:pPr>
        <w:outlineLvl w:val="0"/>
      </w:pPr>
      <w:r>
        <w:t xml:space="preserve">                        resultado += "&lt;tr&gt;";</w:t>
      </w:r>
    </w:p>
    <w:p w:rsidR="00DD7700" w:rsidRDefault="00DD7700" w:rsidP="00DD7700">
      <w:pPr>
        <w:outlineLvl w:val="0"/>
      </w:pPr>
      <w:r>
        <w:lastRenderedPageBreak/>
        <w:t xml:space="preserve">                        resultado += "&lt;td&gt;" + emp.FirstName + " " + emp.LastName + "&lt;/td&gt;";</w:t>
      </w:r>
    </w:p>
    <w:p w:rsidR="00DD7700" w:rsidRDefault="00DD7700" w:rsidP="00DD7700">
      <w:pPr>
        <w:outlineLvl w:val="0"/>
      </w:pPr>
      <w:r>
        <w:t xml:space="preserve">                        resultado += "&lt;td&gt;" + emp.Title + "&lt;/td&gt;";</w:t>
      </w:r>
    </w:p>
    <w:p w:rsidR="00DD7700" w:rsidRDefault="00DD7700" w:rsidP="00DD7700">
      <w:pPr>
        <w:outlineLvl w:val="0"/>
      </w:pPr>
      <w:r>
        <w:t xml:space="preserve">                        resultado += "&lt;td&gt;" + emp.Address + "&lt;/td&gt;";</w:t>
      </w:r>
    </w:p>
    <w:p w:rsidR="00DD7700" w:rsidRDefault="00DD7700" w:rsidP="00DD7700">
      <w:pPr>
        <w:outlineLvl w:val="0"/>
      </w:pPr>
      <w:r>
        <w:t xml:space="preserve">                        resultado += "&lt;td&gt;" + emp.City + "&lt;/td&gt;";</w:t>
      </w:r>
    </w:p>
    <w:p w:rsidR="00DD7700" w:rsidRDefault="00DD7700" w:rsidP="00DD7700">
      <w:pPr>
        <w:outlineLvl w:val="0"/>
      </w:pPr>
      <w:r>
        <w:t xml:space="preserve">                        resultado += "&lt;td&gt;" + emp.HomePhone + "&lt;/td&gt;";</w:t>
      </w:r>
    </w:p>
    <w:p w:rsidR="00DD7700" w:rsidRDefault="00DD7700" w:rsidP="00DD7700">
      <w:pPr>
        <w:outlineLvl w:val="0"/>
      </w:pPr>
      <w:r>
        <w:t xml:space="preserve">                        resultado += "&lt;td&gt;&lt;img src='" + emp.PhotoPath + "'/&gt;&lt;/td&gt;";</w:t>
      </w:r>
    </w:p>
    <w:p w:rsidR="00DD7700" w:rsidRDefault="00DD7700" w:rsidP="00DD7700">
      <w:pPr>
        <w:outlineLvl w:val="0"/>
      </w:pPr>
      <w:r>
        <w:t xml:space="preserve">                        resultado += "&lt;/tr&gt;";</w:t>
      </w:r>
    </w:p>
    <w:p w:rsidR="00DD7700" w:rsidRDefault="00DD7700" w:rsidP="00DD7700">
      <w:pPr>
        <w:outlineLvl w:val="0"/>
      </w:pPr>
      <w:r>
        <w:t xml:space="preserve">                        </w:t>
      </w:r>
    </w:p>
    <w:p w:rsidR="00DD7700" w:rsidRDefault="00DD7700" w:rsidP="00DD7700">
      <w:pPr>
        <w:outlineLvl w:val="0"/>
      </w:pPr>
      <w:r>
        <w:t xml:space="preserve">                    }</w:t>
      </w:r>
    </w:p>
    <w:p w:rsidR="00DD7700" w:rsidRDefault="00DD7700" w:rsidP="00DD7700">
      <w:pPr>
        <w:outlineLvl w:val="0"/>
      </w:pPr>
      <w:r>
        <w:t xml:space="preserve">                    resultado += "&lt;/table&gt;";</w:t>
      </w:r>
    </w:p>
    <w:p w:rsidR="00DD7700" w:rsidRDefault="00DD7700" w:rsidP="00DD7700">
      <w:pPr>
        <w:outlineLvl w:val="0"/>
      </w:pPr>
      <w:r>
        <w:t xml:space="preserve">                    $("#datos").html(resultado);</w:t>
      </w:r>
    </w:p>
    <w:p w:rsidR="00DD7700" w:rsidRDefault="00DD7700" w:rsidP="00DD7700">
      <w:pPr>
        <w:outlineLvl w:val="0"/>
      </w:pPr>
      <w:r>
        <w:t xml:space="preserve">                },</w:t>
      </w:r>
    </w:p>
    <w:p w:rsidR="00DD7700" w:rsidRDefault="00DD7700" w:rsidP="00DD7700">
      <w:pPr>
        <w:outlineLvl w:val="0"/>
      </w:pPr>
    </w:p>
    <w:p w:rsidR="00DD7700" w:rsidRDefault="00DD7700" w:rsidP="00DD7700">
      <w:pPr>
        <w:outlineLvl w:val="0"/>
      </w:pPr>
      <w:r>
        <w:t xml:space="preserve">                error: function (msg) {</w:t>
      </w:r>
    </w:p>
    <w:p w:rsidR="00DD7700" w:rsidRDefault="00DD7700" w:rsidP="00DD7700">
      <w:pPr>
        <w:outlineLvl w:val="0"/>
      </w:pPr>
      <w:r>
        <w:t xml:space="preserve">                    $("#datos").text("Error: " + msg.responseXML);</w:t>
      </w:r>
    </w:p>
    <w:p w:rsidR="00DD7700" w:rsidRDefault="00DD7700" w:rsidP="00DD7700">
      <w:pPr>
        <w:outlineLvl w:val="0"/>
      </w:pPr>
      <w:r>
        <w:t xml:space="preserve">                }</w:t>
      </w:r>
    </w:p>
    <w:p w:rsidR="00DD7700" w:rsidRDefault="00DD7700" w:rsidP="00DD7700">
      <w:pPr>
        <w:outlineLvl w:val="0"/>
      </w:pPr>
      <w:r>
        <w:t xml:space="preserve">            });</w:t>
      </w:r>
    </w:p>
    <w:p w:rsidR="00DD7700" w:rsidRDefault="00DD7700" w:rsidP="00DD7700">
      <w:pPr>
        <w:outlineLvl w:val="0"/>
      </w:pPr>
      <w:r>
        <w:t xml:space="preserve">        }</w:t>
      </w:r>
    </w:p>
    <w:p w:rsidR="00DD7700" w:rsidRDefault="00DD7700" w:rsidP="00DD7700">
      <w:pPr>
        <w:outlineLvl w:val="0"/>
      </w:pPr>
      <w:r>
        <w:t xml:space="preserve">    &lt;/script&gt;</w:t>
      </w:r>
    </w:p>
    <w:p w:rsidR="00DD7700" w:rsidRDefault="00DD7700" w:rsidP="00DD7700">
      <w:pPr>
        <w:outlineLvl w:val="0"/>
      </w:pPr>
      <w:r>
        <w:t xml:space="preserve">        </w:t>
      </w:r>
    </w:p>
    <w:p w:rsidR="00DD7700" w:rsidRDefault="00DD7700" w:rsidP="00DD7700">
      <w:pPr>
        <w:outlineLvl w:val="0"/>
      </w:pPr>
      <w:r>
        <w:t xml:space="preserve">    &lt;/head&gt;</w:t>
      </w:r>
    </w:p>
    <w:p w:rsidR="00DD7700" w:rsidRDefault="00DD7700" w:rsidP="00DD7700">
      <w:pPr>
        <w:outlineLvl w:val="0"/>
      </w:pPr>
      <w:r>
        <w:t xml:space="preserve">    &lt;body&gt;</w:t>
      </w:r>
    </w:p>
    <w:p w:rsidR="00DD7700" w:rsidRDefault="00DD7700" w:rsidP="00DD7700">
      <w:pPr>
        <w:outlineLvl w:val="0"/>
      </w:pPr>
      <w:r>
        <w:t xml:space="preserve">     &lt;form id="form1"&gt;</w:t>
      </w:r>
    </w:p>
    <w:p w:rsidR="00DD7700" w:rsidRDefault="00DD7700" w:rsidP="00DD7700">
      <w:pPr>
        <w:outlineLvl w:val="0"/>
      </w:pPr>
      <w:r>
        <w:t xml:space="preserve">        &lt;button type="button" onclick="getDatos()"&gt;Mostrar empleados&lt;/button&gt;</w:t>
      </w:r>
    </w:p>
    <w:p w:rsidR="00DD7700" w:rsidRDefault="00DD7700" w:rsidP="00DD7700">
      <w:pPr>
        <w:outlineLvl w:val="0"/>
      </w:pPr>
      <w:r>
        <w:t xml:space="preserve">        &lt;hr /&gt;</w:t>
      </w:r>
    </w:p>
    <w:p w:rsidR="00DD7700" w:rsidRDefault="00DD7700" w:rsidP="00DD7700">
      <w:pPr>
        <w:outlineLvl w:val="0"/>
      </w:pPr>
      <w:r>
        <w:t xml:space="preserve">        &lt;div id="datos"&gt;&lt;/div&gt;</w:t>
      </w:r>
    </w:p>
    <w:p w:rsidR="00DD7700" w:rsidRDefault="00DD7700" w:rsidP="00DD7700">
      <w:pPr>
        <w:outlineLvl w:val="0"/>
      </w:pPr>
      <w:r>
        <w:t xml:space="preserve">    &lt;/form&gt;</w:t>
      </w:r>
    </w:p>
    <w:p w:rsidR="00DD7700" w:rsidRDefault="00DD7700" w:rsidP="00DD7700">
      <w:pPr>
        <w:outlineLvl w:val="0"/>
      </w:pPr>
    </w:p>
    <w:p w:rsidR="00DD7700" w:rsidRDefault="00DD7700" w:rsidP="00DD7700">
      <w:pPr>
        <w:outlineLvl w:val="0"/>
      </w:pPr>
      <w:r>
        <w:t xml:space="preserve">    &lt;/body&gt;</w:t>
      </w:r>
    </w:p>
    <w:p w:rsidR="00133321" w:rsidRDefault="00DD7700" w:rsidP="00DD7700">
      <w:pPr>
        <w:outlineLvl w:val="0"/>
      </w:pPr>
      <w:r>
        <w:t>&lt;/html&gt;</w:t>
      </w:r>
    </w:p>
    <w:p w:rsidR="00637917" w:rsidRPr="000707F6" w:rsidRDefault="00637917" w:rsidP="009605C2">
      <w:pPr>
        <w:outlineLvl w:val="0"/>
      </w:pPr>
    </w:p>
    <w:sectPr w:rsidR="00637917" w:rsidRPr="000707F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CCE" w:rsidRDefault="00705CCE">
      <w:r>
        <w:separator/>
      </w:r>
    </w:p>
  </w:endnote>
  <w:endnote w:type="continuationSeparator" w:id="0">
    <w:p w:rsidR="00705CCE" w:rsidRDefault="0070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703B6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CCE" w:rsidRDefault="00705CCE">
      <w:r>
        <w:separator/>
      </w:r>
    </w:p>
  </w:footnote>
  <w:footnote w:type="continuationSeparator" w:id="0">
    <w:p w:rsidR="00705CCE" w:rsidRDefault="00705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A100B3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649E8BAB" wp14:editId="3160F956">
          <wp:extent cx="1466850" cy="366571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jemplo-De-JQu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016" cy="39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EJEMPLOS JQUERY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21"/>
  </w:num>
  <w:num w:numId="7">
    <w:abstractNumId w:val="16"/>
  </w:num>
  <w:num w:numId="8">
    <w:abstractNumId w:val="3"/>
  </w:num>
  <w:num w:numId="9">
    <w:abstractNumId w:val="6"/>
  </w:num>
  <w:num w:numId="10">
    <w:abstractNumId w:val="15"/>
  </w:num>
  <w:num w:numId="11">
    <w:abstractNumId w:val="17"/>
  </w:num>
  <w:num w:numId="12">
    <w:abstractNumId w:val="19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8"/>
  </w:num>
  <w:num w:numId="18">
    <w:abstractNumId w:val="1"/>
  </w:num>
  <w:num w:numId="19">
    <w:abstractNumId w:val="20"/>
  </w:num>
  <w:num w:numId="20">
    <w:abstractNumId w:val="1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1612"/>
    <w:rsid w:val="00052DB5"/>
    <w:rsid w:val="0005560E"/>
    <w:rsid w:val="000707F6"/>
    <w:rsid w:val="00080BE0"/>
    <w:rsid w:val="00090833"/>
    <w:rsid w:val="000939D0"/>
    <w:rsid w:val="000974EC"/>
    <w:rsid w:val="000A0FB9"/>
    <w:rsid w:val="001171F0"/>
    <w:rsid w:val="00123CAD"/>
    <w:rsid w:val="0013291A"/>
    <w:rsid w:val="00133321"/>
    <w:rsid w:val="00147DD9"/>
    <w:rsid w:val="00156231"/>
    <w:rsid w:val="00163730"/>
    <w:rsid w:val="00174323"/>
    <w:rsid w:val="00175649"/>
    <w:rsid w:val="00181371"/>
    <w:rsid w:val="001B49A8"/>
    <w:rsid w:val="001C5ECC"/>
    <w:rsid w:val="001E7762"/>
    <w:rsid w:val="0020039E"/>
    <w:rsid w:val="0021498C"/>
    <w:rsid w:val="00222381"/>
    <w:rsid w:val="00235CF5"/>
    <w:rsid w:val="002441D8"/>
    <w:rsid w:val="00244A40"/>
    <w:rsid w:val="00244B53"/>
    <w:rsid w:val="00263511"/>
    <w:rsid w:val="002668F0"/>
    <w:rsid w:val="002701E6"/>
    <w:rsid w:val="00283280"/>
    <w:rsid w:val="002848F6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1742"/>
    <w:rsid w:val="0032598F"/>
    <w:rsid w:val="0033160A"/>
    <w:rsid w:val="00342037"/>
    <w:rsid w:val="00355F8C"/>
    <w:rsid w:val="00377D6C"/>
    <w:rsid w:val="0038087F"/>
    <w:rsid w:val="0038545D"/>
    <w:rsid w:val="003938D0"/>
    <w:rsid w:val="003A4F20"/>
    <w:rsid w:val="003A6A06"/>
    <w:rsid w:val="003E5A28"/>
    <w:rsid w:val="003E6415"/>
    <w:rsid w:val="003E77E3"/>
    <w:rsid w:val="003F1A7B"/>
    <w:rsid w:val="00404B97"/>
    <w:rsid w:val="00421F47"/>
    <w:rsid w:val="0042523C"/>
    <w:rsid w:val="00437FFB"/>
    <w:rsid w:val="00450C60"/>
    <w:rsid w:val="004518E6"/>
    <w:rsid w:val="00460895"/>
    <w:rsid w:val="00461C9C"/>
    <w:rsid w:val="0047264C"/>
    <w:rsid w:val="00485B5B"/>
    <w:rsid w:val="004906AC"/>
    <w:rsid w:val="00491512"/>
    <w:rsid w:val="004963E7"/>
    <w:rsid w:val="004A076D"/>
    <w:rsid w:val="004B1655"/>
    <w:rsid w:val="004B6472"/>
    <w:rsid w:val="004E0287"/>
    <w:rsid w:val="004F4018"/>
    <w:rsid w:val="0050189A"/>
    <w:rsid w:val="00513FE2"/>
    <w:rsid w:val="0052071E"/>
    <w:rsid w:val="00532E0A"/>
    <w:rsid w:val="00543FB5"/>
    <w:rsid w:val="0056732A"/>
    <w:rsid w:val="005675AC"/>
    <w:rsid w:val="005724E5"/>
    <w:rsid w:val="005A4A42"/>
    <w:rsid w:val="005B5CE4"/>
    <w:rsid w:val="005B7B67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37917"/>
    <w:rsid w:val="00646D4F"/>
    <w:rsid w:val="0065284D"/>
    <w:rsid w:val="00655F20"/>
    <w:rsid w:val="00682E8A"/>
    <w:rsid w:val="0069121B"/>
    <w:rsid w:val="006913CA"/>
    <w:rsid w:val="00691555"/>
    <w:rsid w:val="00705CCE"/>
    <w:rsid w:val="00711BE9"/>
    <w:rsid w:val="00716390"/>
    <w:rsid w:val="00725420"/>
    <w:rsid w:val="0073475D"/>
    <w:rsid w:val="0074628B"/>
    <w:rsid w:val="00761EE7"/>
    <w:rsid w:val="00763E9B"/>
    <w:rsid w:val="0077641A"/>
    <w:rsid w:val="007963F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4687"/>
    <w:rsid w:val="0080552F"/>
    <w:rsid w:val="00834B7F"/>
    <w:rsid w:val="008363B4"/>
    <w:rsid w:val="00844A25"/>
    <w:rsid w:val="008644C5"/>
    <w:rsid w:val="008703B6"/>
    <w:rsid w:val="0087350B"/>
    <w:rsid w:val="00876737"/>
    <w:rsid w:val="0089245B"/>
    <w:rsid w:val="0089268A"/>
    <w:rsid w:val="00893AA9"/>
    <w:rsid w:val="008960A1"/>
    <w:rsid w:val="008C426C"/>
    <w:rsid w:val="008C6368"/>
    <w:rsid w:val="008D3266"/>
    <w:rsid w:val="008D621B"/>
    <w:rsid w:val="00900449"/>
    <w:rsid w:val="00901F7D"/>
    <w:rsid w:val="00924A74"/>
    <w:rsid w:val="00924DA0"/>
    <w:rsid w:val="00932A32"/>
    <w:rsid w:val="00933EB6"/>
    <w:rsid w:val="00950130"/>
    <w:rsid w:val="00953E5A"/>
    <w:rsid w:val="009605C2"/>
    <w:rsid w:val="00982D49"/>
    <w:rsid w:val="009A1C46"/>
    <w:rsid w:val="009E0108"/>
    <w:rsid w:val="009F6834"/>
    <w:rsid w:val="00A01E85"/>
    <w:rsid w:val="00A100B3"/>
    <w:rsid w:val="00A11CA3"/>
    <w:rsid w:val="00A265B9"/>
    <w:rsid w:val="00A35A0A"/>
    <w:rsid w:val="00A57A6D"/>
    <w:rsid w:val="00A72EE6"/>
    <w:rsid w:val="00A74BCF"/>
    <w:rsid w:val="00AA5B8F"/>
    <w:rsid w:val="00AB471B"/>
    <w:rsid w:val="00AB737B"/>
    <w:rsid w:val="00AE2261"/>
    <w:rsid w:val="00AF1932"/>
    <w:rsid w:val="00B24D89"/>
    <w:rsid w:val="00B34A17"/>
    <w:rsid w:val="00B41ADB"/>
    <w:rsid w:val="00B4385E"/>
    <w:rsid w:val="00B575F7"/>
    <w:rsid w:val="00B87BA1"/>
    <w:rsid w:val="00B90C27"/>
    <w:rsid w:val="00BA4918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55924"/>
    <w:rsid w:val="00C9152C"/>
    <w:rsid w:val="00CD10C5"/>
    <w:rsid w:val="00CD54CD"/>
    <w:rsid w:val="00CE1544"/>
    <w:rsid w:val="00CE7441"/>
    <w:rsid w:val="00D06F64"/>
    <w:rsid w:val="00D11CED"/>
    <w:rsid w:val="00D13064"/>
    <w:rsid w:val="00D13399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339A"/>
    <w:rsid w:val="00DA25CB"/>
    <w:rsid w:val="00DC3DB5"/>
    <w:rsid w:val="00DD45B0"/>
    <w:rsid w:val="00DD7700"/>
    <w:rsid w:val="00DE277E"/>
    <w:rsid w:val="00DE3B8A"/>
    <w:rsid w:val="00DF6D55"/>
    <w:rsid w:val="00DF7D90"/>
    <w:rsid w:val="00E15A09"/>
    <w:rsid w:val="00E378D0"/>
    <w:rsid w:val="00E47678"/>
    <w:rsid w:val="00E511B1"/>
    <w:rsid w:val="00E543A9"/>
    <w:rsid w:val="00E60177"/>
    <w:rsid w:val="00E71267"/>
    <w:rsid w:val="00E77D14"/>
    <w:rsid w:val="00E93165"/>
    <w:rsid w:val="00EA2966"/>
    <w:rsid w:val="00EC3AC7"/>
    <w:rsid w:val="00ED7E83"/>
    <w:rsid w:val="00EE35C2"/>
    <w:rsid w:val="00EE4DEB"/>
    <w:rsid w:val="00F00EFA"/>
    <w:rsid w:val="00F103A5"/>
    <w:rsid w:val="00F36B53"/>
    <w:rsid w:val="00F45998"/>
    <w:rsid w:val="00F45EE6"/>
    <w:rsid w:val="00F57426"/>
    <w:rsid w:val="00F63440"/>
    <w:rsid w:val="00F711CD"/>
    <w:rsid w:val="00FB30F8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3C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">
    <w:name w:val="Título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s.odata.org/V4/Northwind/Northwind.svc/Employe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.com/downlo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2DA0F-30BA-4F34-A8E6-146C51C9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3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Serra</cp:lastModifiedBy>
  <cp:revision>2</cp:revision>
  <cp:lastPrinted>2009-06-26T08:37:00Z</cp:lastPrinted>
  <dcterms:created xsi:type="dcterms:W3CDTF">2016-04-01T14:07:00Z</dcterms:created>
  <dcterms:modified xsi:type="dcterms:W3CDTF">2016-04-01T14:07:00Z</dcterms:modified>
  <cp:category>ASP NET</cp:category>
</cp:coreProperties>
</file>