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06" w:rsidRPr="00D47B06" w:rsidRDefault="00D64A09" w:rsidP="00D47B06">
      <w:pPr>
        <w:jc w:val="center"/>
        <w:rPr>
          <w:b/>
          <w:noProof/>
          <w:szCs w:val="20"/>
          <w:u w:val="single"/>
        </w:rPr>
      </w:pPr>
      <w:r>
        <w:rPr>
          <w:b/>
          <w:noProof/>
          <w:szCs w:val="20"/>
          <w:u w:val="single"/>
        </w:rPr>
        <w:t>JSON LOCAL CLIENTES</w:t>
      </w:r>
    </w:p>
    <w:p w:rsidR="00636F9A" w:rsidRDefault="00636F9A" w:rsidP="00636F9A">
      <w:pPr>
        <w:rPr>
          <w:szCs w:val="20"/>
        </w:rPr>
      </w:pPr>
    </w:p>
    <w:p w:rsidR="00646D4F" w:rsidRDefault="00933EB6" w:rsidP="00637917">
      <w:pPr>
        <w:pStyle w:val="Prrafodelista"/>
        <w:numPr>
          <w:ilvl w:val="0"/>
          <w:numId w:val="21"/>
        </w:numPr>
        <w:outlineLvl w:val="0"/>
        <w:rPr>
          <w:szCs w:val="20"/>
        </w:rPr>
      </w:pPr>
      <w:r>
        <w:rPr>
          <w:szCs w:val="20"/>
        </w:rPr>
        <w:t xml:space="preserve">Realizar una aplicación que leerá </w:t>
      </w:r>
      <w:r w:rsidR="00113AB1">
        <w:rPr>
          <w:szCs w:val="20"/>
        </w:rPr>
        <w:t>un documento JSON en local, mostrando una lista con los clientes.</w:t>
      </w:r>
    </w:p>
    <w:p w:rsidR="00113AB1" w:rsidRDefault="00113AB1" w:rsidP="00637917">
      <w:pPr>
        <w:pStyle w:val="Prrafodelista"/>
        <w:numPr>
          <w:ilvl w:val="0"/>
          <w:numId w:val="21"/>
        </w:numPr>
        <w:outlineLvl w:val="0"/>
        <w:rPr>
          <w:szCs w:val="20"/>
        </w:rPr>
      </w:pPr>
      <w:r>
        <w:rPr>
          <w:szCs w:val="20"/>
        </w:rPr>
        <w:t xml:space="preserve">Realizaremos la acción al pulsar sobre el botón </w:t>
      </w:r>
      <w:r w:rsidRPr="00113AB1">
        <w:rPr>
          <w:b/>
          <w:szCs w:val="20"/>
        </w:rPr>
        <w:t>Mostrar Clientes</w:t>
      </w:r>
      <w:r>
        <w:rPr>
          <w:szCs w:val="20"/>
        </w:rPr>
        <w:t>.</w:t>
      </w:r>
    </w:p>
    <w:p w:rsidR="003938D0" w:rsidRDefault="003938D0" w:rsidP="003938D0">
      <w:pPr>
        <w:outlineLvl w:val="0"/>
        <w:rPr>
          <w:szCs w:val="20"/>
        </w:rPr>
      </w:pPr>
    </w:p>
    <w:p w:rsidR="00646D4F" w:rsidRDefault="00646D4F" w:rsidP="00646D4F">
      <w:pPr>
        <w:outlineLvl w:val="0"/>
        <w:rPr>
          <w:szCs w:val="20"/>
        </w:rPr>
      </w:pPr>
    </w:p>
    <w:p w:rsidR="008C426C" w:rsidRDefault="00113AB1" w:rsidP="00244A40">
      <w:pPr>
        <w:jc w:val="center"/>
        <w:outlineLvl w:val="0"/>
        <w:rPr>
          <w:szCs w:val="20"/>
        </w:rPr>
      </w:pPr>
      <w:r>
        <w:rPr>
          <w:noProof/>
        </w:rPr>
        <w:drawing>
          <wp:inline distT="0" distB="0" distL="0" distR="0" wp14:anchorId="299CEC48" wp14:editId="0E7DF60C">
            <wp:extent cx="2209800" cy="2571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B1" w:rsidRDefault="00113AB1" w:rsidP="00113AB1">
      <w:pPr>
        <w:outlineLvl w:val="0"/>
        <w:rPr>
          <w:szCs w:val="20"/>
        </w:rPr>
      </w:pPr>
    </w:p>
    <w:p w:rsidR="00113AB1" w:rsidRPr="00113AB1" w:rsidRDefault="00113AB1" w:rsidP="00113AB1">
      <w:pPr>
        <w:outlineLvl w:val="0"/>
        <w:rPr>
          <w:b/>
          <w:szCs w:val="20"/>
        </w:rPr>
      </w:pPr>
      <w:r w:rsidRPr="00113AB1">
        <w:rPr>
          <w:b/>
          <w:szCs w:val="20"/>
        </w:rPr>
        <w:t>CLIENTES.JSON</w:t>
      </w:r>
    </w:p>
    <w:p w:rsidR="00113AB1" w:rsidRDefault="00113AB1" w:rsidP="00113AB1">
      <w:pPr>
        <w:outlineLvl w:val="0"/>
        <w:rPr>
          <w:szCs w:val="20"/>
        </w:rPr>
      </w:pP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 xml:space="preserve">{ 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  <w:t xml:space="preserve">"clientes": 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 xml:space="preserve">        [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nombre":"DELORIAN</w:t>
      </w:r>
      <w:proofErr w:type="spellEnd"/>
      <w:r w:rsidRPr="00113AB1">
        <w:rPr>
          <w:szCs w:val="20"/>
        </w:rPr>
        <w:t>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nombre":"RICARDO</w:t>
      </w:r>
      <w:proofErr w:type="spellEnd"/>
      <w:r w:rsidRPr="00113AB1">
        <w:rPr>
          <w:szCs w:val="20"/>
        </w:rPr>
        <w:t xml:space="preserve"> TUBBS"},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nombre":"JOHNNY</w:t>
      </w:r>
      <w:proofErr w:type="spellEnd"/>
      <w:r w:rsidRPr="00113AB1">
        <w:rPr>
          <w:szCs w:val="20"/>
        </w:rPr>
        <w:t xml:space="preserve"> UTAH"},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nombre":"PINKY</w:t>
      </w:r>
      <w:proofErr w:type="spellEnd"/>
      <w:r w:rsidRPr="00113AB1">
        <w:rPr>
          <w:szCs w:val="20"/>
        </w:rPr>
        <w:t xml:space="preserve"> WINKY"},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 xml:space="preserve">                {"</w:t>
      </w:r>
      <w:proofErr w:type="spellStart"/>
      <w:r w:rsidRPr="00113AB1">
        <w:rPr>
          <w:szCs w:val="20"/>
        </w:rPr>
        <w:t>nombre":"OPTIMUS</w:t>
      </w:r>
      <w:proofErr w:type="spellEnd"/>
      <w:r w:rsidRPr="00113AB1">
        <w:rPr>
          <w:szCs w:val="20"/>
        </w:rPr>
        <w:t xml:space="preserve"> PRIME"},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nombre":"MICHAEL</w:t>
      </w:r>
      <w:proofErr w:type="spellEnd"/>
      <w:r w:rsidRPr="00113AB1">
        <w:rPr>
          <w:szCs w:val="20"/>
        </w:rPr>
        <w:t xml:space="preserve"> SCOFIELD"},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nombre":"CORONEL</w:t>
      </w:r>
      <w:proofErr w:type="spellEnd"/>
      <w:r w:rsidRPr="00113AB1">
        <w:rPr>
          <w:szCs w:val="20"/>
        </w:rPr>
        <w:t xml:space="preserve"> BRADDOCK"},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nombre":"MADMARTIGAN</w:t>
      </w:r>
      <w:proofErr w:type="spellEnd"/>
      <w:r w:rsidRPr="00113AB1">
        <w:rPr>
          <w:szCs w:val="20"/>
        </w:rPr>
        <w:t>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nombre":"JESUS</w:t>
      </w:r>
      <w:proofErr w:type="spellEnd"/>
      <w:r w:rsidRPr="00113AB1">
        <w:rPr>
          <w:szCs w:val="20"/>
        </w:rPr>
        <w:t xml:space="preserve"> QUINTANA"},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nombre":"MICHAEL</w:t>
      </w:r>
      <w:proofErr w:type="spellEnd"/>
      <w:r w:rsidRPr="00113AB1">
        <w:rPr>
          <w:szCs w:val="20"/>
        </w:rPr>
        <w:t xml:space="preserve"> KNIGHT"},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</w:r>
      <w:r w:rsidRPr="00113AB1">
        <w:rPr>
          <w:szCs w:val="20"/>
        </w:rPr>
        <w:tab/>
        <w:t>{"</w:t>
      </w:r>
      <w:proofErr w:type="spellStart"/>
      <w:r w:rsidRPr="00113AB1">
        <w:rPr>
          <w:szCs w:val="20"/>
        </w:rPr>
        <w:t>nombre":"MARTY</w:t>
      </w:r>
      <w:proofErr w:type="spellEnd"/>
      <w:r w:rsidRPr="00113AB1">
        <w:rPr>
          <w:szCs w:val="20"/>
        </w:rPr>
        <w:t xml:space="preserve"> MACFLY"}</w:t>
      </w:r>
    </w:p>
    <w:p w:rsidR="00113AB1" w:rsidRP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ab/>
        <w:t>]</w:t>
      </w:r>
    </w:p>
    <w:p w:rsidR="00113AB1" w:rsidRDefault="00113AB1" w:rsidP="00113AB1">
      <w:pPr>
        <w:outlineLvl w:val="0"/>
        <w:rPr>
          <w:szCs w:val="20"/>
        </w:rPr>
      </w:pPr>
      <w:r w:rsidRPr="00113AB1">
        <w:rPr>
          <w:szCs w:val="20"/>
        </w:rPr>
        <w:t>}</w:t>
      </w:r>
    </w:p>
    <w:p w:rsidR="003938D0" w:rsidRPr="009605C2" w:rsidRDefault="003938D0" w:rsidP="009605C2">
      <w:pPr>
        <w:outlineLvl w:val="0"/>
        <w:rPr>
          <w:szCs w:val="20"/>
        </w:rPr>
      </w:pPr>
      <w:bookmarkStart w:id="0" w:name="_GoBack"/>
      <w:bookmarkEnd w:id="0"/>
    </w:p>
    <w:p w:rsidR="0052071E" w:rsidRPr="00646D4F" w:rsidRDefault="00DD7700" w:rsidP="009605C2">
      <w:pPr>
        <w:outlineLvl w:val="0"/>
        <w:rPr>
          <w:b/>
        </w:rPr>
      </w:pPr>
      <w:r>
        <w:rPr>
          <w:b/>
        </w:rPr>
        <w:t>WEBJSON</w:t>
      </w:r>
      <w:r w:rsidR="00113AB1">
        <w:rPr>
          <w:b/>
        </w:rPr>
        <w:t>CLIENTESLOCAL</w:t>
      </w:r>
      <w:r>
        <w:rPr>
          <w:b/>
        </w:rPr>
        <w:t>.HTML</w:t>
      </w:r>
    </w:p>
    <w:p w:rsidR="00113AB1" w:rsidRDefault="00113AB1" w:rsidP="00113AB1">
      <w:pPr>
        <w:outlineLvl w:val="0"/>
      </w:pPr>
    </w:p>
    <w:p w:rsidR="00113AB1" w:rsidRDefault="00113AB1" w:rsidP="00113AB1">
      <w:pPr>
        <w:outlineLvl w:val="0"/>
      </w:pPr>
      <w:r>
        <w:t>&lt;!</w:t>
      </w:r>
      <w:proofErr w:type="spellStart"/>
      <w:proofErr w:type="gramStart"/>
      <w:r>
        <w:t>doctype</w:t>
      </w:r>
      <w:proofErr w:type="spellEnd"/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13AB1" w:rsidRDefault="00113AB1" w:rsidP="00113AB1">
      <w:pPr>
        <w:outlineLvl w:val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113AB1" w:rsidRDefault="00113AB1" w:rsidP="00113AB1">
      <w:pPr>
        <w:outlineLvl w:val="0"/>
      </w:pPr>
      <w:r>
        <w:t>&lt;</w:t>
      </w:r>
      <w:proofErr w:type="gramStart"/>
      <w:r>
        <w:t>head</w:t>
      </w:r>
      <w:proofErr w:type="gramEnd"/>
      <w:r>
        <w:t>&gt;</w:t>
      </w:r>
    </w:p>
    <w:p w:rsidR="00113AB1" w:rsidRDefault="00113AB1" w:rsidP="00113AB1">
      <w:pPr>
        <w:outlineLvl w:val="0"/>
      </w:pPr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113AB1" w:rsidRDefault="00113AB1" w:rsidP="00113AB1">
      <w:pPr>
        <w:outlineLvl w:val="0"/>
      </w:pPr>
      <w:r>
        <w:t xml:space="preserve">  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jQuery.getJSON</w:t>
      </w:r>
      <w:proofErr w:type="spellEnd"/>
      <w:r>
        <w:t xml:space="preserve"> demo&lt;/</w:t>
      </w:r>
      <w:proofErr w:type="spellStart"/>
      <w:r>
        <w:t>title</w:t>
      </w:r>
      <w:proofErr w:type="spellEnd"/>
      <w:r>
        <w:t>&gt;</w:t>
      </w:r>
    </w:p>
    <w:p w:rsidR="00113AB1" w:rsidRDefault="00113AB1" w:rsidP="00113AB1">
      <w:pPr>
        <w:outlineLvl w:val="0"/>
      </w:pPr>
      <w:r>
        <w:t xml:space="preserve">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113AB1" w:rsidRDefault="00113AB1" w:rsidP="00113AB1">
      <w:pPr>
        <w:outlineLvl w:val="0"/>
      </w:pPr>
      <w:r>
        <w:t xml:space="preserve">  </w:t>
      </w: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113AB1" w:rsidRDefault="00113AB1" w:rsidP="00113AB1">
      <w:pPr>
        <w:outlineLvl w:val="0"/>
      </w:pPr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150px;</w:t>
      </w:r>
    </w:p>
    <w:p w:rsidR="00113AB1" w:rsidRDefault="00113AB1" w:rsidP="00113AB1">
      <w:pPr>
        <w:outlineLvl w:val="0"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113AB1" w:rsidRDefault="00113AB1" w:rsidP="00113AB1">
      <w:pPr>
        <w:outlineLvl w:val="0"/>
      </w:pPr>
      <w:r>
        <w:t xml:space="preserve">  }</w:t>
      </w:r>
    </w:p>
    <w:p w:rsidR="00113AB1" w:rsidRDefault="00113AB1" w:rsidP="00113AB1">
      <w:pPr>
        <w:outlineLvl w:val="0"/>
      </w:pPr>
      <w:r>
        <w:t xml:space="preserve">  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113AB1" w:rsidRDefault="00113AB1" w:rsidP="00113AB1">
      <w:pPr>
        <w:outlineLvl w:val="0"/>
      </w:pPr>
      <w:r>
        <w:lastRenderedPageBreak/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="jquery-1.12.2.min.js"&gt;&lt;/script&gt;</w:t>
      </w:r>
    </w:p>
    <w:p w:rsidR="00113AB1" w:rsidRDefault="00113AB1" w:rsidP="00113AB1">
      <w:pPr>
        <w:outlineLvl w:val="0"/>
      </w:pPr>
      <w:r>
        <w:t>&lt;</w:t>
      </w:r>
      <w:proofErr w:type="gramStart"/>
      <w:r>
        <w:t>script</w:t>
      </w:r>
      <w:proofErr w:type="gramEnd"/>
      <w:r>
        <w:t>&gt;</w:t>
      </w:r>
    </w:p>
    <w:p w:rsidR="00113AB1" w:rsidRDefault="00113AB1" w:rsidP="00113AB1">
      <w:pPr>
        <w:outlineLvl w:val="0"/>
      </w:pPr>
    </w:p>
    <w:p w:rsidR="00113AB1" w:rsidRDefault="00113AB1" w:rsidP="00113AB1">
      <w:pPr>
        <w:outlineLvl w:val="0"/>
      </w:pPr>
      <w:r>
        <w:t xml:space="preserve">    $(</w:t>
      </w:r>
      <w:proofErr w:type="spellStart"/>
      <w:r>
        <w:t>document</w:t>
      </w:r>
      <w:proofErr w:type="spellEnd"/>
      <w:r>
        <w:t>).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(</w:t>
      </w:r>
      <w:proofErr w:type="spellStart"/>
      <w:r>
        <w:t>function</w:t>
      </w:r>
      <w:proofErr w:type="spellEnd"/>
      <w:r>
        <w:t>(){</w:t>
      </w:r>
    </w:p>
    <w:p w:rsidR="00113AB1" w:rsidRDefault="00113AB1" w:rsidP="00113AB1">
      <w:pPr>
        <w:outlineLvl w:val="0"/>
      </w:pPr>
      <w:r>
        <w:t xml:space="preserve">        $("#</w:t>
      </w:r>
      <w:proofErr w:type="spellStart"/>
      <w:r>
        <w:t>btnbuscar</w:t>
      </w:r>
      <w:proofErr w:type="spellEnd"/>
      <w:r>
        <w:t>").</w:t>
      </w:r>
      <w:proofErr w:type="spellStart"/>
      <w:proofErr w:type="gramStart"/>
      <w:r>
        <w:t>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(){</w:t>
      </w:r>
    </w:p>
    <w:p w:rsidR="00113AB1" w:rsidRDefault="00113AB1" w:rsidP="00113AB1">
      <w:pPr>
        <w:outlineLvl w:val="0"/>
      </w:pPr>
      <w:r>
        <w:t xml:space="preserve">            $("#clientes").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"");</w:t>
      </w:r>
    </w:p>
    <w:p w:rsidR="00113AB1" w:rsidRDefault="00113AB1" w:rsidP="00113AB1">
      <w:pPr>
        <w:outlineLvl w:val="0"/>
      </w:pPr>
      <w:r>
        <w:t xml:space="preserve">            $.</w:t>
      </w:r>
      <w:proofErr w:type="spellStart"/>
      <w:proofErr w:type="gramStart"/>
      <w:r>
        <w:t>getJSON</w:t>
      </w:r>
      <w:proofErr w:type="spellEnd"/>
      <w:r>
        <w:t>(</w:t>
      </w:r>
      <w:proofErr w:type="gramEnd"/>
      <w:r>
        <w:t xml:space="preserve"> "</w:t>
      </w:r>
      <w:proofErr w:type="spellStart"/>
      <w:r>
        <w:t>clientes.json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>( data ) {</w:t>
      </w:r>
    </w:p>
    <w:p w:rsidR="00113AB1" w:rsidRDefault="00113AB1" w:rsidP="00113AB1">
      <w:pPr>
        <w:outlineLvl w:val="0"/>
      </w:pPr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resultado = "&lt;</w:t>
      </w:r>
      <w:proofErr w:type="spellStart"/>
      <w:r>
        <w:t>ul</w:t>
      </w:r>
      <w:proofErr w:type="spellEnd"/>
      <w:r>
        <w:t>&gt;";</w:t>
      </w:r>
    </w:p>
    <w:p w:rsidR="00113AB1" w:rsidRDefault="00113AB1" w:rsidP="00113AB1">
      <w:pPr>
        <w:outlineLvl w:val="0"/>
      </w:pPr>
      <w:r>
        <w:t xml:space="preserve">                $.</w:t>
      </w:r>
      <w:proofErr w:type="spellStart"/>
      <w:proofErr w:type="gramStart"/>
      <w:r>
        <w:t>each</w:t>
      </w:r>
      <w:proofErr w:type="spellEnd"/>
      <w:r>
        <w:t>(</w:t>
      </w:r>
      <w:proofErr w:type="spellStart"/>
      <w:proofErr w:type="gramEnd"/>
      <w:r>
        <w:t>data.clientes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(i, </w:t>
      </w:r>
      <w:proofErr w:type="spellStart"/>
      <w:r>
        <w:t>item</w:t>
      </w:r>
      <w:proofErr w:type="spellEnd"/>
      <w:r>
        <w:t>) {</w:t>
      </w:r>
    </w:p>
    <w:p w:rsidR="00113AB1" w:rsidRDefault="00113AB1" w:rsidP="00113AB1">
      <w:pPr>
        <w:outlineLvl w:val="0"/>
      </w:pPr>
      <w:r>
        <w:t xml:space="preserve">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nombre = </w:t>
      </w:r>
      <w:proofErr w:type="spellStart"/>
      <w:r>
        <w:t>item.nombre</w:t>
      </w:r>
      <w:proofErr w:type="spellEnd"/>
      <w:r>
        <w:t>;</w:t>
      </w:r>
    </w:p>
    <w:p w:rsidR="00113AB1" w:rsidRDefault="00113AB1" w:rsidP="00113AB1">
      <w:pPr>
        <w:outlineLvl w:val="0"/>
      </w:pPr>
      <w:r>
        <w:t xml:space="preserve">                  </w:t>
      </w:r>
      <w:proofErr w:type="gramStart"/>
      <w:r>
        <w:t>resultado</w:t>
      </w:r>
      <w:proofErr w:type="gramEnd"/>
      <w:r>
        <w:t xml:space="preserve"> += "&lt;li&gt;" + nombre + "&lt;/li&gt;";</w:t>
      </w:r>
    </w:p>
    <w:p w:rsidR="00113AB1" w:rsidRDefault="00113AB1" w:rsidP="00113AB1">
      <w:pPr>
        <w:outlineLvl w:val="0"/>
      </w:pPr>
      <w:r>
        <w:t xml:space="preserve">                });</w:t>
      </w:r>
    </w:p>
    <w:p w:rsidR="00113AB1" w:rsidRDefault="00113AB1" w:rsidP="00113AB1">
      <w:pPr>
        <w:outlineLvl w:val="0"/>
      </w:pPr>
      <w:r>
        <w:t xml:space="preserve">                </w:t>
      </w:r>
      <w:proofErr w:type="gramStart"/>
      <w:r>
        <w:t>resultado</w:t>
      </w:r>
      <w:proofErr w:type="gramEnd"/>
      <w:r>
        <w:t xml:space="preserve"> += "&lt;/</w:t>
      </w:r>
      <w:proofErr w:type="spellStart"/>
      <w:r>
        <w:t>ul</w:t>
      </w:r>
      <w:proofErr w:type="spellEnd"/>
      <w:r>
        <w:t>&gt;";</w:t>
      </w:r>
    </w:p>
    <w:p w:rsidR="00113AB1" w:rsidRDefault="00113AB1" w:rsidP="00113AB1">
      <w:pPr>
        <w:outlineLvl w:val="0"/>
      </w:pPr>
      <w:r>
        <w:t xml:space="preserve">                $("#clientes").</w:t>
      </w:r>
      <w:proofErr w:type="spellStart"/>
      <w:proofErr w:type="gramStart"/>
      <w:r>
        <w:t>html</w:t>
      </w:r>
      <w:proofErr w:type="spellEnd"/>
      <w:r>
        <w:t>(</w:t>
      </w:r>
      <w:proofErr w:type="gramEnd"/>
      <w:r>
        <w:t>resultado);</w:t>
      </w:r>
    </w:p>
    <w:p w:rsidR="00113AB1" w:rsidRDefault="00113AB1" w:rsidP="00113AB1">
      <w:pPr>
        <w:outlineLvl w:val="0"/>
      </w:pPr>
      <w:r>
        <w:t xml:space="preserve">              });</w:t>
      </w:r>
    </w:p>
    <w:p w:rsidR="00113AB1" w:rsidRDefault="00113AB1" w:rsidP="00113AB1">
      <w:pPr>
        <w:outlineLvl w:val="0"/>
      </w:pPr>
      <w:r>
        <w:t xml:space="preserve">                          </w:t>
      </w:r>
    </w:p>
    <w:p w:rsidR="00113AB1" w:rsidRDefault="00113AB1" w:rsidP="00113AB1">
      <w:pPr>
        <w:outlineLvl w:val="0"/>
      </w:pPr>
      <w:r>
        <w:t xml:space="preserve">        });        </w:t>
      </w:r>
    </w:p>
    <w:p w:rsidR="00113AB1" w:rsidRDefault="00113AB1" w:rsidP="00113AB1">
      <w:pPr>
        <w:outlineLvl w:val="0"/>
      </w:pPr>
      <w:r>
        <w:t xml:space="preserve">    }));</w:t>
      </w:r>
    </w:p>
    <w:p w:rsidR="00113AB1" w:rsidRDefault="00113AB1" w:rsidP="00113AB1">
      <w:pPr>
        <w:outlineLvl w:val="0"/>
      </w:pPr>
      <w:r>
        <w:t>&lt;/</w:t>
      </w:r>
      <w:proofErr w:type="gramStart"/>
      <w:r>
        <w:t>script</w:t>
      </w:r>
      <w:proofErr w:type="gramEnd"/>
      <w:r>
        <w:t xml:space="preserve">&gt;  </w:t>
      </w:r>
    </w:p>
    <w:p w:rsidR="00113AB1" w:rsidRDefault="00113AB1" w:rsidP="00113AB1">
      <w:pPr>
        <w:outlineLvl w:val="0"/>
      </w:pPr>
      <w:r>
        <w:t>&lt;/</w:t>
      </w:r>
      <w:proofErr w:type="gramStart"/>
      <w:r>
        <w:t>head</w:t>
      </w:r>
      <w:proofErr w:type="gramEnd"/>
      <w:r>
        <w:t>&gt;</w:t>
      </w:r>
    </w:p>
    <w:p w:rsidR="00113AB1" w:rsidRDefault="00113AB1" w:rsidP="00113AB1">
      <w:pPr>
        <w:outlineLvl w:val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13AB1" w:rsidRDefault="00113AB1" w:rsidP="00113AB1">
      <w:pPr>
        <w:outlineLvl w:val="0"/>
      </w:pPr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>" id="</w:t>
      </w:r>
      <w:proofErr w:type="spellStart"/>
      <w:r>
        <w:t>btnbuscar</w:t>
      </w:r>
      <w:proofErr w:type="spellEnd"/>
      <w:r>
        <w:t>"&gt;Mostrar clientes&lt;/</w:t>
      </w:r>
      <w:proofErr w:type="spellStart"/>
      <w:r>
        <w:t>button</w:t>
      </w:r>
      <w:proofErr w:type="spellEnd"/>
      <w:r>
        <w:t>&gt;</w:t>
      </w:r>
    </w:p>
    <w:p w:rsidR="00113AB1" w:rsidRDefault="00113AB1" w:rsidP="00113AB1">
      <w:pPr>
        <w:outlineLvl w:val="0"/>
      </w:pPr>
      <w:r>
        <w:t xml:space="preserve">    &lt;</w:t>
      </w:r>
      <w:proofErr w:type="spellStart"/>
      <w:r>
        <w:t>hr</w:t>
      </w:r>
      <w:proofErr w:type="spellEnd"/>
      <w:r>
        <w:t>/&gt;</w:t>
      </w:r>
    </w:p>
    <w:p w:rsidR="00113AB1" w:rsidRDefault="00113AB1" w:rsidP="00113AB1">
      <w:pPr>
        <w:outlineLvl w:val="0"/>
      </w:pPr>
      <w:r>
        <w:t xml:space="preserve">    &lt;div id="clientes"&gt;&lt;/div&gt;</w:t>
      </w:r>
    </w:p>
    <w:p w:rsidR="00113AB1" w:rsidRDefault="00113AB1" w:rsidP="00113AB1">
      <w:pPr>
        <w:outlineLvl w:val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52071E" w:rsidRDefault="00113AB1" w:rsidP="00113AB1">
      <w:pPr>
        <w:outlineLvl w:val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13AB1" w:rsidRDefault="00113AB1" w:rsidP="009605C2">
      <w:pPr>
        <w:outlineLvl w:val="0"/>
      </w:pPr>
    </w:p>
    <w:sectPr w:rsidR="00113AB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F93" w:rsidRDefault="00593F93">
      <w:r>
        <w:separator/>
      </w:r>
    </w:p>
  </w:endnote>
  <w:endnote w:type="continuationSeparator" w:id="0">
    <w:p w:rsidR="00593F93" w:rsidRDefault="0059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13AB1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F93" w:rsidRDefault="00593F93">
      <w:r>
        <w:separator/>
      </w:r>
    </w:p>
  </w:footnote>
  <w:footnote w:type="continuationSeparator" w:id="0">
    <w:p w:rsidR="00593F93" w:rsidRDefault="00593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A100B3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649E8BAB" wp14:editId="3160F956">
          <wp:extent cx="1466850" cy="366571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jemplo-De-JQue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6016" cy="391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EJEMPLOS JQUERY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1"/>
  </w:num>
  <w:num w:numId="5">
    <w:abstractNumId w:val="5"/>
  </w:num>
  <w:num w:numId="6">
    <w:abstractNumId w:val="21"/>
  </w:num>
  <w:num w:numId="7">
    <w:abstractNumId w:val="16"/>
  </w:num>
  <w:num w:numId="8">
    <w:abstractNumId w:val="3"/>
  </w:num>
  <w:num w:numId="9">
    <w:abstractNumId w:val="6"/>
  </w:num>
  <w:num w:numId="10">
    <w:abstractNumId w:val="15"/>
  </w:num>
  <w:num w:numId="11">
    <w:abstractNumId w:val="17"/>
  </w:num>
  <w:num w:numId="12">
    <w:abstractNumId w:val="19"/>
  </w:num>
  <w:num w:numId="13">
    <w:abstractNumId w:val="18"/>
  </w:num>
  <w:num w:numId="14">
    <w:abstractNumId w:val="9"/>
  </w:num>
  <w:num w:numId="15">
    <w:abstractNumId w:val="13"/>
  </w:num>
  <w:num w:numId="16">
    <w:abstractNumId w:val="12"/>
  </w:num>
  <w:num w:numId="17">
    <w:abstractNumId w:val="8"/>
  </w:num>
  <w:num w:numId="18">
    <w:abstractNumId w:val="1"/>
  </w:num>
  <w:num w:numId="19">
    <w:abstractNumId w:val="20"/>
  </w:num>
  <w:num w:numId="20">
    <w:abstractNumId w:val="1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1612"/>
    <w:rsid w:val="00052DB5"/>
    <w:rsid w:val="0005560E"/>
    <w:rsid w:val="000707F6"/>
    <w:rsid w:val="00080BE0"/>
    <w:rsid w:val="00090833"/>
    <w:rsid w:val="000939D0"/>
    <w:rsid w:val="000974EC"/>
    <w:rsid w:val="000A0FB9"/>
    <w:rsid w:val="00113AB1"/>
    <w:rsid w:val="001171F0"/>
    <w:rsid w:val="00123CAD"/>
    <w:rsid w:val="0013291A"/>
    <w:rsid w:val="00133321"/>
    <w:rsid w:val="00147DD9"/>
    <w:rsid w:val="00156231"/>
    <w:rsid w:val="00163730"/>
    <w:rsid w:val="00174323"/>
    <w:rsid w:val="00175649"/>
    <w:rsid w:val="00181371"/>
    <w:rsid w:val="001B49A8"/>
    <w:rsid w:val="001C5ECC"/>
    <w:rsid w:val="001E7762"/>
    <w:rsid w:val="0020039E"/>
    <w:rsid w:val="0021498C"/>
    <w:rsid w:val="00222381"/>
    <w:rsid w:val="00235CF5"/>
    <w:rsid w:val="002441D8"/>
    <w:rsid w:val="00244A40"/>
    <w:rsid w:val="00244B53"/>
    <w:rsid w:val="00263511"/>
    <w:rsid w:val="002668F0"/>
    <w:rsid w:val="002701E6"/>
    <w:rsid w:val="00283280"/>
    <w:rsid w:val="002848F6"/>
    <w:rsid w:val="002B1E2F"/>
    <w:rsid w:val="002B6D43"/>
    <w:rsid w:val="002D0892"/>
    <w:rsid w:val="002D5110"/>
    <w:rsid w:val="002D695B"/>
    <w:rsid w:val="002E3F14"/>
    <w:rsid w:val="002F1E8F"/>
    <w:rsid w:val="002F22A2"/>
    <w:rsid w:val="002F424F"/>
    <w:rsid w:val="003005BC"/>
    <w:rsid w:val="00311742"/>
    <w:rsid w:val="0032598F"/>
    <w:rsid w:val="0033160A"/>
    <w:rsid w:val="00342037"/>
    <w:rsid w:val="00355F8C"/>
    <w:rsid w:val="00377D6C"/>
    <w:rsid w:val="0038087F"/>
    <w:rsid w:val="0038545D"/>
    <w:rsid w:val="003938D0"/>
    <w:rsid w:val="003A4F20"/>
    <w:rsid w:val="003A6A06"/>
    <w:rsid w:val="003E5A28"/>
    <w:rsid w:val="003E6415"/>
    <w:rsid w:val="003E77E3"/>
    <w:rsid w:val="003F1A7B"/>
    <w:rsid w:val="00404B97"/>
    <w:rsid w:val="00421F47"/>
    <w:rsid w:val="0042523C"/>
    <w:rsid w:val="00437FFB"/>
    <w:rsid w:val="00450C60"/>
    <w:rsid w:val="004518E6"/>
    <w:rsid w:val="00460895"/>
    <w:rsid w:val="00461C9C"/>
    <w:rsid w:val="0047264C"/>
    <w:rsid w:val="00485B5B"/>
    <w:rsid w:val="004906AC"/>
    <w:rsid w:val="00491512"/>
    <w:rsid w:val="004963E7"/>
    <w:rsid w:val="004A076D"/>
    <w:rsid w:val="004B1655"/>
    <w:rsid w:val="004B6472"/>
    <w:rsid w:val="004E0287"/>
    <w:rsid w:val="004F4018"/>
    <w:rsid w:val="0050189A"/>
    <w:rsid w:val="00513FE2"/>
    <w:rsid w:val="0052071E"/>
    <w:rsid w:val="00532E0A"/>
    <w:rsid w:val="00543FB5"/>
    <w:rsid w:val="0056732A"/>
    <w:rsid w:val="005675AC"/>
    <w:rsid w:val="005724E5"/>
    <w:rsid w:val="00593F93"/>
    <w:rsid w:val="005A4A42"/>
    <w:rsid w:val="005B5CE4"/>
    <w:rsid w:val="005B7B67"/>
    <w:rsid w:val="005C61C4"/>
    <w:rsid w:val="005C6699"/>
    <w:rsid w:val="005D2CA0"/>
    <w:rsid w:val="005D47D9"/>
    <w:rsid w:val="005E1445"/>
    <w:rsid w:val="0060357D"/>
    <w:rsid w:val="00605FF0"/>
    <w:rsid w:val="00633D65"/>
    <w:rsid w:val="00636F9A"/>
    <w:rsid w:val="00637917"/>
    <w:rsid w:val="00646D4F"/>
    <w:rsid w:val="0065284D"/>
    <w:rsid w:val="00655F20"/>
    <w:rsid w:val="00682E8A"/>
    <w:rsid w:val="0069121B"/>
    <w:rsid w:val="006913CA"/>
    <w:rsid w:val="00691555"/>
    <w:rsid w:val="00711BE9"/>
    <w:rsid w:val="00716390"/>
    <w:rsid w:val="00725420"/>
    <w:rsid w:val="0073475D"/>
    <w:rsid w:val="0074628B"/>
    <w:rsid w:val="00761EE7"/>
    <w:rsid w:val="00763E9B"/>
    <w:rsid w:val="0077641A"/>
    <w:rsid w:val="007963F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4687"/>
    <w:rsid w:val="0080552F"/>
    <w:rsid w:val="00834B7F"/>
    <w:rsid w:val="008363B4"/>
    <w:rsid w:val="00844A25"/>
    <w:rsid w:val="008602BB"/>
    <w:rsid w:val="008644C5"/>
    <w:rsid w:val="0087350B"/>
    <w:rsid w:val="00876737"/>
    <w:rsid w:val="0089245B"/>
    <w:rsid w:val="0089268A"/>
    <w:rsid w:val="00893AA9"/>
    <w:rsid w:val="008960A1"/>
    <w:rsid w:val="008B74AE"/>
    <w:rsid w:val="008C426C"/>
    <w:rsid w:val="008C6368"/>
    <w:rsid w:val="008D3266"/>
    <w:rsid w:val="008D621B"/>
    <w:rsid w:val="00900449"/>
    <w:rsid w:val="00901F7D"/>
    <w:rsid w:val="00924A74"/>
    <w:rsid w:val="00924DA0"/>
    <w:rsid w:val="00932A32"/>
    <w:rsid w:val="00933EB6"/>
    <w:rsid w:val="00950130"/>
    <w:rsid w:val="00953E5A"/>
    <w:rsid w:val="009605C2"/>
    <w:rsid w:val="00982D49"/>
    <w:rsid w:val="009A1C46"/>
    <w:rsid w:val="009E0108"/>
    <w:rsid w:val="009F6834"/>
    <w:rsid w:val="00A01E85"/>
    <w:rsid w:val="00A100B3"/>
    <w:rsid w:val="00A11CA3"/>
    <w:rsid w:val="00A265B9"/>
    <w:rsid w:val="00A35A0A"/>
    <w:rsid w:val="00A57A6D"/>
    <w:rsid w:val="00A72EE6"/>
    <w:rsid w:val="00A74BCF"/>
    <w:rsid w:val="00AA5B8F"/>
    <w:rsid w:val="00AB471B"/>
    <w:rsid w:val="00AB737B"/>
    <w:rsid w:val="00AE2261"/>
    <w:rsid w:val="00AF1932"/>
    <w:rsid w:val="00B24D89"/>
    <w:rsid w:val="00B34A17"/>
    <w:rsid w:val="00B41ADB"/>
    <w:rsid w:val="00B4385E"/>
    <w:rsid w:val="00B575F7"/>
    <w:rsid w:val="00B87BA1"/>
    <w:rsid w:val="00B90C27"/>
    <w:rsid w:val="00BA4918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55924"/>
    <w:rsid w:val="00C9152C"/>
    <w:rsid w:val="00CD10C5"/>
    <w:rsid w:val="00CD54CD"/>
    <w:rsid w:val="00CE1544"/>
    <w:rsid w:val="00CE7441"/>
    <w:rsid w:val="00D06F64"/>
    <w:rsid w:val="00D11CED"/>
    <w:rsid w:val="00D13064"/>
    <w:rsid w:val="00D13399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64A09"/>
    <w:rsid w:val="00D86408"/>
    <w:rsid w:val="00D9339A"/>
    <w:rsid w:val="00DA25CB"/>
    <w:rsid w:val="00DC3DB5"/>
    <w:rsid w:val="00DD45B0"/>
    <w:rsid w:val="00DD7700"/>
    <w:rsid w:val="00DE277E"/>
    <w:rsid w:val="00DE3B8A"/>
    <w:rsid w:val="00DF6D55"/>
    <w:rsid w:val="00DF7D90"/>
    <w:rsid w:val="00E15A09"/>
    <w:rsid w:val="00E378D0"/>
    <w:rsid w:val="00E47678"/>
    <w:rsid w:val="00E511B1"/>
    <w:rsid w:val="00E543A9"/>
    <w:rsid w:val="00E60177"/>
    <w:rsid w:val="00E71267"/>
    <w:rsid w:val="00E77D14"/>
    <w:rsid w:val="00E93165"/>
    <w:rsid w:val="00EA2966"/>
    <w:rsid w:val="00EC3AC7"/>
    <w:rsid w:val="00ED7E83"/>
    <w:rsid w:val="00EE35C2"/>
    <w:rsid w:val="00EE4DEB"/>
    <w:rsid w:val="00F00EFA"/>
    <w:rsid w:val="00F103A5"/>
    <w:rsid w:val="00F36B53"/>
    <w:rsid w:val="00F45998"/>
    <w:rsid w:val="00F45EE6"/>
    <w:rsid w:val="00F57426"/>
    <w:rsid w:val="00F63440"/>
    <w:rsid w:val="00F711CD"/>
    <w:rsid w:val="00FB30F8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23C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">
    <w:name w:val="Título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C7AC68-2AB9-4150-BF57-BBB9CF2F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5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Serra</cp:lastModifiedBy>
  <cp:revision>3</cp:revision>
  <cp:lastPrinted>2009-06-26T08:37:00Z</cp:lastPrinted>
  <dcterms:created xsi:type="dcterms:W3CDTF">2016-04-01T14:30:00Z</dcterms:created>
  <dcterms:modified xsi:type="dcterms:W3CDTF">2016-04-01T14:35:00Z</dcterms:modified>
  <cp:category>ASP NET</cp:category>
</cp:coreProperties>
</file>