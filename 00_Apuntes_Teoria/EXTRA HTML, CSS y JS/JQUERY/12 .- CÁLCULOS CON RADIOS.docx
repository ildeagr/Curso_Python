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E96D25" w:rsidP="00876ABD">
      <w:pPr>
        <w:jc w:val="center"/>
        <w:rPr>
          <w:rFonts w:ascii="Verdana" w:hAnsi="Verdana"/>
          <w:b/>
          <w:sz w:val="32"/>
          <w:szCs w:val="20"/>
        </w:rPr>
      </w:pPr>
      <w:bookmarkStart w:id="0" w:name="_GoBack"/>
      <w:r>
        <w:rPr>
          <w:rFonts w:ascii="Verdana" w:hAnsi="Verdana"/>
          <w:b/>
          <w:sz w:val="32"/>
          <w:szCs w:val="20"/>
        </w:rPr>
        <w:t>CÁLCULOS CON RADIOS</w:t>
      </w:r>
    </w:p>
    <w:bookmarkEnd w:id="0"/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E17C3C">
        <w:rPr>
          <w:rFonts w:ascii="Verdana" w:hAnsi="Verdana"/>
          <w:noProof/>
          <w:sz w:val="20"/>
          <w:szCs w:val="20"/>
        </w:rPr>
        <w:drawing>
          <wp:inline distT="0" distB="0" distL="0" distR="0" wp14:anchorId="521C4C19" wp14:editId="22A04EB3">
            <wp:extent cx="3495675" cy="2924175"/>
            <wp:effectExtent l="0" t="0" r="9525" b="952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="jquery-1.10.2.js"&gt;&lt;/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$(document).ready(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"#botonoperacion"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valor=$(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"input[name=operacion]:checked"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"#resultado"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).text(valor);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num1= parseInt($(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"#textnum1"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).val());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=parseInt($(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"#textnum2"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).val());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resultado;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resultado = num1 + num2;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"restar"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resultado = num1 - num2;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"multiplicar"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resultado = num1 * num2;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resultado = num1 / num2;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"#textresultado"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).val(resultado);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Introduzca NUMERO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="textnum1"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Introduzca NUMERO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="textnum2"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Resultado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="textresultado"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="operacion"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="multiplicar"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="multiplicar"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Multiplicar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="operacion"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="sumar"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="sumar"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Sumar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="operacion"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="restar"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="restar"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Restar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="radio"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="operacion"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="dividir"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="dividir"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Dividir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="botonoperacion"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="Mostrar resultado"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="resultado"&gt;&lt;/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D25" w:rsidRDefault="00E96D25" w:rsidP="00E96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96D25" w:rsidRDefault="00E96D25" w:rsidP="00E96D25">
      <w:pPr>
        <w:tabs>
          <w:tab w:val="left" w:pos="709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17C3C" w:rsidRDefault="00E17C3C" w:rsidP="00E96D25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sectPr w:rsidR="00E17C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F9" w:rsidRDefault="008D3AF9">
      <w:r>
        <w:separator/>
      </w:r>
    </w:p>
  </w:endnote>
  <w:endnote w:type="continuationSeparator" w:id="0">
    <w:p w:rsidR="008D3AF9" w:rsidRDefault="008D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96D25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F9" w:rsidRDefault="008D3AF9">
      <w:r>
        <w:separator/>
      </w:r>
    </w:p>
  </w:footnote>
  <w:footnote w:type="continuationSeparator" w:id="0">
    <w:p w:rsidR="008D3AF9" w:rsidRDefault="008D3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140611"/>
    <w:rsid w:val="00160388"/>
    <w:rsid w:val="00181E68"/>
    <w:rsid w:val="001B2C0A"/>
    <w:rsid w:val="001B54F6"/>
    <w:rsid w:val="00222AF0"/>
    <w:rsid w:val="00276ED7"/>
    <w:rsid w:val="002C14C2"/>
    <w:rsid w:val="002D240B"/>
    <w:rsid w:val="00361813"/>
    <w:rsid w:val="00444954"/>
    <w:rsid w:val="00481806"/>
    <w:rsid w:val="004A0062"/>
    <w:rsid w:val="004B1207"/>
    <w:rsid w:val="004C77FC"/>
    <w:rsid w:val="005904EE"/>
    <w:rsid w:val="006913B3"/>
    <w:rsid w:val="007207DD"/>
    <w:rsid w:val="00787991"/>
    <w:rsid w:val="007D0C63"/>
    <w:rsid w:val="00847D87"/>
    <w:rsid w:val="00876ABD"/>
    <w:rsid w:val="008D3AF9"/>
    <w:rsid w:val="008F09C9"/>
    <w:rsid w:val="009006F8"/>
    <w:rsid w:val="00927432"/>
    <w:rsid w:val="00930316"/>
    <w:rsid w:val="009948C7"/>
    <w:rsid w:val="00A110A2"/>
    <w:rsid w:val="00A1677C"/>
    <w:rsid w:val="00A32F42"/>
    <w:rsid w:val="00A471D9"/>
    <w:rsid w:val="00AE67C1"/>
    <w:rsid w:val="00B2114B"/>
    <w:rsid w:val="00B71617"/>
    <w:rsid w:val="00BC2267"/>
    <w:rsid w:val="00D76BC8"/>
    <w:rsid w:val="00E17C3C"/>
    <w:rsid w:val="00E7258D"/>
    <w:rsid w:val="00E96D25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0</TotalTime>
  <Pages>2</Pages>
  <Words>130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2</cp:revision>
  <cp:lastPrinted>1900-12-31T22:00:00Z</cp:lastPrinted>
  <dcterms:created xsi:type="dcterms:W3CDTF">2015-12-14T12:59:00Z</dcterms:created>
  <dcterms:modified xsi:type="dcterms:W3CDTF">2015-12-14T12:59:00Z</dcterms:modified>
</cp:coreProperties>
</file>