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705FCB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NÚMERO PAR O IMPAR</w:t>
      </w:r>
    </w:p>
    <w:p w:rsidR="0037536A" w:rsidRDefault="0037536A" w:rsidP="0037536A">
      <w:pPr>
        <w:rPr>
          <w:b/>
          <w:bCs/>
        </w:rPr>
      </w:pPr>
    </w:p>
    <w:p w:rsidR="0086638F" w:rsidRDefault="00280626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Introducir por teclado un número.</w:t>
      </w:r>
    </w:p>
    <w:p w:rsidR="002753FD" w:rsidRDefault="00280626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Mostrar en pantalla si el número introducido es par o impar.</w:t>
      </w:r>
    </w:p>
    <w:p w:rsidR="00280626" w:rsidRDefault="00280626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Recordamos que un número es par si al multiplicarlo por dos, el resto es cero.</w:t>
      </w:r>
    </w:p>
    <w:p w:rsidR="002753FD" w:rsidRDefault="002753FD" w:rsidP="002753FD">
      <w:pPr>
        <w:ind w:left="720"/>
        <w:rPr>
          <w:b/>
          <w:bCs/>
        </w:rPr>
      </w:pPr>
    </w:p>
    <w:p w:rsidR="002753FD" w:rsidRDefault="002753FD" w:rsidP="002753FD">
      <w:pPr>
        <w:ind w:left="1440"/>
        <w:rPr>
          <w:b/>
          <w:bCs/>
        </w:rPr>
      </w:pPr>
    </w:p>
    <w:p w:rsidR="002753FD" w:rsidRDefault="002753FD" w:rsidP="002753FD">
      <w:pPr>
        <w:ind w:left="1440"/>
        <w:rPr>
          <w:b/>
          <w:bCs/>
        </w:rPr>
      </w:pPr>
    </w:p>
    <w:p w:rsidR="002753FD" w:rsidRDefault="00280626" w:rsidP="002753FD">
      <w:pPr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369820" cy="624840"/>
            <wp:effectExtent l="19050" t="19050" r="11430" b="228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624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53FD" w:rsidRDefault="002753FD" w:rsidP="002753FD">
      <w:pPr>
        <w:rPr>
          <w:b/>
          <w:bCs/>
        </w:rPr>
      </w:pPr>
      <w:r>
        <w:rPr>
          <w:b/>
          <w:bCs/>
        </w:rPr>
        <w:t xml:space="preserve">                     </w:t>
      </w:r>
    </w:p>
    <w:p w:rsidR="002753FD" w:rsidRDefault="002753FD" w:rsidP="002753FD">
      <w:pPr>
        <w:rPr>
          <w:b/>
          <w:bCs/>
        </w:rPr>
      </w:pPr>
      <w:r>
        <w:rPr>
          <w:b/>
          <w:bCs/>
        </w:rPr>
        <w:t xml:space="preserve">                     </w:t>
      </w:r>
    </w:p>
    <w:p w:rsidR="002753FD" w:rsidRDefault="002753FD" w:rsidP="002753FD">
      <w:pPr>
        <w:rPr>
          <w:b/>
          <w:bCs/>
        </w:rPr>
      </w:pPr>
    </w:p>
    <w:p w:rsidR="002043A7" w:rsidRDefault="002753FD" w:rsidP="002753FD">
      <w:r>
        <w:rPr>
          <w:b/>
          <w:bCs/>
        </w:rPr>
        <w:t xml:space="preserve">                     </w:t>
      </w:r>
      <w:r w:rsidR="00280626">
        <w:rPr>
          <w:b/>
          <w:bCs/>
          <w:noProof/>
        </w:rPr>
        <w:drawing>
          <wp:inline distT="0" distB="0" distL="0" distR="0">
            <wp:extent cx="2354580" cy="571500"/>
            <wp:effectExtent l="19050" t="19050" r="2667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3A7" w:rsidRDefault="002043A7" w:rsidP="007440F6"/>
    <w:p w:rsidR="002043A7" w:rsidRDefault="002043A7" w:rsidP="007440F6"/>
    <w:p w:rsidR="002043A7" w:rsidRDefault="002043A7" w:rsidP="007440F6"/>
    <w:p w:rsidR="00ED3D73" w:rsidRDefault="00ED3D73">
      <w:r>
        <w:br w:type="page"/>
      </w:r>
    </w:p>
    <w:p w:rsidR="002043A7" w:rsidRDefault="002043A7" w:rsidP="007440F6"/>
    <w:p w:rsidR="002043A7" w:rsidRDefault="002043A7" w:rsidP="007440F6"/>
    <w:p w:rsidR="0086638F" w:rsidRDefault="0086638F" w:rsidP="007440F6"/>
    <w:p w:rsidR="0086638F" w:rsidRDefault="0086638F" w:rsidP="007440F6"/>
    <w:p w:rsidR="0086638F" w:rsidRDefault="0086638F" w:rsidP="007440F6"/>
    <w:p w:rsidR="0086638F" w:rsidRDefault="008E61EC" w:rsidP="007440F6">
      <w:r>
        <w:t>ParImpar</w:t>
      </w:r>
      <w:bookmarkStart w:id="0" w:name="_GoBack"/>
      <w:bookmarkEnd w:id="0"/>
      <w:r w:rsidR="0086638F" w:rsidRPr="0086638F">
        <w:t>.py</w:t>
      </w:r>
    </w:p>
    <w:p w:rsidR="0086638F" w:rsidRDefault="0086638F" w:rsidP="007440F6"/>
    <w:p w:rsidR="0086638F" w:rsidRDefault="0086638F" w:rsidP="007440F6"/>
    <w:p w:rsidR="008E61EC" w:rsidRDefault="008E61EC" w:rsidP="008E61EC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numero=</w:t>
      </w:r>
      <w:proofErr w:type="spellStart"/>
      <w:proofErr w:type="gramEnd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"Introduzca número:"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numero%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"El número es par"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"El número es impar"</w:t>
      </w:r>
      <w:r>
        <w:rPr>
          <w:rFonts w:ascii="Consolas" w:hAnsi="Consolas"/>
          <w:color w:val="000000"/>
        </w:rPr>
        <w:t>)</w:t>
      </w:r>
    </w:p>
    <w:p w:rsidR="00BE559E" w:rsidRPr="007440F6" w:rsidRDefault="00BE559E" w:rsidP="007440F6"/>
    <w:sectPr w:rsidR="00BE559E" w:rsidRPr="007440F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E61EC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73FFB"/>
    <w:rsid w:val="00080BE0"/>
    <w:rsid w:val="000939D0"/>
    <w:rsid w:val="000974EC"/>
    <w:rsid w:val="000A0FB9"/>
    <w:rsid w:val="001171F0"/>
    <w:rsid w:val="00123CAD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753FD"/>
    <w:rsid w:val="0028062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05FCB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8E61EC"/>
    <w:rsid w:val="00901F7D"/>
    <w:rsid w:val="00924A74"/>
    <w:rsid w:val="00924DA0"/>
    <w:rsid w:val="00932A32"/>
    <w:rsid w:val="0094306C"/>
    <w:rsid w:val="00950130"/>
    <w:rsid w:val="00953E5A"/>
    <w:rsid w:val="009605C2"/>
    <w:rsid w:val="00982D49"/>
    <w:rsid w:val="009E0108"/>
    <w:rsid w:val="009E64CE"/>
    <w:rsid w:val="009F6834"/>
    <w:rsid w:val="00A01E85"/>
    <w:rsid w:val="00A06BE0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BFF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E559E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71267"/>
    <w:rsid w:val="00E93165"/>
    <w:rsid w:val="00EA2966"/>
    <w:rsid w:val="00EA3521"/>
    <w:rsid w:val="00EC369C"/>
    <w:rsid w:val="00EC3AC7"/>
    <w:rsid w:val="00ED3D73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3027"/>
    <w:rsid w:val="00F94B08"/>
    <w:rsid w:val="00F94C84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4273F-9EB3-46F5-A0F1-94709D003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3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4</cp:revision>
  <cp:lastPrinted>2009-06-26T08:37:00Z</cp:lastPrinted>
  <dcterms:created xsi:type="dcterms:W3CDTF">2020-09-16T08:52:00Z</dcterms:created>
  <dcterms:modified xsi:type="dcterms:W3CDTF">2020-09-16T08:55:00Z</dcterms:modified>
  <cp:category>ASP NET</cp:category>
</cp:coreProperties>
</file>