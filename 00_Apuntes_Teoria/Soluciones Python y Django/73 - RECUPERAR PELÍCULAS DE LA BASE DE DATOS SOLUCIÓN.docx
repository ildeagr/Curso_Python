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7C2784" w:rsidRDefault="007C2784" w:rsidP="007440F6"/>
    <w:p w:rsidR="00366EFE" w:rsidRPr="00366EFE" w:rsidRDefault="00195186" w:rsidP="00366EFE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RECUPERAR PELÍCULAS DE LA BASE DE DATOS</w:t>
      </w:r>
    </w:p>
    <w:p w:rsidR="0037536A" w:rsidRPr="00CE4E60" w:rsidRDefault="0037536A" w:rsidP="0037536A">
      <w:pPr>
        <w:rPr>
          <w:b/>
          <w:bCs/>
        </w:rPr>
      </w:pPr>
    </w:p>
    <w:p w:rsidR="00F76430" w:rsidRPr="00EE0E1F" w:rsidRDefault="00A5599A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>Desarrollar una aplicación que cargue el título y la carátula de todas las películas almacenadas en la base de datos.</w:t>
      </w:r>
    </w:p>
    <w:p w:rsidR="003D3600" w:rsidRDefault="003D3600" w:rsidP="009A67A0">
      <w:pPr>
        <w:pStyle w:val="Prrafodelista"/>
        <w:ind w:left="1068"/>
      </w:pPr>
    </w:p>
    <w:p w:rsidR="00366EFE" w:rsidRDefault="00366EFE" w:rsidP="009A67A0">
      <w:pPr>
        <w:pStyle w:val="Prrafodelista"/>
        <w:ind w:left="1068"/>
      </w:pPr>
    </w:p>
    <w:p w:rsidR="003D3600" w:rsidRDefault="00195186" w:rsidP="009A67A0">
      <w:pPr>
        <w:pStyle w:val="Prrafodelista"/>
        <w:ind w:left="1068"/>
      </w:pPr>
      <w:r>
        <w:rPr>
          <w:noProof/>
        </w:rPr>
        <w:drawing>
          <wp:inline distT="0" distB="0" distL="0" distR="0">
            <wp:extent cx="4339808" cy="7080739"/>
            <wp:effectExtent l="0" t="0" r="381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88" cy="70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00" w:rsidRDefault="003D3600" w:rsidP="009A67A0">
      <w:pPr>
        <w:pStyle w:val="Prrafodelista"/>
        <w:ind w:left="1068"/>
      </w:pPr>
    </w:p>
    <w:p w:rsidR="003D3600" w:rsidRDefault="003D3600" w:rsidP="00366EFE"/>
    <w:p w:rsidR="003D3600" w:rsidRDefault="003D3600" w:rsidP="009A67A0">
      <w:pPr>
        <w:pStyle w:val="Prrafodelista"/>
        <w:ind w:left="1068"/>
      </w:pPr>
    </w:p>
    <w:p w:rsidR="00A5599A" w:rsidRDefault="00A5599A" w:rsidP="009A67A0">
      <w:pPr>
        <w:pStyle w:val="Prrafodelista"/>
        <w:ind w:left="1068"/>
      </w:pPr>
      <w:r>
        <w:t xml:space="preserve">1.- Cargar todas la imágenes en la carpeta </w:t>
      </w:r>
      <w:proofErr w:type="spellStart"/>
      <w:r>
        <w:t>static</w:t>
      </w:r>
      <w:proofErr w:type="spellEnd"/>
      <w:r>
        <w:t>/CARATULAS</w:t>
      </w:r>
    </w:p>
    <w:p w:rsidR="00A5599A" w:rsidRDefault="00A5599A" w:rsidP="009A67A0">
      <w:pPr>
        <w:pStyle w:val="Prrafodelista"/>
        <w:ind w:left="1068"/>
      </w:pPr>
    </w:p>
    <w:p w:rsidR="00A5599A" w:rsidRDefault="00A5599A" w:rsidP="009A67A0">
      <w:pPr>
        <w:pStyle w:val="Prrafodelista"/>
        <w:ind w:left="1068"/>
      </w:pPr>
    </w:p>
    <w:p w:rsidR="00A5599A" w:rsidRDefault="00A5599A" w:rsidP="009A67A0">
      <w:pPr>
        <w:pStyle w:val="Prrafodelista"/>
        <w:ind w:left="1068"/>
      </w:pPr>
      <w:r>
        <w:rPr>
          <w:noProof/>
        </w:rPr>
        <w:drawing>
          <wp:inline distT="0" distB="0" distL="0" distR="0">
            <wp:extent cx="4396105" cy="3604895"/>
            <wp:effectExtent l="19050" t="19050" r="23495" b="146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60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99A" w:rsidRDefault="00A5599A" w:rsidP="009A67A0">
      <w:pPr>
        <w:pStyle w:val="Prrafodelista"/>
        <w:ind w:left="1068"/>
      </w:pPr>
    </w:p>
    <w:p w:rsidR="00A5599A" w:rsidRDefault="003208C0" w:rsidP="00A5599A">
      <w:pPr>
        <w:pStyle w:val="Prrafodelista"/>
        <w:ind w:left="1068"/>
      </w:pPr>
      <w:r>
        <w:t>2</w:t>
      </w:r>
      <w:r w:rsidR="00A5599A">
        <w:t xml:space="preserve">.- </w:t>
      </w:r>
      <w:r>
        <w:t>Agr</w:t>
      </w:r>
      <w:r w:rsidR="00C250F0">
        <w:t>e</w:t>
      </w:r>
      <w:r>
        <w:t>gamos una clase nueva al fichero models.py</w:t>
      </w:r>
    </w:p>
    <w:p w:rsidR="00A5599A" w:rsidRDefault="00A5599A" w:rsidP="009A67A0">
      <w:pPr>
        <w:pStyle w:val="Prrafodelista"/>
        <w:ind w:left="1068"/>
      </w:pPr>
    </w:p>
    <w:p w:rsidR="003208C0" w:rsidRDefault="003208C0" w:rsidP="009A67A0">
      <w:pPr>
        <w:pStyle w:val="Prrafodelista"/>
        <w:ind w:left="1068"/>
      </w:pPr>
    </w:p>
    <w:p w:rsidR="003208C0" w:rsidRDefault="003208C0" w:rsidP="003208C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</w:p>
    <w:p w:rsidR="003208C0" w:rsidRDefault="003208C0" w:rsidP="009A67A0">
      <w:pPr>
        <w:pStyle w:val="Prrafodelista"/>
        <w:ind w:left="1068"/>
      </w:pPr>
    </w:p>
    <w:p w:rsidR="003208C0" w:rsidRDefault="003208C0" w:rsidP="003208C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class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Peliculas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localhost</w:t>
      </w:r>
      <w:proofErr w:type="spellEnd"/>
      <w:r>
        <w:rPr>
          <w:rFonts w:ascii="Consolas" w:hAnsi="Consolas"/>
          <w:b/>
          <w:bCs/>
          <w:color w:val="008080"/>
        </w:rPr>
        <w:t>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devolverdato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cursor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80"/>
        </w:rPr>
        <w:t>dato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select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Titulo,foto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from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peliculas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cursor</w:t>
      </w:r>
    </w:p>
    <w:p w:rsidR="003208C0" w:rsidRDefault="003208C0" w:rsidP="009A67A0">
      <w:pPr>
        <w:pStyle w:val="Prrafodelista"/>
        <w:ind w:left="1068"/>
      </w:pPr>
    </w:p>
    <w:p w:rsidR="00CE6BAB" w:rsidRDefault="00CE6BAB">
      <w:r>
        <w:br w:type="page"/>
      </w:r>
    </w:p>
    <w:p w:rsidR="00F02F4C" w:rsidRDefault="00F02F4C" w:rsidP="00F02F4C">
      <w:pPr>
        <w:pStyle w:val="Prrafodelista"/>
        <w:ind w:left="1068"/>
      </w:pPr>
      <w:r>
        <w:lastRenderedPageBreak/>
        <w:t xml:space="preserve">3.- </w:t>
      </w:r>
      <w:r w:rsidR="00A828F5">
        <w:t>Creamos una nueva función dentro del controlador</w:t>
      </w:r>
    </w:p>
    <w:p w:rsidR="00A828F5" w:rsidRDefault="00A828F5" w:rsidP="00F02F4C">
      <w:pPr>
        <w:pStyle w:val="Prrafodelista"/>
        <w:ind w:left="1068"/>
      </w:pPr>
    </w:p>
    <w:p w:rsidR="00A828F5" w:rsidRDefault="00A828F5" w:rsidP="00F02F4C">
      <w:pPr>
        <w:pStyle w:val="Prrafodelista"/>
        <w:ind w:left="1068"/>
      </w:pPr>
    </w:p>
    <w:p w:rsidR="00A828F5" w:rsidRDefault="00A828F5" w:rsidP="00A828F5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django.shortcuts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render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deportes.models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Jugador,Peliculas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bookmarkStart w:id="0" w:name="_GoBack"/>
      <w:bookmarkEnd w:id="0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pelis(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pel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Peliculas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cursor=</w:t>
      </w:r>
      <w:proofErr w:type="spellStart"/>
      <w:r>
        <w:rPr>
          <w:rFonts w:ascii="Consolas" w:hAnsi="Consolas"/>
          <w:color w:val="000000"/>
        </w:rPr>
        <w:t>pel.devolverdato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contexto =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listado_pelis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: cursor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render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"deportes/Distribuidoras.html"</w:t>
      </w:r>
      <w:r>
        <w:rPr>
          <w:rFonts w:ascii="Consolas" w:hAnsi="Consolas"/>
          <w:color w:val="000000"/>
        </w:rPr>
        <w:t>, contexto)</w:t>
      </w:r>
    </w:p>
    <w:p w:rsidR="00A828F5" w:rsidRDefault="00A828F5" w:rsidP="00F02F4C">
      <w:pPr>
        <w:pStyle w:val="Prrafodelista"/>
        <w:ind w:left="1068"/>
      </w:pPr>
    </w:p>
    <w:p w:rsidR="00797126" w:rsidRDefault="00797126" w:rsidP="009A67A0">
      <w:pPr>
        <w:pStyle w:val="Prrafodelista"/>
        <w:ind w:left="1068"/>
      </w:pPr>
    </w:p>
    <w:p w:rsidR="00F02F4C" w:rsidRDefault="00F02F4C" w:rsidP="009A67A0">
      <w:pPr>
        <w:pStyle w:val="Prrafodelista"/>
        <w:ind w:left="1068"/>
      </w:pPr>
    </w:p>
    <w:p w:rsidR="00F02F4C" w:rsidRDefault="00F02F4C" w:rsidP="009A67A0">
      <w:pPr>
        <w:pStyle w:val="Prrafodelista"/>
        <w:ind w:left="1068"/>
      </w:pPr>
    </w:p>
    <w:p w:rsidR="00797126" w:rsidRDefault="00F02F4C" w:rsidP="00797126">
      <w:pPr>
        <w:pStyle w:val="Prrafodelista"/>
        <w:ind w:left="1068"/>
      </w:pPr>
      <w:r>
        <w:t>4</w:t>
      </w:r>
      <w:r w:rsidR="00797126">
        <w:t xml:space="preserve">.- </w:t>
      </w:r>
      <w:r w:rsidR="00CE6BAB">
        <w:t xml:space="preserve">Incluimos el código en el </w:t>
      </w:r>
      <w:proofErr w:type="spellStart"/>
      <w:r w:rsidR="00CE6BAB">
        <w:t>template</w:t>
      </w:r>
      <w:proofErr w:type="spellEnd"/>
      <w:r w:rsidR="00CE6BAB">
        <w:t xml:space="preserve"> Distribuidoras.html</w:t>
      </w:r>
    </w:p>
    <w:p w:rsidR="00797126" w:rsidRDefault="00797126" w:rsidP="009A67A0">
      <w:pPr>
        <w:pStyle w:val="Prrafodelista"/>
        <w:ind w:left="1068"/>
      </w:pPr>
    </w:p>
    <w:p w:rsidR="00CE6BAB" w:rsidRDefault="00CE6BAB" w:rsidP="009A67A0">
      <w:pPr>
        <w:pStyle w:val="Prrafodelista"/>
        <w:ind w:left="1068"/>
      </w:pPr>
    </w:p>
    <w:p w:rsidR="00CE6BAB" w:rsidRDefault="00CE6BAB" w:rsidP="00CE6B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load </w:t>
      </w:r>
      <w:proofErr w:type="spellStart"/>
      <w:r>
        <w:rPr>
          <w:rFonts w:ascii="Consolas" w:hAnsi="Consolas"/>
          <w:color w:val="000000"/>
        </w:rPr>
        <w:t>static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stylesheet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static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'estilos/estilos.css'%}"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border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="1"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TÍTULO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CARÁTULA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{% </w:t>
      </w:r>
      <w:proofErr w:type="spellStart"/>
      <w:r>
        <w:rPr>
          <w:rFonts w:ascii="Consolas" w:hAnsi="Consolas"/>
          <w:color w:val="000000"/>
        </w:rPr>
        <w:t>for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tit,ft</w:t>
      </w:r>
      <w:proofErr w:type="spellEnd"/>
      <w:r>
        <w:rPr>
          <w:rFonts w:ascii="Consolas" w:hAnsi="Consolas"/>
          <w:color w:val="000000"/>
        </w:rPr>
        <w:t xml:space="preserve"> in </w:t>
      </w:r>
      <w:proofErr w:type="spellStart"/>
      <w:r>
        <w:rPr>
          <w:rFonts w:ascii="Consolas" w:hAnsi="Consolas"/>
          <w:color w:val="000000"/>
        </w:rPr>
        <w:t>listado_pelis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tit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img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static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'CARTELES/'%}{{ft}}"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width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="150"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height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="170"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{% </w:t>
      </w:r>
      <w:proofErr w:type="spellStart"/>
      <w:r>
        <w:rPr>
          <w:rFonts w:ascii="Consolas" w:hAnsi="Consolas"/>
          <w:color w:val="000000"/>
        </w:rPr>
        <w:t>endfor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CE6BAB" w:rsidRDefault="00CE6BAB" w:rsidP="009A67A0">
      <w:pPr>
        <w:pStyle w:val="Prrafodelista"/>
        <w:ind w:left="1068"/>
      </w:pPr>
    </w:p>
    <w:sectPr w:rsidR="00CE6BA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B0" w:rsidRDefault="00B72FB0">
      <w:r>
        <w:separator/>
      </w:r>
    </w:p>
  </w:endnote>
  <w:endnote w:type="continuationSeparator" w:id="0">
    <w:p w:rsidR="00B72FB0" w:rsidRDefault="00B7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28F5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B0" w:rsidRDefault="00B72FB0">
      <w:r>
        <w:separator/>
      </w:r>
    </w:p>
  </w:footnote>
  <w:footnote w:type="continuationSeparator" w:id="0">
    <w:p w:rsidR="00B72FB0" w:rsidRDefault="00B72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5"/>
  </w:num>
  <w:num w:numId="5">
    <w:abstractNumId w:val="8"/>
  </w:num>
  <w:num w:numId="6">
    <w:abstractNumId w:val="30"/>
  </w:num>
  <w:num w:numId="7">
    <w:abstractNumId w:val="22"/>
  </w:num>
  <w:num w:numId="8">
    <w:abstractNumId w:val="6"/>
  </w:num>
  <w:num w:numId="9">
    <w:abstractNumId w:val="9"/>
  </w:num>
  <w:num w:numId="10">
    <w:abstractNumId w:val="21"/>
  </w:num>
  <w:num w:numId="11">
    <w:abstractNumId w:val="25"/>
  </w:num>
  <w:num w:numId="12">
    <w:abstractNumId w:val="28"/>
  </w:num>
  <w:num w:numId="13">
    <w:abstractNumId w:val="26"/>
  </w:num>
  <w:num w:numId="14">
    <w:abstractNumId w:val="12"/>
  </w:num>
  <w:num w:numId="15">
    <w:abstractNumId w:val="18"/>
  </w:num>
  <w:num w:numId="16">
    <w:abstractNumId w:val="17"/>
  </w:num>
  <w:num w:numId="17">
    <w:abstractNumId w:val="11"/>
  </w:num>
  <w:num w:numId="18">
    <w:abstractNumId w:val="2"/>
  </w:num>
  <w:num w:numId="19">
    <w:abstractNumId w:val="29"/>
  </w:num>
  <w:num w:numId="20">
    <w:abstractNumId w:val="13"/>
  </w:num>
  <w:num w:numId="21">
    <w:abstractNumId w:val="3"/>
  </w:num>
  <w:num w:numId="22">
    <w:abstractNumId w:val="20"/>
  </w:num>
  <w:num w:numId="23">
    <w:abstractNumId w:val="4"/>
  </w:num>
  <w:num w:numId="24">
    <w:abstractNumId w:val="19"/>
  </w:num>
  <w:num w:numId="25">
    <w:abstractNumId w:val="24"/>
  </w:num>
  <w:num w:numId="26">
    <w:abstractNumId w:val="5"/>
  </w:num>
  <w:num w:numId="27">
    <w:abstractNumId w:val="16"/>
  </w:num>
  <w:num w:numId="28">
    <w:abstractNumId w:val="23"/>
  </w:num>
  <w:num w:numId="29">
    <w:abstractNumId w:val="14"/>
  </w:num>
  <w:num w:numId="30">
    <w:abstractNumId w:val="2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2049"/>
    <w:rsid w:val="000141B5"/>
    <w:rsid w:val="000312D6"/>
    <w:rsid w:val="000320FC"/>
    <w:rsid w:val="000424C7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5B7B"/>
    <w:rsid w:val="00087498"/>
    <w:rsid w:val="000939D0"/>
    <w:rsid w:val="000974EC"/>
    <w:rsid w:val="000A0FB9"/>
    <w:rsid w:val="000E1C1D"/>
    <w:rsid w:val="001069F2"/>
    <w:rsid w:val="001171F0"/>
    <w:rsid w:val="0012020A"/>
    <w:rsid w:val="00123CAD"/>
    <w:rsid w:val="0013291A"/>
    <w:rsid w:val="00147DD9"/>
    <w:rsid w:val="00156231"/>
    <w:rsid w:val="00163730"/>
    <w:rsid w:val="00166CFE"/>
    <w:rsid w:val="00174323"/>
    <w:rsid w:val="00175649"/>
    <w:rsid w:val="00181371"/>
    <w:rsid w:val="00187D83"/>
    <w:rsid w:val="00195186"/>
    <w:rsid w:val="001A28FD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13B46"/>
    <w:rsid w:val="00220489"/>
    <w:rsid w:val="00222381"/>
    <w:rsid w:val="002223DE"/>
    <w:rsid w:val="00222879"/>
    <w:rsid w:val="00235CF5"/>
    <w:rsid w:val="002441D8"/>
    <w:rsid w:val="00244B53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208C0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4EC"/>
    <w:rsid w:val="0052589E"/>
    <w:rsid w:val="00532E0A"/>
    <w:rsid w:val="00543FB5"/>
    <w:rsid w:val="00545CFC"/>
    <w:rsid w:val="005539B8"/>
    <w:rsid w:val="005675AC"/>
    <w:rsid w:val="00567898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60357D"/>
    <w:rsid w:val="00605FF0"/>
    <w:rsid w:val="00610841"/>
    <w:rsid w:val="00617930"/>
    <w:rsid w:val="00623097"/>
    <w:rsid w:val="00633D65"/>
    <w:rsid w:val="00636F9A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70036"/>
    <w:rsid w:val="00775DD1"/>
    <w:rsid w:val="0077641A"/>
    <w:rsid w:val="00781A9B"/>
    <w:rsid w:val="007876B2"/>
    <w:rsid w:val="007963F6"/>
    <w:rsid w:val="0079712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644C5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67A0"/>
    <w:rsid w:val="009C1E1F"/>
    <w:rsid w:val="009D7C7F"/>
    <w:rsid w:val="009E0108"/>
    <w:rsid w:val="009E1ECD"/>
    <w:rsid w:val="009E64CE"/>
    <w:rsid w:val="009F6834"/>
    <w:rsid w:val="00A01E85"/>
    <w:rsid w:val="00A050DF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99A"/>
    <w:rsid w:val="00A55ABB"/>
    <w:rsid w:val="00A57A6D"/>
    <w:rsid w:val="00A66C53"/>
    <w:rsid w:val="00A72EE6"/>
    <w:rsid w:val="00A77379"/>
    <w:rsid w:val="00A828F5"/>
    <w:rsid w:val="00AA00C3"/>
    <w:rsid w:val="00AA5599"/>
    <w:rsid w:val="00AA5B8F"/>
    <w:rsid w:val="00AB39D5"/>
    <w:rsid w:val="00AB471B"/>
    <w:rsid w:val="00AB631F"/>
    <w:rsid w:val="00AB737B"/>
    <w:rsid w:val="00AC1B0F"/>
    <w:rsid w:val="00AD333A"/>
    <w:rsid w:val="00AE2261"/>
    <w:rsid w:val="00AE4771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72FB0"/>
    <w:rsid w:val="00B87BA1"/>
    <w:rsid w:val="00B90C27"/>
    <w:rsid w:val="00BA3F54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250F0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6BAB"/>
    <w:rsid w:val="00CE7441"/>
    <w:rsid w:val="00CF1FD9"/>
    <w:rsid w:val="00D01F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2912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02F4C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94B08"/>
    <w:rsid w:val="00F970A0"/>
    <w:rsid w:val="00FA7053"/>
    <w:rsid w:val="00FB30F8"/>
    <w:rsid w:val="00FB3D1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4C6E-41EB-45F9-B8D0-0C6CA816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8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9</cp:revision>
  <cp:lastPrinted>2009-06-26T08:37:00Z</cp:lastPrinted>
  <dcterms:created xsi:type="dcterms:W3CDTF">2020-10-08T17:57:00Z</dcterms:created>
  <dcterms:modified xsi:type="dcterms:W3CDTF">2020-10-08T18:05:00Z</dcterms:modified>
  <cp:category>ASP NET</cp:category>
</cp:coreProperties>
</file>