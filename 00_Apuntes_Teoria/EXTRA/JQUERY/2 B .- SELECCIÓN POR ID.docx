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  <w:r w:rsidRPr="00876ABD">
        <w:rPr>
          <w:rFonts w:ascii="Verdana" w:hAnsi="Verdana"/>
          <w:b/>
          <w:sz w:val="32"/>
          <w:szCs w:val="20"/>
        </w:rPr>
        <w:t>SELECCIÓN POR ID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320C22" w:rsidRDefault="00320C22" w:rsidP="00320C22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una página HTML con tres cajas de texto y tres botones</w:t>
      </w:r>
    </w:p>
    <w:p w:rsidR="00320C22" w:rsidRPr="00320C22" w:rsidRDefault="00320C22" w:rsidP="00320C22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pulsar sobre los botones, aparecerá el fondo de las cajas de texto con el color elegido.</w:t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320C22" w:rsidRDefault="00320C22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320C22" w:rsidRDefault="00320C22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320C22" w:rsidRDefault="00D17459" w:rsidP="00320C22">
      <w:pPr>
        <w:tabs>
          <w:tab w:val="left" w:pos="709"/>
        </w:tabs>
        <w:jc w:val="center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419475" cy="2752725"/>
            <wp:effectExtent l="57150" t="57150" r="66675" b="666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  <a:solidFill>
                      <a:srgbClr val="0000FF">
                        <a:alpha val="95000"/>
                      </a:srgbClr>
                    </a:solidFill>
                    <a:ln w="53975"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20C22" w:rsidRDefault="00320C22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="es"&gt;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keywords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generator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NetBeans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purple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Nombre: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Edad: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MORADO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AZUL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0C22" w:rsidRDefault="00320C22" w:rsidP="00320C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3C" w:rsidRDefault="00320C22" w:rsidP="00320C22">
      <w:pPr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20C22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C14C2"/>
    <w:rsid w:val="002D240B"/>
    <w:rsid w:val="00320C22"/>
    <w:rsid w:val="00361813"/>
    <w:rsid w:val="00444954"/>
    <w:rsid w:val="00481806"/>
    <w:rsid w:val="004A0062"/>
    <w:rsid w:val="004B1207"/>
    <w:rsid w:val="004C77FC"/>
    <w:rsid w:val="005904EE"/>
    <w:rsid w:val="006913B3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17459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3</TotalTime>
  <Pages>2</Pages>
  <Words>90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2015-12-14T15:26:00Z</dcterms:created>
  <dcterms:modified xsi:type="dcterms:W3CDTF">2015-12-14T15:29:00Z</dcterms:modified>
</cp:coreProperties>
</file>