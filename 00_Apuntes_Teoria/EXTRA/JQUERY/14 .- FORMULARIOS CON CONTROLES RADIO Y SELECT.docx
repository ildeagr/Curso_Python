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546D48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FORMULARIOS CON CONTROLES RADIO Y SELECT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546D48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Diseñar una página para la recogida de datos de un alumno.</w:t>
      </w:r>
    </w:p>
    <w:p w:rsidR="00546D48" w:rsidRDefault="00546D48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alumno rellenará una ficha y capturaremos los datos introducidos en el formulario.</w:t>
      </w:r>
    </w:p>
    <w:p w:rsidR="00546D48" w:rsidRDefault="00546D48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Mostrar los datos elegidos sobre una capa.</w:t>
      </w:r>
    </w:p>
    <w:p w:rsidR="000D2EA2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1150" cy="2695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12399E" w:rsidRDefault="0012399E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12399E" w:rsidRDefault="0012399E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12399E" w:rsidRPr="00176DC7" w:rsidRDefault="0012399E" w:rsidP="0012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/>
          <w:b/>
          <w:bCs/>
        </w:rPr>
      </w:pPr>
      <w:r w:rsidRPr="00176DC7">
        <w:rPr>
          <w:rFonts w:ascii="Verdana" w:hAnsi="Verdana"/>
          <w:b/>
          <w:bCs/>
        </w:rPr>
        <w:t>Datos almacenados</w:t>
      </w:r>
    </w:p>
    <w:p w:rsidR="0012399E" w:rsidRPr="00176DC7" w:rsidRDefault="0012399E" w:rsidP="0012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/>
          <w:bCs/>
        </w:rPr>
      </w:pPr>
      <w:r w:rsidRPr="00176DC7">
        <w:rPr>
          <w:rFonts w:ascii="Verdana" w:hAnsi="Verdana"/>
          <w:bCs/>
        </w:rPr>
        <w:t xml:space="preserve">Julián Muñoz </w:t>
      </w:r>
      <w:proofErr w:type="spellStart"/>
      <w:r w:rsidRPr="00176DC7">
        <w:rPr>
          <w:rFonts w:ascii="Verdana" w:hAnsi="Verdana"/>
          <w:bCs/>
        </w:rPr>
        <w:t>Cachuli</w:t>
      </w:r>
      <w:proofErr w:type="spellEnd"/>
    </w:p>
    <w:p w:rsidR="0012399E" w:rsidRPr="00176DC7" w:rsidRDefault="0012399E" w:rsidP="0012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/>
          <w:bCs/>
        </w:rPr>
      </w:pPr>
      <w:r w:rsidRPr="00176DC7">
        <w:rPr>
          <w:rFonts w:ascii="Verdana" w:hAnsi="Verdana"/>
          <w:bCs/>
        </w:rPr>
        <w:t>Domicilio: C/ Marbella,</w:t>
      </w:r>
      <w:r w:rsidR="00340644">
        <w:rPr>
          <w:rFonts w:ascii="Verdana" w:hAnsi="Verdana"/>
          <w:bCs/>
        </w:rPr>
        <w:t xml:space="preserve"> </w:t>
      </w:r>
      <w:r w:rsidRPr="00176DC7">
        <w:rPr>
          <w:rFonts w:ascii="Verdana" w:hAnsi="Verdana"/>
          <w:bCs/>
        </w:rPr>
        <w:t>Nº Toda Marbella es mía</w:t>
      </w:r>
    </w:p>
    <w:p w:rsidR="0012399E" w:rsidRPr="00176DC7" w:rsidRDefault="0012399E" w:rsidP="0012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/>
          <w:bCs/>
        </w:rPr>
      </w:pPr>
      <w:r w:rsidRPr="00176DC7">
        <w:rPr>
          <w:rFonts w:ascii="Verdana" w:hAnsi="Verdana"/>
          <w:bCs/>
        </w:rPr>
        <w:t>Ciudad: Madrid</w:t>
      </w:r>
    </w:p>
    <w:p w:rsidR="0012399E" w:rsidRPr="00176DC7" w:rsidRDefault="0012399E" w:rsidP="0012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/>
          <w:bCs/>
        </w:rPr>
      </w:pPr>
      <w:r w:rsidRPr="00176DC7">
        <w:rPr>
          <w:rFonts w:ascii="Verdana" w:hAnsi="Verdana"/>
          <w:bCs/>
        </w:rPr>
        <w:t>Sexo: Hombre</w:t>
      </w:r>
    </w:p>
    <w:p w:rsidR="0012399E" w:rsidRPr="00176DC7" w:rsidRDefault="0012399E" w:rsidP="0012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Verdana" w:hAnsi="Verdana"/>
          <w:bCs/>
        </w:rPr>
      </w:pPr>
      <w:r w:rsidRPr="00176DC7">
        <w:rPr>
          <w:rFonts w:ascii="Verdana" w:hAnsi="Verdana"/>
          <w:bCs/>
        </w:rPr>
        <w:t>Comentarios. Isabel te lo juro que yo no he sido</w:t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2220D" w:rsidRDefault="005222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52220D" w:rsidRDefault="0052220D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="es"&gt;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Formulario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lightskyblue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beige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apellido2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"#ape2"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domicilio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ciudad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sexo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=sexo]: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comentarios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"&lt;b&gt;Datos almacenados&lt;/b&gt;&lt;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apellido +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apellido2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/&gt;Domicilio: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domicilio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/&gt;Ciudad: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ciudad +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/&gt;Sexo: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sexo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/&gt;Comentarios: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comentarios);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Ficha de Cliente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Primer Apellido: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Segundo Apellido: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Domicilio: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Ciudad: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="Segovia"&gt;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Segovia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="Madrid"&gt;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Madrid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="Barcelona"&gt;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Barcelona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CoruÃ±a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CoruÃ±a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Sexo: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="sexo"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="Hombre"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Hombre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="sexo"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="Mujer"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Mujer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Introduzca comentarios: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="Aceptar"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="Borrar"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="resultado"&gt;&lt;/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0D" w:rsidRDefault="0052220D" w:rsidP="00522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220D" w:rsidRDefault="0052220D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5222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850" w:rsidRDefault="00932850">
      <w:r>
        <w:separator/>
      </w:r>
    </w:p>
  </w:endnote>
  <w:endnote w:type="continuationSeparator" w:id="0">
    <w:p w:rsidR="00932850" w:rsidRDefault="0093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2220D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850" w:rsidRDefault="00932850">
      <w:r>
        <w:separator/>
      </w:r>
    </w:p>
  </w:footnote>
  <w:footnote w:type="continuationSeparator" w:id="0">
    <w:p w:rsidR="00932850" w:rsidRDefault="00932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40644"/>
    <w:rsid w:val="00361813"/>
    <w:rsid w:val="00444954"/>
    <w:rsid w:val="00481806"/>
    <w:rsid w:val="004A0062"/>
    <w:rsid w:val="004B1207"/>
    <w:rsid w:val="004C77FC"/>
    <w:rsid w:val="0052220D"/>
    <w:rsid w:val="00546D48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32850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BE54F9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2</TotalTime>
  <Pages>3</Pages>
  <Words>262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6</cp:revision>
  <cp:lastPrinted>1900-12-31T22:00:00Z</cp:lastPrinted>
  <dcterms:created xsi:type="dcterms:W3CDTF">2015-12-16T06:57:00Z</dcterms:created>
  <dcterms:modified xsi:type="dcterms:W3CDTF">2015-12-16T15:04:00Z</dcterms:modified>
</cp:coreProperties>
</file>