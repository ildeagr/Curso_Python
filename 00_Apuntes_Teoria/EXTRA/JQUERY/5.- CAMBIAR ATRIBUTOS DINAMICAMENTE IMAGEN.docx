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C3C" w:rsidRDefault="00222AF0" w:rsidP="00876ABD">
      <w:pPr>
        <w:jc w:val="center"/>
        <w:rPr>
          <w:rFonts w:ascii="Verdana" w:hAnsi="Verdana"/>
          <w:b/>
          <w:sz w:val="32"/>
          <w:szCs w:val="20"/>
        </w:rPr>
      </w:pPr>
      <w:bookmarkStart w:id="0" w:name="_GoBack"/>
      <w:r>
        <w:rPr>
          <w:rFonts w:ascii="Verdana" w:hAnsi="Verdana"/>
          <w:b/>
          <w:sz w:val="32"/>
          <w:szCs w:val="20"/>
        </w:rPr>
        <w:t xml:space="preserve">CAMBIAR </w:t>
      </w:r>
      <w:r w:rsidR="007207DD">
        <w:rPr>
          <w:rFonts w:ascii="Verdana" w:hAnsi="Verdana"/>
          <w:b/>
          <w:sz w:val="32"/>
          <w:szCs w:val="20"/>
        </w:rPr>
        <w:t>ATRIBUTOS DINAMICAMENTE</w:t>
      </w:r>
      <w:r w:rsidR="00276ED7">
        <w:rPr>
          <w:rFonts w:ascii="Verdana" w:hAnsi="Verdana"/>
          <w:b/>
          <w:sz w:val="32"/>
          <w:szCs w:val="20"/>
        </w:rPr>
        <w:t xml:space="preserve"> IMAGEN</w:t>
      </w:r>
    </w:p>
    <w:bookmarkEnd w:id="0"/>
    <w:p w:rsidR="00876ABD" w:rsidRPr="00876ABD" w:rsidRDefault="00876ABD" w:rsidP="00876ABD">
      <w:pPr>
        <w:jc w:val="center"/>
        <w:rPr>
          <w:rFonts w:ascii="Verdana" w:hAnsi="Verdana"/>
          <w:b/>
          <w:sz w:val="32"/>
          <w:szCs w:val="20"/>
        </w:rPr>
      </w:pPr>
    </w:p>
    <w:p w:rsidR="00E17C3C" w:rsidRDefault="00E17C3C" w:rsidP="00E17C3C">
      <w:pPr>
        <w:rPr>
          <w:rFonts w:ascii="Verdana" w:hAnsi="Verdana"/>
          <w:sz w:val="20"/>
          <w:szCs w:val="20"/>
        </w:rPr>
      </w:pPr>
    </w:p>
    <w:p w:rsidR="00276ED7" w:rsidRDefault="00276ED7" w:rsidP="00276ED7">
      <w:pPr>
        <w:pStyle w:val="Prrafodelista"/>
        <w:numPr>
          <w:ilvl w:val="0"/>
          <w:numId w:val="1"/>
        </w:num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Realizar una página en la que cambiaremos el atributo de una imagen al pasar por encima de ella.</w:t>
      </w:r>
    </w:p>
    <w:p w:rsidR="00276ED7" w:rsidRPr="00E4256E" w:rsidRDefault="00276ED7" w:rsidP="00276ED7">
      <w:pPr>
        <w:pStyle w:val="Prrafodelista"/>
        <w:numPr>
          <w:ilvl w:val="0"/>
          <w:numId w:val="1"/>
        </w:num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 entrar y al salir iremos cambiando entre dos imágenes que tengamos.</w:t>
      </w:r>
    </w:p>
    <w:p w:rsidR="00276ED7" w:rsidRDefault="00276ED7" w:rsidP="00276ED7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276ED7" w:rsidRDefault="00276ED7" w:rsidP="00276ED7">
      <w:pPr>
        <w:tabs>
          <w:tab w:val="left" w:pos="709"/>
        </w:tabs>
        <w:rPr>
          <w:rFonts w:ascii="Verdana" w:hAnsi="Verdana"/>
          <w:sz w:val="20"/>
          <w:szCs w:val="20"/>
        </w:rPr>
      </w:pPr>
      <w:r w:rsidRPr="00E17C3C">
        <w:rPr>
          <w:rFonts w:ascii="Verdana" w:hAnsi="Verdana"/>
          <w:noProof/>
          <w:sz w:val="20"/>
          <w:szCs w:val="20"/>
        </w:rPr>
        <w:drawing>
          <wp:inline distT="0" distB="0" distL="0" distR="0" wp14:anchorId="3525A086" wp14:editId="7F8BF1E4">
            <wp:extent cx="3705225" cy="4362450"/>
            <wp:effectExtent l="0" t="0" r="9525" b="0"/>
            <wp:docPr id="8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ED7" w:rsidRDefault="00276ED7" w:rsidP="00276ED7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276ED7" w:rsidRPr="00E4256E" w:rsidRDefault="00276ED7" w:rsidP="00276ED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4256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&lt;!</w:t>
      </w:r>
      <w:r w:rsidRPr="00E4256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 xml:space="preserve">DOCTYPE </w:t>
      </w:r>
      <w:r w:rsidRPr="00E4256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html&gt;</w:t>
      </w:r>
    </w:p>
    <w:p w:rsidR="00276ED7" w:rsidRPr="00E4256E" w:rsidRDefault="00276ED7" w:rsidP="00276ED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4256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</w:t>
      </w:r>
      <w:r w:rsidRPr="00E4256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 xml:space="preserve">html </w:t>
      </w:r>
      <w:r w:rsidRPr="00E4256E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lang</w:t>
      </w:r>
      <w:r w:rsidRPr="00E4256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E4256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"en"&gt;</w:t>
      </w:r>
    </w:p>
    <w:p w:rsidR="00276ED7" w:rsidRPr="00E4256E" w:rsidRDefault="00276ED7" w:rsidP="00276ED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425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4256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</w:t>
      </w:r>
      <w:r w:rsidRPr="00E4256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head</w:t>
      </w:r>
      <w:r w:rsidRPr="00E4256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276ED7" w:rsidRPr="00E4256E" w:rsidRDefault="00276ED7" w:rsidP="00276ED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425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425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4256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</w:t>
      </w:r>
      <w:r w:rsidRPr="00E4256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 xml:space="preserve">meta </w:t>
      </w:r>
      <w:r w:rsidRPr="00E4256E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charset</w:t>
      </w:r>
      <w:r w:rsidRPr="00E4256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E4256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"utf-8"&gt;</w:t>
      </w:r>
    </w:p>
    <w:p w:rsidR="00276ED7" w:rsidRPr="00E4256E" w:rsidRDefault="00276ED7" w:rsidP="00276ED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425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425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4256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</w:t>
      </w:r>
      <w:r w:rsidRPr="00E4256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 xml:space="preserve">script </w:t>
      </w:r>
      <w:r w:rsidRPr="00E4256E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type</w:t>
      </w:r>
      <w:r w:rsidRPr="00E4256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E4256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"text/javascript" </w:t>
      </w:r>
      <w:r w:rsidRPr="00E4256E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src</w:t>
      </w:r>
      <w:r w:rsidRPr="00E4256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E4256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"jquery-1.10.2.js"&gt;&lt;/</w:t>
      </w:r>
      <w:r w:rsidRPr="00E4256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script</w:t>
      </w:r>
      <w:r w:rsidRPr="00E4256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276ED7" w:rsidRPr="00304A8D" w:rsidRDefault="00276ED7" w:rsidP="00276ED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425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425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04A8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</w:t>
      </w:r>
      <w:r w:rsidRPr="00304A8D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script</w:t>
      </w:r>
      <w:r w:rsidRPr="00304A8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276ED7" w:rsidRPr="00304A8D" w:rsidRDefault="00276ED7" w:rsidP="00276ED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304A8D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304A8D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304A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$(document).ready(</w:t>
      </w:r>
    </w:p>
    <w:p w:rsidR="00276ED7" w:rsidRPr="00304A8D" w:rsidRDefault="00276ED7" w:rsidP="00276ED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304A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04A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04A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04A8D"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  <w:lang w:val="en-US"/>
        </w:rPr>
        <w:t>function</w:t>
      </w:r>
      <w:r w:rsidRPr="00304A8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()</w:t>
      </w:r>
    </w:p>
    <w:p w:rsidR="00276ED7" w:rsidRPr="00E4256E" w:rsidRDefault="00276ED7" w:rsidP="00276ED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304A8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304A8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304A8D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E425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{</w:t>
      </w:r>
    </w:p>
    <w:p w:rsidR="00276ED7" w:rsidRPr="00E4256E" w:rsidRDefault="00276ED7" w:rsidP="00276ED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425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425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425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425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cambiarImagen()</w:t>
      </w:r>
      <w:r w:rsidRPr="00E4256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>;</w:t>
      </w:r>
    </w:p>
    <w:p w:rsidR="00276ED7" w:rsidRPr="00E4256E" w:rsidRDefault="00276ED7" w:rsidP="00276ED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4256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E4256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E4256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E425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}</w:t>
      </w:r>
    </w:p>
    <w:p w:rsidR="00276ED7" w:rsidRPr="00E4256E" w:rsidRDefault="00276ED7" w:rsidP="00276ED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425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425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)</w:t>
      </w:r>
      <w:r w:rsidRPr="00E4256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>;</w:t>
      </w:r>
    </w:p>
    <w:p w:rsidR="00276ED7" w:rsidRPr="00E4256E" w:rsidRDefault="00276ED7" w:rsidP="00276ED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4256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E4256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E4256E"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  <w:lang w:val="en-US"/>
        </w:rPr>
        <w:t xml:space="preserve">function </w:t>
      </w:r>
      <w:r w:rsidRPr="00E4256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cambiarImagen</w:t>
      </w:r>
      <w:r w:rsidRPr="00E4256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()</w:t>
      </w:r>
    </w:p>
    <w:p w:rsidR="00276ED7" w:rsidRPr="00E4256E" w:rsidRDefault="00276ED7" w:rsidP="00276ED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4256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E4256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E425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{</w:t>
      </w:r>
    </w:p>
    <w:p w:rsidR="00276ED7" w:rsidRPr="00E4256E" w:rsidRDefault="00276ED7" w:rsidP="00276ED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425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425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425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$(</w:t>
      </w:r>
      <w:r w:rsidRPr="00E4256E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"img"</w:t>
      </w:r>
      <w:r w:rsidRPr="00E425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).hover(</w:t>
      </w:r>
      <w:r w:rsidRPr="00E4256E"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  <w:lang w:val="en-US"/>
        </w:rPr>
        <w:t>function</w:t>
      </w:r>
      <w:r w:rsidRPr="00E4256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()</w:t>
      </w:r>
      <w:r w:rsidRPr="00E425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{</w:t>
      </w:r>
    </w:p>
    <w:p w:rsidR="00276ED7" w:rsidRPr="00E4256E" w:rsidRDefault="00276ED7" w:rsidP="00276ED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425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425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425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425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$(this).attr(</w:t>
      </w:r>
      <w:r w:rsidRPr="00E4256E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"src"</w:t>
      </w:r>
      <w:r w:rsidRPr="00E425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  <w:r w:rsidRPr="00E4256E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"legojoker.jpg"</w:t>
      </w:r>
      <w:r w:rsidRPr="00E425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</w:t>
      </w:r>
      <w:r w:rsidRPr="00E4256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>;</w:t>
      </w:r>
    </w:p>
    <w:p w:rsidR="00276ED7" w:rsidRPr="00E4256E" w:rsidRDefault="00276ED7" w:rsidP="00276ED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4256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E4256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E4256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E425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})</w:t>
      </w:r>
      <w:r w:rsidRPr="00E4256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>;</w:t>
      </w:r>
    </w:p>
    <w:p w:rsidR="00276ED7" w:rsidRPr="00E4256E" w:rsidRDefault="00276ED7" w:rsidP="00276ED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4256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E4256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E4256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E425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$(</w:t>
      </w:r>
      <w:r w:rsidRPr="00E4256E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"img"</w:t>
      </w:r>
      <w:r w:rsidRPr="00E425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).mouseout(</w:t>
      </w:r>
      <w:r w:rsidRPr="00E4256E"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  <w:lang w:val="en-US"/>
        </w:rPr>
        <w:t>function</w:t>
      </w:r>
      <w:r w:rsidRPr="00E4256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()</w:t>
      </w:r>
      <w:r w:rsidRPr="00E425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{</w:t>
      </w:r>
    </w:p>
    <w:p w:rsidR="00276ED7" w:rsidRPr="00E4256E" w:rsidRDefault="00276ED7" w:rsidP="00276ED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425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</w:r>
      <w:r w:rsidRPr="00E425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425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425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$(this).attr(</w:t>
      </w:r>
      <w:r w:rsidRPr="00E4256E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"src"</w:t>
      </w:r>
      <w:r w:rsidRPr="00E425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  <w:r w:rsidRPr="00E4256E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"delorian.jpg"</w:t>
      </w:r>
      <w:r w:rsidRPr="00E425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</w:t>
      </w:r>
      <w:r w:rsidRPr="00E4256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>;</w:t>
      </w:r>
    </w:p>
    <w:p w:rsidR="00276ED7" w:rsidRDefault="00276ED7" w:rsidP="00276ED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4256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E4256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E4256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})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ab/>
      </w:r>
    </w:p>
    <w:p w:rsidR="00276ED7" w:rsidRDefault="00276ED7" w:rsidP="00276ED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276ED7" w:rsidRDefault="00276ED7" w:rsidP="00276ED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76ED7" w:rsidRDefault="00276ED7" w:rsidP="00276ED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76ED7" w:rsidRDefault="00276ED7" w:rsidP="00276ED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276ED7" w:rsidRDefault="00276ED7" w:rsidP="00276ED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body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76ED7" w:rsidRDefault="00276ED7" w:rsidP="00276ED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76ED7" w:rsidRDefault="00276ED7" w:rsidP="00276ED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Cambiar imagen al pasar por encima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76ED7" w:rsidRPr="00E4256E" w:rsidRDefault="00276ED7" w:rsidP="00276ED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E4256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</w:t>
      </w:r>
      <w:r w:rsidRPr="00E4256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 xml:space="preserve">img </w:t>
      </w:r>
      <w:r w:rsidRPr="00E4256E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src</w:t>
      </w:r>
      <w:r w:rsidRPr="00E4256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E4256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"delorian.jpg"&gt;</w:t>
      </w:r>
    </w:p>
    <w:p w:rsidR="00276ED7" w:rsidRPr="00E4256E" w:rsidRDefault="00276ED7" w:rsidP="00276ED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425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425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4256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</w:t>
      </w:r>
      <w:r w:rsidRPr="00E4256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div</w:t>
      </w:r>
      <w:r w:rsidRPr="00E4256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276ED7" w:rsidRPr="00E4256E" w:rsidRDefault="00276ED7" w:rsidP="00276ED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4256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4256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</w:t>
      </w:r>
      <w:r w:rsidRPr="00E4256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body</w:t>
      </w:r>
      <w:r w:rsidRPr="00E4256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276ED7" w:rsidRDefault="00276ED7" w:rsidP="00276ED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html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E17C3C" w:rsidRDefault="00E17C3C" w:rsidP="00276ED7">
      <w:pPr>
        <w:pStyle w:val="Prrafodelista"/>
        <w:tabs>
          <w:tab w:val="left" w:pos="709"/>
        </w:tabs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sectPr w:rsidR="00E17C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AF9" w:rsidRDefault="008D3AF9">
      <w:r>
        <w:separator/>
      </w:r>
    </w:p>
  </w:endnote>
  <w:endnote w:type="continuationSeparator" w:id="0">
    <w:p w:rsidR="008D3AF9" w:rsidRDefault="008D3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Default="008F09C9" w:rsidP="00140611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76ED7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AF9" w:rsidRDefault="008D3AF9">
      <w:r>
        <w:separator/>
      </w:r>
    </w:p>
  </w:footnote>
  <w:footnote w:type="continuationSeparator" w:id="0">
    <w:p w:rsidR="008D3AF9" w:rsidRDefault="008D3A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Pr="00444954" w:rsidRDefault="00E17C3C" w:rsidP="00140611">
    <w:pPr>
      <w:pStyle w:val="Encabezado"/>
      <w:pBdr>
        <w:bottom w:val="single" w:sz="4" w:space="1" w:color="auto"/>
      </w:pBdr>
      <w:rPr>
        <w:rFonts w:ascii="Verdana" w:hAnsi="Verdana" w:cs="Tahoma"/>
        <w:sz w:val="20"/>
        <w:szCs w:val="20"/>
      </w:rPr>
    </w:pPr>
    <w:r>
      <w:rPr>
        <w:noProof/>
      </w:rPr>
      <w:drawing>
        <wp:inline distT="0" distB="0" distL="0" distR="0">
          <wp:extent cx="1209675" cy="247650"/>
          <wp:effectExtent l="0" t="0" r="9525" b="0"/>
          <wp:docPr id="1" name="Imagen 1" descr="jquery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query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F09C9">
      <w:tab/>
    </w:r>
    <w:r w:rsidR="008F09C9">
      <w:tab/>
    </w:r>
    <w:r w:rsidR="007D0C63">
      <w:t>j</w:t>
    </w:r>
    <w:r w:rsidR="007D0C63">
      <w:rPr>
        <w:rFonts w:ascii="Verdana" w:hAnsi="Verdana" w:cs="Tahoma"/>
        <w:sz w:val="20"/>
        <w:szCs w:val="20"/>
      </w:rPr>
      <w:t>QUERY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0214"/>
    <w:multiLevelType w:val="hybridMultilevel"/>
    <w:tmpl w:val="6896A996"/>
    <w:lvl w:ilvl="0" w:tplc="89F896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079F1"/>
    <w:multiLevelType w:val="hybridMultilevel"/>
    <w:tmpl w:val="8D1CE5B0"/>
    <w:lvl w:ilvl="0" w:tplc="A358F65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C3C"/>
    <w:rsid w:val="00140611"/>
    <w:rsid w:val="00160388"/>
    <w:rsid w:val="00181E68"/>
    <w:rsid w:val="001B2C0A"/>
    <w:rsid w:val="001B54F6"/>
    <w:rsid w:val="00222AF0"/>
    <w:rsid w:val="00276ED7"/>
    <w:rsid w:val="002C14C2"/>
    <w:rsid w:val="002D240B"/>
    <w:rsid w:val="00361813"/>
    <w:rsid w:val="00444954"/>
    <w:rsid w:val="00481806"/>
    <w:rsid w:val="004A0062"/>
    <w:rsid w:val="004B1207"/>
    <w:rsid w:val="004C77FC"/>
    <w:rsid w:val="005904EE"/>
    <w:rsid w:val="006913B3"/>
    <w:rsid w:val="007207DD"/>
    <w:rsid w:val="00787991"/>
    <w:rsid w:val="007D0C63"/>
    <w:rsid w:val="00847D87"/>
    <w:rsid w:val="00876ABD"/>
    <w:rsid w:val="008D3AF9"/>
    <w:rsid w:val="008F09C9"/>
    <w:rsid w:val="009006F8"/>
    <w:rsid w:val="00927432"/>
    <w:rsid w:val="009948C7"/>
    <w:rsid w:val="00A110A2"/>
    <w:rsid w:val="00A32F42"/>
    <w:rsid w:val="00A471D9"/>
    <w:rsid w:val="00AE67C1"/>
    <w:rsid w:val="00B2114B"/>
    <w:rsid w:val="00B71617"/>
    <w:rsid w:val="00BC2267"/>
    <w:rsid w:val="00D76BC8"/>
    <w:rsid w:val="00E17C3C"/>
    <w:rsid w:val="00E7258D"/>
    <w:rsid w:val="00ED58A1"/>
    <w:rsid w:val="00F3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F2C06731-98D6-405A-92B3-1C3ED916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C3C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styleId="Textodeglobo">
    <w:name w:val="Balloon Text"/>
    <w:basedOn w:val="Normal"/>
    <w:link w:val="TextodegloboCar"/>
    <w:rsid w:val="00A471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471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17C3C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AE6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Desktop\JQUERY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JQUERY</Template>
  <TotalTime>0</TotalTime>
  <Pages>2</Pages>
  <Words>78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cp:lastModifiedBy>alumno</cp:lastModifiedBy>
  <cp:revision>2</cp:revision>
  <cp:lastPrinted>1900-12-31T22:00:00Z</cp:lastPrinted>
  <dcterms:created xsi:type="dcterms:W3CDTF">2015-12-14T12:57:00Z</dcterms:created>
  <dcterms:modified xsi:type="dcterms:W3CDTF">2015-12-14T12:57:00Z</dcterms:modified>
</cp:coreProperties>
</file>