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C3C" w:rsidRDefault="00653BA2" w:rsidP="00876ABD">
      <w:pPr>
        <w:jc w:val="center"/>
        <w:rPr>
          <w:rFonts w:ascii="Verdana" w:hAnsi="Verdana"/>
          <w:b/>
          <w:sz w:val="32"/>
          <w:szCs w:val="20"/>
        </w:rPr>
      </w:pPr>
      <w:r>
        <w:rPr>
          <w:rFonts w:ascii="Verdana" w:hAnsi="Verdana"/>
          <w:b/>
          <w:sz w:val="32"/>
          <w:szCs w:val="20"/>
        </w:rPr>
        <w:t>USANDO LA ACCIÓN EACH</w:t>
      </w:r>
    </w:p>
    <w:p w:rsidR="00876ABD" w:rsidRPr="00876ABD" w:rsidRDefault="00876ABD" w:rsidP="00876ABD">
      <w:pPr>
        <w:jc w:val="center"/>
        <w:rPr>
          <w:rFonts w:ascii="Verdana" w:hAnsi="Verdana"/>
          <w:b/>
          <w:sz w:val="32"/>
          <w:szCs w:val="20"/>
        </w:rPr>
      </w:pPr>
    </w:p>
    <w:p w:rsidR="00E17C3C" w:rsidRDefault="00E17C3C" w:rsidP="00E17C3C">
      <w:pPr>
        <w:rPr>
          <w:rFonts w:ascii="Verdana" w:hAnsi="Verdana"/>
          <w:sz w:val="20"/>
          <w:szCs w:val="20"/>
        </w:rPr>
      </w:pPr>
    </w:p>
    <w:p w:rsidR="00E96D25" w:rsidRDefault="00E96D25" w:rsidP="00E96D25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E96D25" w:rsidRDefault="00E96D25" w:rsidP="00E96D25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0D2EA2" w:rsidRDefault="0040129D" w:rsidP="000D2EA2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Crear varias cajas de texto en una página.</w:t>
      </w:r>
    </w:p>
    <w:p w:rsidR="0040129D" w:rsidRPr="0040129D" w:rsidRDefault="0040129D" w:rsidP="0040129D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Contar el número de cajas de texto que tenemos en el formulario usando la acción </w:t>
      </w:r>
      <w:proofErr w:type="spellStart"/>
      <w:r>
        <w:rPr>
          <w:rFonts w:ascii="Verdana" w:hAnsi="Verdana"/>
          <w:sz w:val="20"/>
          <w:szCs w:val="20"/>
        </w:rPr>
        <w:t>Each</w:t>
      </w:r>
      <w:proofErr w:type="spellEnd"/>
      <w:r>
        <w:rPr>
          <w:rFonts w:ascii="Verdana" w:hAnsi="Verdana"/>
          <w:sz w:val="20"/>
          <w:szCs w:val="20"/>
        </w:rPr>
        <w:t>. Mostar el resultado en una capa.</w:t>
      </w:r>
      <w:bookmarkStart w:id="0" w:name="_GoBack"/>
      <w:bookmarkEnd w:id="0"/>
    </w:p>
    <w:p w:rsidR="000D2EA2" w:rsidRDefault="000D2EA2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78222A" w:rsidRDefault="0078222A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78222A" w:rsidRDefault="0078222A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78222A" w:rsidRDefault="0078222A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0D2EA2" w:rsidRDefault="00653BA2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  <w:r w:rsidRPr="00667FAE">
        <w:rPr>
          <w:rFonts w:ascii="Verdana" w:hAnsi="Verdana"/>
          <w:noProof/>
          <w:sz w:val="20"/>
          <w:szCs w:val="20"/>
        </w:rPr>
        <w:drawing>
          <wp:inline distT="0" distB="0" distL="0" distR="0" wp14:anchorId="3337C899" wp14:editId="7E176334">
            <wp:extent cx="5400040" cy="2457161"/>
            <wp:effectExtent l="19050" t="19050" r="10160" b="19685"/>
            <wp:docPr id="1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71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6D48" w:rsidRDefault="00546D48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78222A" w:rsidRDefault="0078222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78222A" w:rsidRDefault="0078222A" w:rsidP="007822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222A" w:rsidRDefault="0078222A" w:rsidP="007822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="en"&gt;</w:t>
      </w:r>
    </w:p>
    <w:p w:rsidR="0078222A" w:rsidRDefault="0078222A" w:rsidP="007822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222A" w:rsidRDefault="0078222A" w:rsidP="007822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222A" w:rsidRDefault="0078222A" w:rsidP="007822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="utf-8"&gt;</w:t>
      </w:r>
    </w:p>
    <w:p w:rsidR="0078222A" w:rsidRDefault="0078222A" w:rsidP="007822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="jquery-1.10.2.js"&gt;&lt;/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222A" w:rsidRDefault="0078222A" w:rsidP="007822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222A" w:rsidRDefault="0078222A" w:rsidP="007822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78222A" w:rsidRDefault="0078222A" w:rsidP="007822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botoncontar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78222A" w:rsidRDefault="0078222A" w:rsidP="007822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contar = 0;</w:t>
      </w:r>
    </w:p>
    <w:p w:rsidR="0078222A" w:rsidRDefault="0078222A" w:rsidP="007822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input[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78222A" w:rsidRDefault="0078222A" w:rsidP="007822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contar +1;</w:t>
      </w:r>
    </w:p>
    <w:p w:rsidR="0078222A" w:rsidRDefault="0078222A" w:rsidP="007822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:rsidR="0078222A" w:rsidRDefault="0078222A" w:rsidP="007822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"#resultado"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contar);</w:t>
      </w:r>
    </w:p>
    <w:p w:rsidR="0078222A" w:rsidRDefault="0078222A" w:rsidP="007822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:rsidR="0078222A" w:rsidRDefault="0078222A" w:rsidP="007822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:rsidR="0078222A" w:rsidRDefault="0078222A" w:rsidP="007822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222A" w:rsidRDefault="0078222A" w:rsidP="007822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222A" w:rsidRDefault="0078222A" w:rsidP="007822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222A" w:rsidRDefault="0078222A" w:rsidP="007822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222A" w:rsidRDefault="0078222A" w:rsidP="007822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222A" w:rsidRDefault="0078222A" w:rsidP="007822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Contar 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numero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cajas que hay con EACH</w:t>
      </w:r>
    </w:p>
    <w:p w:rsidR="0078222A" w:rsidRDefault="0078222A" w:rsidP="007822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222A" w:rsidRDefault="0078222A" w:rsidP="007822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222A" w:rsidRDefault="0078222A" w:rsidP="007822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222A" w:rsidRDefault="0078222A" w:rsidP="007822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="cc"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222A" w:rsidRDefault="0078222A" w:rsidP="007822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222A" w:rsidRDefault="0078222A" w:rsidP="007822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222A" w:rsidRDefault="0078222A" w:rsidP="007822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222A" w:rsidRDefault="0078222A" w:rsidP="007822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222A" w:rsidRDefault="0078222A" w:rsidP="007822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botoncontar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="Contar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numero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de cajas"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222A" w:rsidRDefault="0078222A" w:rsidP="007822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="resultado"&gt;&lt;/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222A" w:rsidRDefault="0078222A" w:rsidP="007822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222A" w:rsidRDefault="0078222A" w:rsidP="007822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399E" w:rsidRDefault="0078222A" w:rsidP="0078222A">
      <w:p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sectPr w:rsidR="001239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821" w:rsidRDefault="005B3821">
      <w:r>
        <w:separator/>
      </w:r>
    </w:p>
  </w:endnote>
  <w:endnote w:type="continuationSeparator" w:id="0">
    <w:p w:rsidR="005B3821" w:rsidRDefault="005B3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Default="008F09C9" w:rsidP="00140611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0129D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821" w:rsidRDefault="005B3821">
      <w:r>
        <w:separator/>
      </w:r>
    </w:p>
  </w:footnote>
  <w:footnote w:type="continuationSeparator" w:id="0">
    <w:p w:rsidR="005B3821" w:rsidRDefault="005B38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Pr="00444954" w:rsidRDefault="00E17C3C" w:rsidP="00140611">
    <w:pPr>
      <w:pStyle w:val="Encabezado"/>
      <w:pBdr>
        <w:bottom w:val="single" w:sz="4" w:space="1" w:color="auto"/>
      </w:pBdr>
      <w:rPr>
        <w:rFonts w:ascii="Verdana" w:hAnsi="Verdana" w:cs="Tahoma"/>
        <w:sz w:val="20"/>
        <w:szCs w:val="20"/>
      </w:rPr>
    </w:pPr>
    <w:r>
      <w:rPr>
        <w:noProof/>
      </w:rPr>
      <w:drawing>
        <wp:inline distT="0" distB="0" distL="0" distR="0">
          <wp:extent cx="1209675" cy="247650"/>
          <wp:effectExtent l="0" t="0" r="9525" b="0"/>
          <wp:docPr id="1" name="Imagen 1" descr="jquery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query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09C9">
      <w:tab/>
    </w:r>
    <w:r w:rsidR="008F09C9">
      <w:tab/>
    </w:r>
    <w:proofErr w:type="spellStart"/>
    <w:proofErr w:type="gramStart"/>
    <w:r w:rsidR="007D0C63">
      <w:t>j</w:t>
    </w:r>
    <w:r w:rsidR="007D0C63">
      <w:rPr>
        <w:rFonts w:ascii="Verdana" w:hAnsi="Verdana" w:cs="Tahoma"/>
        <w:sz w:val="20"/>
        <w:szCs w:val="20"/>
      </w:rPr>
      <w:t>QUERY</w:t>
    </w:r>
    <w:proofErr w:type="spellEnd"/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0214"/>
    <w:multiLevelType w:val="hybridMultilevel"/>
    <w:tmpl w:val="6896A996"/>
    <w:lvl w:ilvl="0" w:tplc="89F896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079F1"/>
    <w:multiLevelType w:val="hybridMultilevel"/>
    <w:tmpl w:val="8D1CE5B0"/>
    <w:lvl w:ilvl="0" w:tplc="A358F65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C3C"/>
    <w:rsid w:val="000D2EA2"/>
    <w:rsid w:val="0012399E"/>
    <w:rsid w:val="00140611"/>
    <w:rsid w:val="00160388"/>
    <w:rsid w:val="00181E68"/>
    <w:rsid w:val="001B2C0A"/>
    <w:rsid w:val="001B54F6"/>
    <w:rsid w:val="00222AF0"/>
    <w:rsid w:val="00276ED7"/>
    <w:rsid w:val="002C14C2"/>
    <w:rsid w:val="002D240B"/>
    <w:rsid w:val="00340644"/>
    <w:rsid w:val="00361813"/>
    <w:rsid w:val="0040129D"/>
    <w:rsid w:val="00444954"/>
    <w:rsid w:val="00481806"/>
    <w:rsid w:val="004A0062"/>
    <w:rsid w:val="004B1207"/>
    <w:rsid w:val="004C77FC"/>
    <w:rsid w:val="00546D48"/>
    <w:rsid w:val="005904EE"/>
    <w:rsid w:val="005B3821"/>
    <w:rsid w:val="00653BA2"/>
    <w:rsid w:val="006913B3"/>
    <w:rsid w:val="007207DD"/>
    <w:rsid w:val="0078222A"/>
    <w:rsid w:val="00787991"/>
    <w:rsid w:val="007D0C63"/>
    <w:rsid w:val="00847D87"/>
    <w:rsid w:val="00876ABD"/>
    <w:rsid w:val="008D3AF9"/>
    <w:rsid w:val="008F09C9"/>
    <w:rsid w:val="009006F8"/>
    <w:rsid w:val="00927432"/>
    <w:rsid w:val="00930316"/>
    <w:rsid w:val="00932850"/>
    <w:rsid w:val="009948C7"/>
    <w:rsid w:val="00A110A2"/>
    <w:rsid w:val="00A1677C"/>
    <w:rsid w:val="00A32F42"/>
    <w:rsid w:val="00A33B35"/>
    <w:rsid w:val="00A471D9"/>
    <w:rsid w:val="00AE67C1"/>
    <w:rsid w:val="00B2114B"/>
    <w:rsid w:val="00B71617"/>
    <w:rsid w:val="00BC2267"/>
    <w:rsid w:val="00BE54F9"/>
    <w:rsid w:val="00D76BC8"/>
    <w:rsid w:val="00E17C3C"/>
    <w:rsid w:val="00E7258D"/>
    <w:rsid w:val="00E96D25"/>
    <w:rsid w:val="00ED58A1"/>
    <w:rsid w:val="00F3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2C06731-98D6-405A-92B3-1C3ED916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3C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Textodeglobo">
    <w:name w:val="Balloon Text"/>
    <w:basedOn w:val="Normal"/>
    <w:link w:val="TextodegloboCar"/>
    <w:rsid w:val="00A471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471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7C3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E6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Desktop\JQUERY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JQUERY</Template>
  <TotalTime>3</TotalTime>
  <Pages>2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alumno</cp:lastModifiedBy>
  <cp:revision>4</cp:revision>
  <cp:lastPrinted>1900-12-31T22:00:00Z</cp:lastPrinted>
  <dcterms:created xsi:type="dcterms:W3CDTF">2015-12-16T13:56:00Z</dcterms:created>
  <dcterms:modified xsi:type="dcterms:W3CDTF">2015-12-16T14:01:00Z</dcterms:modified>
</cp:coreProperties>
</file>