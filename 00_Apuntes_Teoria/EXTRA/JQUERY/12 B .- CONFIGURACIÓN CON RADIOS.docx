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021C06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CONFIGURACIÓN CON RADIOS</w:t>
      </w:r>
    </w:p>
    <w:p w:rsid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B203E3" w:rsidRDefault="00B203E3" w:rsidP="00B203E3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B203E3">
        <w:rPr>
          <w:rFonts w:ascii="Verdana" w:hAnsi="Verdana"/>
          <w:sz w:val="20"/>
          <w:szCs w:val="20"/>
        </w:rPr>
        <w:t>Permitir configurar el color de fondo y de la tinta de una etiqueta</w:t>
      </w:r>
      <w:r>
        <w:rPr>
          <w:rFonts w:ascii="Verdana" w:hAnsi="Verdana"/>
          <w:sz w:val="20"/>
          <w:szCs w:val="20"/>
        </w:rPr>
        <w:t xml:space="preserve"> H1</w:t>
      </w:r>
      <w:r w:rsidRPr="00B203E3">
        <w:rPr>
          <w:rFonts w:ascii="Verdana" w:hAnsi="Verdana"/>
          <w:sz w:val="20"/>
          <w:szCs w:val="20"/>
        </w:rPr>
        <w:t xml:space="preserve"> a través de dos grupos de radios.</w:t>
      </w:r>
    </w:p>
    <w:p w:rsidR="00B203E3" w:rsidRPr="00B203E3" w:rsidRDefault="00B203E3" w:rsidP="00B203E3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pulsar el botón aparecerá el texto te la etiqueta H1 con el color de tinta y de fondo elegido en los radios.</w:t>
      </w:r>
      <w:bookmarkStart w:id="0" w:name="_GoBack"/>
      <w:bookmarkEnd w:id="0"/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021C06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4960" cy="3383280"/>
            <wp:effectExtent l="19050" t="19050" r="1524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B203E3" w:rsidRDefault="00B203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botonoperacion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valor=$(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=texto]: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valor2=$(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=fondo]: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"background"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,valor2);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Color de texto: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="rojo"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Rojo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="azul"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Azul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Color de fondo: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="fondo"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="rojo"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Rojo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="fondo"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="fondo"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="azul"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Azul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botonoperacion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="Aplicar"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Texto: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03E3" w:rsidRDefault="00B203E3" w:rsidP="00B203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7C3C" w:rsidRDefault="00B203E3" w:rsidP="00B203E3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03E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B4AF4"/>
    <w:multiLevelType w:val="hybridMultilevel"/>
    <w:tmpl w:val="3BBE5CA6"/>
    <w:lvl w:ilvl="0" w:tplc="C8A849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21C06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948C7"/>
    <w:rsid w:val="00A110A2"/>
    <w:rsid w:val="00A1677C"/>
    <w:rsid w:val="00A32F42"/>
    <w:rsid w:val="00A471D9"/>
    <w:rsid w:val="00AE67C1"/>
    <w:rsid w:val="00B203E3"/>
    <w:rsid w:val="00B2114B"/>
    <w:rsid w:val="00B71617"/>
    <w:rsid w:val="00BC2267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2015-12-15T17:05:00Z</dcterms:created>
  <dcterms:modified xsi:type="dcterms:W3CDTF">2015-12-15T17:08:00Z</dcterms:modified>
</cp:coreProperties>
</file>