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366FF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 xml:space="preserve">ESCRIBIR EN CAJAS DE TEXTO </w:t>
      </w:r>
      <w:r w:rsidR="00FE532F">
        <w:rPr>
          <w:rFonts w:ascii="Verdana" w:hAnsi="Verdana"/>
          <w:b/>
          <w:sz w:val="32"/>
          <w:szCs w:val="20"/>
        </w:rPr>
        <w:t>CON EL MISMO ESTILO UN VALOR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EE6D78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 estilo con fondo amarillo para aplicar a las cajas de texto impares.</w:t>
      </w:r>
    </w:p>
    <w:p w:rsidR="00D34F35" w:rsidRPr="00D34F35" w:rsidRDefault="00EE6D78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Introducir un valor en la caja de texto de nombre y colocar el mismo valor en las cajas de texto con el estilo amarillo</w:t>
      </w:r>
      <w:r w:rsidR="00D34F35">
        <w:rPr>
          <w:rFonts w:ascii="Verdana" w:hAnsi="Verdana"/>
          <w:sz w:val="20"/>
          <w:szCs w:val="20"/>
        </w:rPr>
        <w:t>.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FE532F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17049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.amarillo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=amarillo][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nombre);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Escribir en todas las cajas AMARILLAS el mismo nombre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Introduzca un nombre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="Mostrar el nombre"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="amarillo"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647F4E" w:rsidP="00647F4E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DCE" w:rsidRDefault="00D30DCE">
      <w:r>
        <w:separator/>
      </w:r>
    </w:p>
  </w:endnote>
  <w:endnote w:type="continuationSeparator" w:id="0">
    <w:p w:rsidR="00D30DCE" w:rsidRDefault="00D3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7F4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DCE" w:rsidRDefault="00D30DCE">
      <w:r>
        <w:separator/>
      </w:r>
    </w:p>
  </w:footnote>
  <w:footnote w:type="continuationSeparator" w:id="0">
    <w:p w:rsidR="00D30DCE" w:rsidRDefault="00D30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47F4E"/>
    <w:rsid w:val="00653BA2"/>
    <w:rsid w:val="006913B3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C41225"/>
    <w:rsid w:val="00C43377"/>
    <w:rsid w:val="00D30DCE"/>
    <w:rsid w:val="00D34F35"/>
    <w:rsid w:val="00D76BC8"/>
    <w:rsid w:val="00E17C3C"/>
    <w:rsid w:val="00E7258D"/>
    <w:rsid w:val="00E96D25"/>
    <w:rsid w:val="00ED58A1"/>
    <w:rsid w:val="00EE6D78"/>
    <w:rsid w:val="00F30AA1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2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2015-12-16T14:07:00Z</dcterms:created>
  <dcterms:modified xsi:type="dcterms:W3CDTF">2015-12-16T14:09:00Z</dcterms:modified>
</cp:coreProperties>
</file>