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A1677C" w:rsidP="00876ABD">
      <w:pPr>
        <w:jc w:val="center"/>
        <w:rPr>
          <w:rFonts w:ascii="Verdana" w:hAnsi="Verdana"/>
          <w:b/>
          <w:sz w:val="32"/>
          <w:szCs w:val="20"/>
        </w:rPr>
      </w:pPr>
      <w:bookmarkStart w:id="0" w:name="_GoBack"/>
      <w:r>
        <w:rPr>
          <w:rFonts w:ascii="Verdana" w:hAnsi="Verdana"/>
          <w:b/>
          <w:sz w:val="32"/>
          <w:szCs w:val="20"/>
        </w:rPr>
        <w:t>ACCIONES HIDE Y SHOW</w:t>
      </w:r>
    </w:p>
    <w:bookmarkEnd w:id="0"/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A1677C" w:rsidRDefault="00A1677C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B45EC1">
        <w:rPr>
          <w:rFonts w:ascii="Verdana" w:hAnsi="Verdana"/>
          <w:sz w:val="20"/>
          <w:szCs w:val="20"/>
        </w:rPr>
        <w:t>Vamos a realizar una p</w:t>
      </w:r>
      <w:r>
        <w:rPr>
          <w:rFonts w:ascii="Verdana" w:hAnsi="Verdana"/>
          <w:sz w:val="20"/>
          <w:szCs w:val="20"/>
        </w:rPr>
        <w:t>ágina en la que ocultaremos una capa y mostraremos una capa por tiempo.</w:t>
      </w:r>
    </w:p>
    <w:p w:rsidR="00A1677C" w:rsidRDefault="00A1677C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 acciones Hide y Show tienen parámetros en la llamada que permiten modificar el tiempo que van a tardar en ocultarse o mostrarse los elementos.</w:t>
      </w:r>
    </w:p>
    <w:p w:rsidR="00A1677C" w:rsidRDefault="00A1677C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AE67C1">
        <w:rPr>
          <w:rFonts w:ascii="Verdana" w:hAnsi="Verdana"/>
          <w:sz w:val="20"/>
          <w:szCs w:val="20"/>
        </w:rPr>
        <w:t xml:space="preserve">Ambos métodos, utilizan las cadenas </w:t>
      </w:r>
      <w:r w:rsidRPr="00AE67C1">
        <w:rPr>
          <w:rFonts w:ascii="Verdana" w:hAnsi="Verdana"/>
          <w:i/>
          <w:iCs/>
          <w:sz w:val="20"/>
          <w:szCs w:val="20"/>
        </w:rPr>
        <w:t>“slow”</w:t>
      </w:r>
      <w:r w:rsidRPr="00AE67C1">
        <w:rPr>
          <w:rFonts w:ascii="Verdana" w:hAnsi="Verdana"/>
          <w:sz w:val="20"/>
          <w:szCs w:val="20"/>
        </w:rPr>
        <w:t xml:space="preserve"> y </w:t>
      </w:r>
      <w:r w:rsidRPr="00AE67C1">
        <w:rPr>
          <w:rFonts w:ascii="Verdana" w:hAnsi="Verdana"/>
          <w:i/>
          <w:iCs/>
          <w:sz w:val="20"/>
          <w:szCs w:val="20"/>
        </w:rPr>
        <w:t>“fast”</w:t>
      </w:r>
      <w:r w:rsidRPr="00AE67C1">
        <w:rPr>
          <w:rFonts w:ascii="Verdana" w:hAnsi="Verdana"/>
          <w:sz w:val="20"/>
          <w:szCs w:val="20"/>
        </w:rPr>
        <w:t xml:space="preserve"> que representan una duración </w:t>
      </w:r>
      <w:r>
        <w:rPr>
          <w:rFonts w:ascii="Verdana" w:hAnsi="Verdana"/>
          <w:sz w:val="20"/>
          <w:szCs w:val="20"/>
        </w:rPr>
        <w:t>lenta o rápida (600 y 200 milisegundos, respectivamente). Aunque nosotros podemos poner los límites a nuestro antojo.</w:t>
      </w:r>
    </w:p>
    <w:p w:rsidR="00A1677C" w:rsidRPr="00181E68" w:rsidRDefault="00A1677C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181E68">
        <w:rPr>
          <w:rFonts w:ascii="Verdana" w:hAnsi="Verdana"/>
          <w:sz w:val="20"/>
          <w:szCs w:val="20"/>
        </w:rPr>
        <w:t>Los límites de tiempo van expresados en milisegundos.</w:t>
      </w:r>
    </w:p>
    <w:p w:rsidR="00A1677C" w:rsidRDefault="00A1677C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Nos valdremos de una caja de texto para indicar el tiempo que tardaremos en mostrar el DIV de nuevo.</w:t>
      </w: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Pr="00B45EC1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Pr="00B45EC1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 wp14:anchorId="1158704A" wp14:editId="08D87D6F">
            <wp:extent cx="4552950" cy="25336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html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script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"text/javascript"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"jquery-1.10.2.js"&gt;&lt;/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$(document).ready(</w:t>
      </w:r>
      <w:r w:rsidRPr="00A71292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$(</w:t>
      </w:r>
      <w:r w:rsidRPr="00A71292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"#botonocultar"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).click(</w:t>
      </w:r>
      <w:r w:rsidRPr="00A71292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$(</w:t>
      </w:r>
      <w:r w:rsidRPr="00A71292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"#capa"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).hide(</w:t>
      </w:r>
      <w:r w:rsidRPr="00A71292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"slow"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  <w:t xml:space="preserve">  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  <w:t xml:space="preserve">  </w:t>
      </w:r>
    </w:p>
    <w:p w:rsidR="00A1677C" w:rsidRPr="006A7693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  <w:t xml:space="preserve">  </w:t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6A7693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"#botonmostrar"</w:t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).click(</w:t>
      </w:r>
      <w:r w:rsidRPr="006A7693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6A7693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A1677C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tiempo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"#texttiempo"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).val()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A1677C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tiempo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parseInt(tiempo)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A1677C" w:rsidRPr="006A7693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6A7693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"#capa"</w:t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).show(tiempo)</w:t>
      </w:r>
      <w:r w:rsidRPr="006A7693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A7693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A7693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A7693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  <w:t xml:space="preserve">  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 w:rsidRPr="00A71292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body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input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"button"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"botonocultar"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value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"Ocultar imagen lentamente"/&gt;&lt;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br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/&gt;</w:t>
      </w:r>
    </w:p>
    <w:p w:rsidR="00A1677C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Tiempo en mostrar imagen: </w:t>
      </w:r>
    </w:p>
    <w:p w:rsidR="00A1677C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"texttiempo"/&gt;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input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"button"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"botonmostrar"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value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"Mostrar imagen"/&gt;&lt;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br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/&gt;&lt;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br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div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"capa"&gt;</w:t>
      </w:r>
    </w:p>
    <w:p w:rsidR="00A1677C" w:rsidRPr="00A71292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img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"spiderman.jpg" </w:t>
      </w:r>
      <w:r w:rsidRPr="00A7129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width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: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; </w:t>
      </w:r>
      <w:r w:rsidRPr="00A71292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height</w:t>
      </w:r>
      <w:r w:rsidRPr="00A7129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:</w:t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129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200"/&gt;</w:t>
      </w:r>
    </w:p>
    <w:p w:rsidR="00A1677C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712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1677C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A1677C" w:rsidRDefault="00A1677C" w:rsidP="00A167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A1677C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1677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2</Pages>
  <Words>160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2015-12-14T12:58:00Z</dcterms:created>
  <dcterms:modified xsi:type="dcterms:W3CDTF">2015-12-14T12:58:00Z</dcterms:modified>
</cp:coreProperties>
</file>