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C3C" w:rsidRDefault="0052652E" w:rsidP="00876ABD">
      <w:pPr>
        <w:jc w:val="center"/>
        <w:rPr>
          <w:rFonts w:ascii="Verdana" w:hAnsi="Verdana"/>
          <w:b/>
          <w:sz w:val="32"/>
          <w:szCs w:val="20"/>
        </w:rPr>
      </w:pPr>
      <w:r>
        <w:rPr>
          <w:rFonts w:ascii="Verdana" w:hAnsi="Verdana"/>
          <w:b/>
          <w:sz w:val="32"/>
          <w:szCs w:val="20"/>
        </w:rPr>
        <w:t>ACCIÓ</w:t>
      </w:r>
      <w:r w:rsidR="00A1677C">
        <w:rPr>
          <w:rFonts w:ascii="Verdana" w:hAnsi="Verdana"/>
          <w:b/>
          <w:sz w:val="32"/>
          <w:szCs w:val="20"/>
        </w:rPr>
        <w:t xml:space="preserve">N </w:t>
      </w:r>
      <w:proofErr w:type="spellStart"/>
      <w:r w:rsidR="00462B14">
        <w:rPr>
          <w:rFonts w:ascii="Verdana" w:hAnsi="Verdana"/>
          <w:b/>
          <w:sz w:val="32"/>
          <w:szCs w:val="20"/>
        </w:rPr>
        <w:t>fade</w:t>
      </w:r>
      <w:r>
        <w:rPr>
          <w:rFonts w:ascii="Verdana" w:hAnsi="Verdana"/>
          <w:b/>
          <w:sz w:val="32"/>
          <w:szCs w:val="20"/>
        </w:rPr>
        <w:t>To</w:t>
      </w:r>
      <w:proofErr w:type="spellEnd"/>
    </w:p>
    <w:p w:rsidR="00876ABD" w:rsidRPr="00876ABD" w:rsidRDefault="00876ABD" w:rsidP="00876ABD">
      <w:pPr>
        <w:jc w:val="center"/>
        <w:rPr>
          <w:rFonts w:ascii="Verdana" w:hAnsi="Verdana"/>
          <w:b/>
          <w:sz w:val="32"/>
          <w:szCs w:val="20"/>
        </w:rPr>
      </w:pPr>
    </w:p>
    <w:p w:rsidR="00E17C3C" w:rsidRDefault="00E17C3C" w:rsidP="00E17C3C">
      <w:pPr>
        <w:rPr>
          <w:rFonts w:ascii="Verdana" w:hAnsi="Verdana"/>
          <w:sz w:val="20"/>
          <w:szCs w:val="20"/>
        </w:rPr>
      </w:pPr>
    </w:p>
    <w:p w:rsidR="00A1677C" w:rsidRDefault="007C37FC" w:rsidP="00A1677C">
      <w:pPr>
        <w:pStyle w:val="Prrafodelista"/>
        <w:numPr>
          <w:ilvl w:val="0"/>
          <w:numId w:val="1"/>
        </w:num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Aumentar y reducir la opacidad con la acción fadeTo.</w:t>
      </w:r>
      <w:bookmarkStart w:id="0" w:name="_GoBack"/>
      <w:bookmarkEnd w:id="0"/>
    </w:p>
    <w:p w:rsidR="00772E67" w:rsidRDefault="00772E67" w:rsidP="00A1677C">
      <w:pPr>
        <w:pStyle w:val="Prrafodelista"/>
        <w:numPr>
          <w:ilvl w:val="0"/>
          <w:numId w:val="1"/>
        </w:numPr>
        <w:tabs>
          <w:tab w:val="left" w:pos="709"/>
        </w:tabs>
        <w:rPr>
          <w:rFonts w:ascii="Verdana" w:hAnsi="Verdana"/>
          <w:sz w:val="20"/>
          <w:szCs w:val="20"/>
        </w:rPr>
      </w:pPr>
      <w:r w:rsidRPr="00772E67">
        <w:rPr>
          <w:rFonts w:ascii="Verdana" w:hAnsi="Verdana"/>
          <w:sz w:val="20"/>
          <w:szCs w:val="20"/>
        </w:rPr>
        <w:t xml:space="preserve">El </w:t>
      </w:r>
      <w:r w:rsidRPr="00772E67">
        <w:rPr>
          <w:rFonts w:ascii="Verdana" w:hAnsi="Verdana"/>
          <w:b/>
          <w:bCs/>
          <w:sz w:val="20"/>
          <w:szCs w:val="20"/>
        </w:rPr>
        <w:t xml:space="preserve">efecto </w:t>
      </w:r>
      <w:proofErr w:type="spellStart"/>
      <w:proofErr w:type="gramStart"/>
      <w:r w:rsidRPr="00772E67">
        <w:rPr>
          <w:rFonts w:ascii="Verdana" w:hAnsi="Verdana"/>
          <w:b/>
          <w:bCs/>
          <w:sz w:val="20"/>
          <w:szCs w:val="20"/>
        </w:rPr>
        <w:t>fadeTo</w:t>
      </w:r>
      <w:proofErr w:type="spellEnd"/>
      <w:r w:rsidRPr="00772E67">
        <w:rPr>
          <w:rFonts w:ascii="Verdana" w:hAnsi="Verdana"/>
          <w:b/>
          <w:bCs/>
          <w:sz w:val="20"/>
          <w:szCs w:val="20"/>
        </w:rPr>
        <w:t>(</w:t>
      </w:r>
      <w:proofErr w:type="gramEnd"/>
      <w:r w:rsidRPr="00772E67">
        <w:rPr>
          <w:rFonts w:ascii="Verdana" w:hAnsi="Verdana"/>
          <w:b/>
          <w:bCs/>
          <w:sz w:val="20"/>
          <w:szCs w:val="20"/>
        </w:rPr>
        <w:t>)</w:t>
      </w:r>
      <w:r w:rsidRPr="00772E67">
        <w:rPr>
          <w:rFonts w:ascii="Verdana" w:hAnsi="Verdana"/>
          <w:sz w:val="20"/>
          <w:szCs w:val="20"/>
        </w:rPr>
        <w:t xml:space="preserve"> asigna un nivel de opacidad de un elemento dado</w:t>
      </w:r>
      <w:r>
        <w:rPr>
          <w:rFonts w:ascii="Verdana" w:hAnsi="Verdana"/>
          <w:sz w:val="20"/>
          <w:szCs w:val="20"/>
        </w:rPr>
        <w:t>.</w:t>
      </w:r>
    </w:p>
    <w:p w:rsidR="00A76042" w:rsidRPr="00772E67" w:rsidRDefault="00772E67" w:rsidP="00A1677C">
      <w:pPr>
        <w:pStyle w:val="Prrafodelista"/>
        <w:numPr>
          <w:ilvl w:val="0"/>
          <w:numId w:val="1"/>
        </w:num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n</w:t>
      </w:r>
      <w:r w:rsidR="0052652E" w:rsidRPr="00772E67">
        <w:rPr>
          <w:rFonts w:ascii="Verdana" w:hAnsi="Verdana"/>
          <w:sz w:val="20"/>
          <w:szCs w:val="20"/>
        </w:rPr>
        <w:t>ivel opacidad que queremos asignar al elemento deberá estar entre 0.00 y 1.00.</w:t>
      </w:r>
    </w:p>
    <w:p w:rsidR="00A76042" w:rsidRDefault="00A76042" w:rsidP="00A1677C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A76042" w:rsidRDefault="00A76042" w:rsidP="00A1677C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A76042" w:rsidRPr="00B45EC1" w:rsidRDefault="007C37FC" w:rsidP="00A1677C">
      <w:p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391150" cy="1619250"/>
            <wp:effectExtent l="19050" t="19050" r="19050" b="190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19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1677C" w:rsidRDefault="00A1677C" w:rsidP="00A1677C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A76042" w:rsidRDefault="00A76042" w:rsidP="00A1677C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A76042" w:rsidRDefault="00A76042" w:rsidP="00A1677C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A1677C" w:rsidRDefault="00A1677C" w:rsidP="00A1677C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772E67" w:rsidRDefault="00772E67" w:rsidP="00772E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72E67" w:rsidRDefault="00772E67" w:rsidP="00772E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72E67" w:rsidRDefault="00772E67" w:rsidP="00772E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="jquery-1.10.2.js"&gt;&lt;/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72E67" w:rsidRDefault="00772E67" w:rsidP="00772E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72E67" w:rsidRDefault="00772E67" w:rsidP="00772E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772E67" w:rsidRDefault="00772E67" w:rsidP="00772E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"#boton1"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772E67" w:rsidRDefault="00772E67" w:rsidP="00772E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descripcion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fadeTo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,0.5);</w:t>
      </w:r>
    </w:p>
    <w:p w:rsidR="00772E67" w:rsidRDefault="00772E67" w:rsidP="00772E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:rsidR="00772E67" w:rsidRDefault="00772E67" w:rsidP="00772E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"#boton2"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772E67" w:rsidRDefault="00772E67" w:rsidP="00772E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descripcion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fadeTo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:rsidR="00772E67" w:rsidRDefault="00772E67" w:rsidP="00772E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:rsidR="00772E67" w:rsidRDefault="00772E67" w:rsidP="00772E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772E67" w:rsidRDefault="00772E67" w:rsidP="00772E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2E67" w:rsidRDefault="00772E67" w:rsidP="00772E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72E67" w:rsidRDefault="00772E67" w:rsidP="00772E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72E67" w:rsidRDefault="00772E67" w:rsidP="00772E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72E67" w:rsidRDefault="00772E67" w:rsidP="00772E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2E67" w:rsidRDefault="00772E67" w:rsidP="00772E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="boton1"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="Reducir opacidad"&gt;</w:t>
      </w:r>
    </w:p>
    <w:p w:rsidR="00772E67" w:rsidRDefault="00772E67" w:rsidP="00772E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="boton2"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="Aumentar opacidad"&gt;</w:t>
      </w:r>
    </w:p>
    <w:p w:rsidR="00772E67" w:rsidRDefault="00772E67" w:rsidP="00772E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descripcion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772E67" w:rsidRDefault="00772E67" w:rsidP="00772E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 es el lenguaje que se emplea para el desarrollo de páginas de internet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72E67" w:rsidRDefault="00772E67" w:rsidP="00772E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72E67" w:rsidRDefault="00772E67" w:rsidP="00772E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2E67" w:rsidRDefault="00772E67" w:rsidP="00772E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72E67" w:rsidRDefault="00772E67" w:rsidP="00772E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7C3C" w:rsidRDefault="00E17C3C" w:rsidP="00772E67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sectPr w:rsidR="00E17C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AF9" w:rsidRDefault="008D3AF9">
      <w:r>
        <w:separator/>
      </w:r>
    </w:p>
  </w:endnote>
  <w:endnote w:type="continuationSeparator" w:id="0">
    <w:p w:rsidR="008D3AF9" w:rsidRDefault="008D3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Default="008F09C9" w:rsidP="00140611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C37FC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AF9" w:rsidRDefault="008D3AF9">
      <w:r>
        <w:separator/>
      </w:r>
    </w:p>
  </w:footnote>
  <w:footnote w:type="continuationSeparator" w:id="0">
    <w:p w:rsidR="008D3AF9" w:rsidRDefault="008D3A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Pr="00444954" w:rsidRDefault="00E17C3C" w:rsidP="00140611">
    <w:pPr>
      <w:pStyle w:val="Encabezado"/>
      <w:pBdr>
        <w:bottom w:val="single" w:sz="4" w:space="1" w:color="auto"/>
      </w:pBdr>
      <w:rPr>
        <w:rFonts w:ascii="Verdana" w:hAnsi="Verdana" w:cs="Tahoma"/>
        <w:sz w:val="20"/>
        <w:szCs w:val="20"/>
      </w:rPr>
    </w:pPr>
    <w:r>
      <w:rPr>
        <w:noProof/>
      </w:rPr>
      <w:drawing>
        <wp:inline distT="0" distB="0" distL="0" distR="0">
          <wp:extent cx="1209675" cy="247650"/>
          <wp:effectExtent l="0" t="0" r="9525" b="0"/>
          <wp:docPr id="1" name="Imagen 1" descr="jquery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query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09C9">
      <w:tab/>
    </w:r>
    <w:r w:rsidR="008F09C9">
      <w:tab/>
    </w:r>
    <w:proofErr w:type="spellStart"/>
    <w:proofErr w:type="gramStart"/>
    <w:r w:rsidR="007D0C63">
      <w:t>j</w:t>
    </w:r>
    <w:r w:rsidR="007D0C63">
      <w:rPr>
        <w:rFonts w:ascii="Verdana" w:hAnsi="Verdana" w:cs="Tahoma"/>
        <w:sz w:val="20"/>
        <w:szCs w:val="20"/>
      </w:rPr>
      <w:t>QUERY</w:t>
    </w:r>
    <w:proofErr w:type="spellEnd"/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0214"/>
    <w:multiLevelType w:val="hybridMultilevel"/>
    <w:tmpl w:val="6896A996"/>
    <w:lvl w:ilvl="0" w:tplc="89F896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079F1"/>
    <w:multiLevelType w:val="hybridMultilevel"/>
    <w:tmpl w:val="8D1CE5B0"/>
    <w:lvl w:ilvl="0" w:tplc="A358F65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C3C"/>
    <w:rsid w:val="00140611"/>
    <w:rsid w:val="00160388"/>
    <w:rsid w:val="00181E68"/>
    <w:rsid w:val="001B2C0A"/>
    <w:rsid w:val="001B54F6"/>
    <w:rsid w:val="00222AF0"/>
    <w:rsid w:val="00276ED7"/>
    <w:rsid w:val="002C14C2"/>
    <w:rsid w:val="002D240B"/>
    <w:rsid w:val="00361813"/>
    <w:rsid w:val="003912BD"/>
    <w:rsid w:val="00444954"/>
    <w:rsid w:val="00462B14"/>
    <w:rsid w:val="00481806"/>
    <w:rsid w:val="004A0062"/>
    <w:rsid w:val="004B1207"/>
    <w:rsid w:val="004C77FC"/>
    <w:rsid w:val="0052652E"/>
    <w:rsid w:val="005904EE"/>
    <w:rsid w:val="006913B3"/>
    <w:rsid w:val="007207DD"/>
    <w:rsid w:val="00772E67"/>
    <w:rsid w:val="00787991"/>
    <w:rsid w:val="007C37FC"/>
    <w:rsid w:val="007D0C63"/>
    <w:rsid w:val="00847D87"/>
    <w:rsid w:val="00876ABD"/>
    <w:rsid w:val="008D3AF9"/>
    <w:rsid w:val="008F09C9"/>
    <w:rsid w:val="009006F8"/>
    <w:rsid w:val="00927432"/>
    <w:rsid w:val="009948C7"/>
    <w:rsid w:val="00A110A2"/>
    <w:rsid w:val="00A1677C"/>
    <w:rsid w:val="00A32F42"/>
    <w:rsid w:val="00A471D9"/>
    <w:rsid w:val="00A76042"/>
    <w:rsid w:val="00AE67C1"/>
    <w:rsid w:val="00B2114B"/>
    <w:rsid w:val="00B71617"/>
    <w:rsid w:val="00BC2267"/>
    <w:rsid w:val="00D76BC8"/>
    <w:rsid w:val="00E17C3C"/>
    <w:rsid w:val="00E7258D"/>
    <w:rsid w:val="00ED58A1"/>
    <w:rsid w:val="00F3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F2C06731-98D6-405A-92B3-1C3ED916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3C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Textodeglobo">
    <w:name w:val="Balloon Text"/>
    <w:basedOn w:val="Normal"/>
    <w:link w:val="TextodegloboCar"/>
    <w:rsid w:val="00A471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471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17C3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E67C1"/>
    <w:rPr>
      <w:i/>
      <w:iCs/>
    </w:rPr>
  </w:style>
  <w:style w:type="character" w:styleId="Textoennegrita">
    <w:name w:val="Strong"/>
    <w:basedOn w:val="Fuentedeprrafopredeter"/>
    <w:uiPriority w:val="22"/>
    <w:qFormat/>
    <w:rsid w:val="003912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Desktop\JQUERY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JQUERY</Template>
  <TotalTime>3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cp:lastModifiedBy>alumno</cp:lastModifiedBy>
  <cp:revision>4</cp:revision>
  <cp:lastPrinted>1900-12-31T22:00:00Z</cp:lastPrinted>
  <dcterms:created xsi:type="dcterms:W3CDTF">2015-12-15T08:59:00Z</dcterms:created>
  <dcterms:modified xsi:type="dcterms:W3CDTF">2015-12-15T09:02:00Z</dcterms:modified>
</cp:coreProperties>
</file>