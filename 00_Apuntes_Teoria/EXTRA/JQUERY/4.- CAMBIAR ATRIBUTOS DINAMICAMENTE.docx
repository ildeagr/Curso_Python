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222AF0" w:rsidP="00876ABD">
      <w:pPr>
        <w:jc w:val="center"/>
        <w:rPr>
          <w:rFonts w:ascii="Verdana" w:hAnsi="Verdana"/>
          <w:b/>
          <w:sz w:val="32"/>
          <w:szCs w:val="20"/>
        </w:rPr>
      </w:pPr>
      <w:bookmarkStart w:id="0" w:name="_GoBack"/>
      <w:r>
        <w:rPr>
          <w:rFonts w:ascii="Verdana" w:hAnsi="Verdana"/>
          <w:b/>
          <w:sz w:val="32"/>
          <w:szCs w:val="20"/>
        </w:rPr>
        <w:t xml:space="preserve">CAMBIAR </w:t>
      </w:r>
      <w:r w:rsidR="007207DD">
        <w:rPr>
          <w:rFonts w:ascii="Verdana" w:hAnsi="Verdana"/>
          <w:b/>
          <w:sz w:val="32"/>
          <w:szCs w:val="20"/>
        </w:rPr>
        <w:t>ATRIBUTOS DINAMICAMENTE</w:t>
      </w:r>
    </w:p>
    <w:bookmarkEnd w:id="0"/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7207DD" w:rsidRDefault="007207DD" w:rsidP="007207DD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390A4D">
        <w:rPr>
          <w:rFonts w:ascii="Verdana" w:hAnsi="Verdana"/>
          <w:sz w:val="20"/>
          <w:szCs w:val="20"/>
        </w:rPr>
        <w:t>Vamos a cambiar los atributos de un objeto din</w:t>
      </w:r>
      <w:r>
        <w:rPr>
          <w:rFonts w:ascii="Verdana" w:hAnsi="Verdana"/>
          <w:sz w:val="20"/>
          <w:szCs w:val="20"/>
        </w:rPr>
        <w:t>ámicamente.</w:t>
      </w:r>
    </w:p>
    <w:p w:rsidR="007207DD" w:rsidRDefault="007207DD" w:rsidP="007207DD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Accederemos a una imagen y cambiaremos su tamaño al pulsar sobre dicha imagen.</w:t>
      </w:r>
    </w:p>
    <w:p w:rsidR="007207DD" w:rsidRDefault="007207DD" w:rsidP="007207DD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Accederemos a la imagen mediante su tipo IMG.</w:t>
      </w:r>
    </w:p>
    <w:p w:rsidR="007207DD" w:rsidRDefault="007207DD" w:rsidP="007207DD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207DD" w:rsidRDefault="007207DD" w:rsidP="007207DD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 wp14:anchorId="4BFA7FDD" wp14:editId="6408278F">
            <wp:extent cx="3028950" cy="3019425"/>
            <wp:effectExtent l="0" t="0" r="0" b="9525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DD" w:rsidRDefault="007207DD" w:rsidP="007207DD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&lt;!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DOCTYPE 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html&gt;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html </w:t>
      </w:r>
      <w:r w:rsidRPr="00FF1C2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lang</w:t>
      </w:r>
      <w:r w:rsidRPr="00FF1C2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"en"&gt;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meta </w:t>
      </w:r>
      <w:r w:rsidRPr="00FF1C2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charset</w:t>
      </w:r>
      <w:r w:rsidRPr="00FF1C2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"utf-8"&gt;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script </w:t>
      </w:r>
      <w:r w:rsidRPr="00FF1C2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FF1C2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"text/javascript" </w:t>
      </w:r>
      <w:r w:rsidRPr="00FF1C2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FF1C2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"jquery-1.10.2.js"&gt;&lt;/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7207DD" w:rsidRPr="00304A8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304A8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7207DD" w:rsidRPr="00304A8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$(document).ready(</w:t>
      </w:r>
    </w:p>
    <w:p w:rsidR="007207DD" w:rsidRPr="00304A8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</w:p>
    <w:p w:rsidR="007207DD" w:rsidRPr="00304A8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7207DD" w:rsidRPr="00304A8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cambiarTamaño()</w:t>
      </w: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7207DD" w:rsidRPr="00304A8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7207DD" w:rsidRPr="00304A8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)</w:t>
      </w: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7207DD" w:rsidRPr="00304A8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 xml:space="preserve">function </w:t>
      </w:r>
      <w:r w:rsidRPr="00304A8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cambiarTamaño</w:t>
      </w: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FF1C2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"img"</w:t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).click(</w:t>
      </w:r>
      <w:r w:rsidRPr="00FF1C2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FF1C2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$(this).attr(</w:t>
      </w:r>
      <w:r w:rsidRPr="00FF1C2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"width"</w:t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FF1C2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"300"</w:t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FF1C2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$(this).attr(</w:t>
      </w:r>
      <w:r w:rsidRPr="00FF1C2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"height"</w:t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FF1C2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"250"</w:t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FF1C2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 w:rsidRPr="00FF1C2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7207D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207D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207D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Cambiar atributos de objetos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img </w:t>
      </w:r>
      <w:r w:rsidRPr="00FF1C2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FF1C2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"delorian.jpg"&gt;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div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7207DD" w:rsidRPr="00FF1C2E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F1C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FF1C2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body</w:t>
      </w:r>
      <w:r w:rsidRPr="00FF1C2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7207DD" w:rsidRDefault="007207DD" w:rsidP="007207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7207DD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207D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22AF0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2</Pages>
  <Words>74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2015-12-14T12:56:00Z</dcterms:created>
  <dcterms:modified xsi:type="dcterms:W3CDTF">2015-12-14T12:56:00Z</dcterms:modified>
</cp:coreProperties>
</file>