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3C" w:rsidRDefault="00222AF0" w:rsidP="00876ABD">
      <w:pPr>
        <w:jc w:val="center"/>
        <w:rPr>
          <w:rFonts w:ascii="Verdana" w:hAnsi="Verdana"/>
          <w:b/>
          <w:sz w:val="32"/>
          <w:szCs w:val="20"/>
        </w:rPr>
      </w:pPr>
      <w:r>
        <w:rPr>
          <w:rFonts w:ascii="Verdana" w:hAnsi="Verdana"/>
          <w:b/>
          <w:sz w:val="32"/>
          <w:szCs w:val="20"/>
        </w:rPr>
        <w:t xml:space="preserve">CAMBIAR </w:t>
      </w:r>
      <w:r w:rsidR="001207BA">
        <w:rPr>
          <w:rFonts w:ascii="Verdana" w:hAnsi="Verdana"/>
          <w:b/>
          <w:sz w:val="32"/>
          <w:szCs w:val="20"/>
        </w:rPr>
        <w:t>FONDO DE LA PÁGINA</w:t>
      </w:r>
    </w:p>
    <w:p w:rsidR="00876ABD" w:rsidRPr="00876ABD" w:rsidRDefault="00876ABD" w:rsidP="00876ABD">
      <w:pPr>
        <w:jc w:val="center"/>
        <w:rPr>
          <w:rFonts w:ascii="Verdana" w:hAnsi="Verdana"/>
          <w:b/>
          <w:sz w:val="32"/>
          <w:szCs w:val="20"/>
        </w:rPr>
      </w:pPr>
    </w:p>
    <w:p w:rsidR="00E17C3C" w:rsidRDefault="00E17C3C" w:rsidP="00E17C3C">
      <w:pPr>
        <w:rPr>
          <w:rFonts w:ascii="Verdana" w:hAnsi="Verdana"/>
          <w:sz w:val="20"/>
          <w:szCs w:val="20"/>
        </w:rPr>
      </w:pPr>
    </w:p>
    <w:p w:rsidR="00276ED7" w:rsidRDefault="00570BA0" w:rsidP="00276ED7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Crear una página con un hipervínculo.</w:t>
      </w:r>
    </w:p>
    <w:p w:rsidR="00570BA0" w:rsidRDefault="00570BA0" w:rsidP="00276ED7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 pasar por encima mostraremos el fondo de la página en rojo, y al salir del enlace el fondo cambiará a amarillo.</w:t>
      </w:r>
      <w:bookmarkStart w:id="0" w:name="_GoBack"/>
      <w:bookmarkEnd w:id="0"/>
    </w:p>
    <w:p w:rsidR="00276ED7" w:rsidRDefault="00276ED7" w:rsidP="00276ED7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276ED7" w:rsidRDefault="00276ED7" w:rsidP="00276ED7">
      <w:pPr>
        <w:tabs>
          <w:tab w:val="left" w:pos="709"/>
        </w:tabs>
        <w:rPr>
          <w:rFonts w:ascii="Verdana" w:hAnsi="Verdana"/>
          <w:noProof/>
          <w:sz w:val="20"/>
          <w:szCs w:val="20"/>
        </w:rPr>
      </w:pPr>
    </w:p>
    <w:p w:rsidR="00570BA0" w:rsidRDefault="00570BA0" w:rsidP="00276ED7">
      <w:pPr>
        <w:tabs>
          <w:tab w:val="left" w:pos="709"/>
        </w:tabs>
        <w:rPr>
          <w:rFonts w:ascii="Verdana" w:hAnsi="Verdana"/>
          <w:noProof/>
          <w:sz w:val="20"/>
          <w:szCs w:val="20"/>
        </w:rPr>
      </w:pPr>
    </w:p>
    <w:p w:rsidR="00570BA0" w:rsidRDefault="00570BA0" w:rsidP="00276ED7">
      <w:pPr>
        <w:tabs>
          <w:tab w:val="left" w:pos="709"/>
        </w:tabs>
        <w:rPr>
          <w:rFonts w:ascii="Verdana" w:hAnsi="Verdana"/>
          <w:noProof/>
          <w:sz w:val="20"/>
          <w:szCs w:val="20"/>
        </w:rPr>
      </w:pPr>
    </w:p>
    <w:p w:rsidR="00570BA0" w:rsidRDefault="00570BA0" w:rsidP="00276ED7">
      <w:pPr>
        <w:tabs>
          <w:tab w:val="left" w:pos="709"/>
        </w:tabs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>Al pasar por encima</w:t>
      </w:r>
    </w:p>
    <w:p w:rsidR="00570BA0" w:rsidRDefault="00570BA0" w:rsidP="00276ED7">
      <w:pPr>
        <w:tabs>
          <w:tab w:val="left" w:pos="709"/>
        </w:tabs>
        <w:rPr>
          <w:rFonts w:ascii="Verdana" w:hAnsi="Verdana"/>
          <w:noProof/>
          <w:sz w:val="20"/>
          <w:szCs w:val="20"/>
        </w:rPr>
      </w:pPr>
    </w:p>
    <w:p w:rsidR="00570BA0" w:rsidRDefault="00570BA0" w:rsidP="00276ED7">
      <w:p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400675" cy="3190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ED7" w:rsidRDefault="00276ED7" w:rsidP="00276ED7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570BA0" w:rsidRDefault="00570BA0" w:rsidP="00276ED7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570BA0" w:rsidRDefault="00570BA0" w:rsidP="00276ED7">
      <w:p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 salir</w:t>
      </w:r>
    </w:p>
    <w:p w:rsidR="00570BA0" w:rsidRDefault="00570BA0" w:rsidP="00276ED7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570BA0" w:rsidRDefault="00570BA0" w:rsidP="00276ED7">
      <w:p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362575" cy="2590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A0" w:rsidRDefault="00570BA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570BA0" w:rsidRDefault="00570BA0" w:rsidP="00276ED7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570BA0" w:rsidRDefault="00570BA0" w:rsidP="00276ED7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570BA0" w:rsidRDefault="00570BA0" w:rsidP="00276ED7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570BA0" w:rsidRPr="00570BA0" w:rsidRDefault="00570BA0" w:rsidP="00570BA0">
      <w:pPr>
        <w:pStyle w:val="Prrafodelista"/>
        <w:tabs>
          <w:tab w:val="left" w:pos="709"/>
        </w:tabs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&lt;script type="text/</w:t>
      </w:r>
      <w:proofErr w:type="spellStart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javascript</w:t>
      </w:r>
      <w:proofErr w:type="spellEnd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" </w:t>
      </w:r>
      <w:proofErr w:type="spellStart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src</w:t>
      </w:r>
      <w:proofErr w:type="spellEnd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="jquery-1.10.2.js"&gt;&lt;/script&gt;</w:t>
      </w:r>
    </w:p>
    <w:p w:rsidR="00570BA0" w:rsidRPr="00570BA0" w:rsidRDefault="00570BA0" w:rsidP="00570BA0">
      <w:pPr>
        <w:pStyle w:val="Prrafodelista"/>
        <w:tabs>
          <w:tab w:val="left" w:pos="709"/>
        </w:tabs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gramStart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script</w:t>
      </w:r>
      <w:proofErr w:type="gramEnd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570BA0" w:rsidRPr="00570BA0" w:rsidRDefault="00570BA0" w:rsidP="00570BA0">
      <w:pPr>
        <w:pStyle w:val="Prrafodelista"/>
        <w:tabs>
          <w:tab w:val="left" w:pos="709"/>
        </w:tabs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$(document).</w:t>
      </w:r>
      <w:proofErr w:type="gramStart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ready(</w:t>
      </w:r>
      <w:proofErr w:type="gramEnd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function(){</w:t>
      </w:r>
    </w:p>
    <w:p w:rsidR="00570BA0" w:rsidRPr="00570BA0" w:rsidRDefault="00570BA0" w:rsidP="00570BA0">
      <w:pPr>
        <w:pStyle w:val="Prrafodelista"/>
        <w:tabs>
          <w:tab w:val="left" w:pos="709"/>
        </w:tabs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$("#enlace").</w:t>
      </w:r>
      <w:proofErr w:type="gramStart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hover(</w:t>
      </w:r>
      <w:proofErr w:type="spellStart"/>
      <w:proofErr w:type="gramEnd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entraMouse</w:t>
      </w:r>
      <w:proofErr w:type="spellEnd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570BA0" w:rsidRPr="00570BA0" w:rsidRDefault="00570BA0" w:rsidP="00570BA0">
      <w:pPr>
        <w:pStyle w:val="Prrafodelista"/>
        <w:tabs>
          <w:tab w:val="left" w:pos="709"/>
        </w:tabs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$("#enlace").</w:t>
      </w:r>
      <w:proofErr w:type="spellStart"/>
      <w:proofErr w:type="gramStart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mouseout</w:t>
      </w:r>
      <w:proofErr w:type="spellEnd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saleMouse</w:t>
      </w:r>
      <w:proofErr w:type="spellEnd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570BA0" w:rsidRPr="00570BA0" w:rsidRDefault="00570BA0" w:rsidP="00570BA0">
      <w:pPr>
        <w:pStyle w:val="Prrafodelista"/>
        <w:tabs>
          <w:tab w:val="left" w:pos="709"/>
        </w:tabs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});</w:t>
      </w:r>
    </w:p>
    <w:p w:rsidR="00570BA0" w:rsidRPr="00570BA0" w:rsidRDefault="00570BA0" w:rsidP="00570BA0">
      <w:pPr>
        <w:pStyle w:val="Prrafodelista"/>
        <w:tabs>
          <w:tab w:val="left" w:pos="709"/>
        </w:tabs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70BA0" w:rsidRPr="00570BA0" w:rsidRDefault="00570BA0" w:rsidP="00570BA0">
      <w:pPr>
        <w:pStyle w:val="Prrafodelista"/>
        <w:tabs>
          <w:tab w:val="left" w:pos="709"/>
        </w:tabs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entraMouse</w:t>
      </w:r>
      <w:proofErr w:type="spellEnd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(){</w:t>
      </w:r>
    </w:p>
    <w:p w:rsidR="00570BA0" w:rsidRPr="00570BA0" w:rsidRDefault="00570BA0" w:rsidP="00570BA0">
      <w:pPr>
        <w:pStyle w:val="Prrafodelista"/>
        <w:tabs>
          <w:tab w:val="left" w:pos="709"/>
        </w:tabs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$("body").</w:t>
      </w:r>
      <w:proofErr w:type="spellStart"/>
      <w:proofErr w:type="gramStart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css</w:t>
      </w:r>
      <w:proofErr w:type="spellEnd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"background-</w:t>
      </w:r>
      <w:proofErr w:type="spellStart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color","brown</w:t>
      </w:r>
      <w:proofErr w:type="spellEnd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");</w:t>
      </w:r>
    </w:p>
    <w:p w:rsidR="00570BA0" w:rsidRPr="00570BA0" w:rsidRDefault="00570BA0" w:rsidP="00570BA0">
      <w:pPr>
        <w:pStyle w:val="Prrafodelista"/>
        <w:tabs>
          <w:tab w:val="left" w:pos="709"/>
        </w:tabs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</w:p>
    <w:p w:rsidR="00570BA0" w:rsidRPr="00570BA0" w:rsidRDefault="00570BA0" w:rsidP="00570BA0">
      <w:pPr>
        <w:pStyle w:val="Prrafodelista"/>
        <w:tabs>
          <w:tab w:val="left" w:pos="709"/>
        </w:tabs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70BA0" w:rsidRPr="00570BA0" w:rsidRDefault="00570BA0" w:rsidP="00570BA0">
      <w:pPr>
        <w:pStyle w:val="Prrafodelista"/>
        <w:tabs>
          <w:tab w:val="left" w:pos="709"/>
        </w:tabs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saleMouse</w:t>
      </w:r>
      <w:proofErr w:type="spellEnd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(){</w:t>
      </w:r>
    </w:p>
    <w:p w:rsidR="00570BA0" w:rsidRPr="00570BA0" w:rsidRDefault="00570BA0" w:rsidP="00570BA0">
      <w:pPr>
        <w:pStyle w:val="Prrafodelista"/>
        <w:tabs>
          <w:tab w:val="left" w:pos="709"/>
        </w:tabs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$("body").</w:t>
      </w:r>
      <w:proofErr w:type="spellStart"/>
      <w:proofErr w:type="gramStart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css</w:t>
      </w:r>
      <w:proofErr w:type="spellEnd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"background-</w:t>
      </w:r>
      <w:proofErr w:type="spellStart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color","yellow</w:t>
      </w:r>
      <w:proofErr w:type="spellEnd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");</w:t>
      </w:r>
    </w:p>
    <w:p w:rsidR="00570BA0" w:rsidRPr="00570BA0" w:rsidRDefault="00570BA0" w:rsidP="00570BA0">
      <w:pPr>
        <w:pStyle w:val="Prrafodelista"/>
        <w:tabs>
          <w:tab w:val="left" w:pos="709"/>
        </w:tabs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</w:p>
    <w:p w:rsidR="00570BA0" w:rsidRPr="00570BA0" w:rsidRDefault="00570BA0" w:rsidP="00570BA0">
      <w:pPr>
        <w:pStyle w:val="Prrafodelista"/>
        <w:tabs>
          <w:tab w:val="left" w:pos="709"/>
        </w:tabs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&lt;/script&gt;</w:t>
      </w:r>
    </w:p>
    <w:p w:rsidR="00570BA0" w:rsidRPr="00570BA0" w:rsidRDefault="00570BA0" w:rsidP="00570BA0">
      <w:pPr>
        <w:pStyle w:val="Prrafodelista"/>
        <w:tabs>
          <w:tab w:val="left" w:pos="709"/>
        </w:tabs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17C3C" w:rsidRDefault="00570BA0" w:rsidP="00570BA0">
      <w:pPr>
        <w:pStyle w:val="Prrafodelista"/>
        <w:tabs>
          <w:tab w:val="left" w:pos="709"/>
        </w:tabs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&lt;a id="enlace" </w:t>
      </w:r>
      <w:proofErr w:type="spellStart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href</w:t>
      </w:r>
      <w:proofErr w:type="spellEnd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="http://www.lavoz.com.ar"&gt;La </w:t>
      </w:r>
      <w:proofErr w:type="spellStart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Voz</w:t>
      </w:r>
      <w:proofErr w:type="spellEnd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gramStart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>del</w:t>
      </w:r>
      <w:proofErr w:type="gramEnd"/>
      <w:r w:rsidRPr="00570B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Interior&lt;/a&gt;</w:t>
      </w:r>
    </w:p>
    <w:sectPr w:rsidR="00E17C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AF9" w:rsidRDefault="008D3AF9">
      <w:r>
        <w:separator/>
      </w:r>
    </w:p>
  </w:endnote>
  <w:endnote w:type="continuationSeparator" w:id="0">
    <w:p w:rsidR="008D3AF9" w:rsidRDefault="008D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Default="008F09C9" w:rsidP="00140611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70BA0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AF9" w:rsidRDefault="008D3AF9">
      <w:r>
        <w:separator/>
      </w:r>
    </w:p>
  </w:footnote>
  <w:footnote w:type="continuationSeparator" w:id="0">
    <w:p w:rsidR="008D3AF9" w:rsidRDefault="008D3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Pr="00444954" w:rsidRDefault="00E17C3C" w:rsidP="00140611">
    <w:pPr>
      <w:pStyle w:val="Encabezado"/>
      <w:pBdr>
        <w:bottom w:val="single" w:sz="4" w:space="1" w:color="auto"/>
      </w:pBdr>
      <w:rPr>
        <w:rFonts w:ascii="Verdana" w:hAnsi="Verdana" w:cs="Tahoma"/>
        <w:sz w:val="20"/>
        <w:szCs w:val="20"/>
      </w:rPr>
    </w:pPr>
    <w:r>
      <w:rPr>
        <w:noProof/>
      </w:rPr>
      <w:drawing>
        <wp:inline distT="0" distB="0" distL="0" distR="0">
          <wp:extent cx="1209675" cy="247650"/>
          <wp:effectExtent l="0" t="0" r="9525" b="0"/>
          <wp:docPr id="1" name="Imagen 1" descr="jquery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query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09C9">
      <w:tab/>
    </w:r>
    <w:r w:rsidR="008F09C9">
      <w:tab/>
    </w:r>
    <w:proofErr w:type="spellStart"/>
    <w:proofErr w:type="gramStart"/>
    <w:r w:rsidR="007D0C63">
      <w:t>j</w:t>
    </w:r>
    <w:r w:rsidR="007D0C63">
      <w:rPr>
        <w:rFonts w:ascii="Verdana" w:hAnsi="Verdana" w:cs="Tahoma"/>
        <w:sz w:val="20"/>
        <w:szCs w:val="20"/>
      </w:rPr>
      <w:t>QUERY</w:t>
    </w:r>
    <w:proofErr w:type="spellEnd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214"/>
    <w:multiLevelType w:val="hybridMultilevel"/>
    <w:tmpl w:val="6896A996"/>
    <w:lvl w:ilvl="0" w:tplc="89F896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079F1"/>
    <w:multiLevelType w:val="hybridMultilevel"/>
    <w:tmpl w:val="8D1CE5B0"/>
    <w:lvl w:ilvl="0" w:tplc="A358F65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3C"/>
    <w:rsid w:val="001207BA"/>
    <w:rsid w:val="00140611"/>
    <w:rsid w:val="00160388"/>
    <w:rsid w:val="00181E68"/>
    <w:rsid w:val="001B2C0A"/>
    <w:rsid w:val="001B54F6"/>
    <w:rsid w:val="00222AF0"/>
    <w:rsid w:val="00276ED7"/>
    <w:rsid w:val="002C14C2"/>
    <w:rsid w:val="002D240B"/>
    <w:rsid w:val="00361813"/>
    <w:rsid w:val="00444954"/>
    <w:rsid w:val="00481806"/>
    <w:rsid w:val="004A0062"/>
    <w:rsid w:val="004B1207"/>
    <w:rsid w:val="004C77FC"/>
    <w:rsid w:val="00570BA0"/>
    <w:rsid w:val="005904EE"/>
    <w:rsid w:val="006913B3"/>
    <w:rsid w:val="007207DD"/>
    <w:rsid w:val="00787991"/>
    <w:rsid w:val="007D0C63"/>
    <w:rsid w:val="00847D87"/>
    <w:rsid w:val="00876ABD"/>
    <w:rsid w:val="008D3AF9"/>
    <w:rsid w:val="008F09C9"/>
    <w:rsid w:val="009006F8"/>
    <w:rsid w:val="00927432"/>
    <w:rsid w:val="009948C7"/>
    <w:rsid w:val="00A110A2"/>
    <w:rsid w:val="00A32F42"/>
    <w:rsid w:val="00A471D9"/>
    <w:rsid w:val="00AE67C1"/>
    <w:rsid w:val="00B2114B"/>
    <w:rsid w:val="00B71617"/>
    <w:rsid w:val="00BC2267"/>
    <w:rsid w:val="00D76BC8"/>
    <w:rsid w:val="00E17C3C"/>
    <w:rsid w:val="00E7258D"/>
    <w:rsid w:val="00ED58A1"/>
    <w:rsid w:val="00F3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F2C06731-98D6-405A-92B3-1C3ED91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3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extodeglobo">
    <w:name w:val="Balloon Text"/>
    <w:basedOn w:val="Normal"/>
    <w:link w:val="TextodegloboCar"/>
    <w:rsid w:val="00A471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71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7C3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E6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esktop\JQUERY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JQUERY</Template>
  <TotalTime>3</TotalTime>
  <Pages>2</Pages>
  <Words>64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6</cp:revision>
  <cp:lastPrinted>1900-12-31T22:00:00Z</cp:lastPrinted>
  <dcterms:created xsi:type="dcterms:W3CDTF">2015-12-15T08:21:00Z</dcterms:created>
  <dcterms:modified xsi:type="dcterms:W3CDTF">2015-12-15T08:23:00Z</dcterms:modified>
</cp:coreProperties>
</file>