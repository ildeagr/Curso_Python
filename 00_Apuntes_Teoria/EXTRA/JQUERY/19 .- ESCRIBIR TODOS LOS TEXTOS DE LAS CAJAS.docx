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6366FF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 xml:space="preserve">ESCRIBIR </w:t>
      </w:r>
      <w:r w:rsidR="009F73BC">
        <w:rPr>
          <w:rFonts w:ascii="Verdana" w:hAnsi="Verdana"/>
          <w:b/>
          <w:sz w:val="32"/>
          <w:szCs w:val="20"/>
        </w:rPr>
        <w:t>TODOS LOS TEXTOS DE LAS CAJAS</w:t>
      </w:r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E96D25" w:rsidRDefault="00E96D25" w:rsidP="00E96D25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9F73BC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Insertar valores en las cajas de texto.</w:t>
      </w:r>
    </w:p>
    <w:p w:rsidR="009F73BC" w:rsidRPr="009F73BC" w:rsidRDefault="009F73BC" w:rsidP="000D2EA2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 pulsar el botón mostraremos en una capa todos los valores introducidos.</w:t>
      </w:r>
      <w:bookmarkStart w:id="0" w:name="_GoBack"/>
      <w:bookmarkEnd w:id="0"/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D2EA2" w:rsidRDefault="009F73BC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295900" cy="2990850"/>
            <wp:effectExtent l="19050" t="19050" r="1905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90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6D48" w:rsidRDefault="00546D48" w:rsidP="000D2EA2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78222A" w:rsidRDefault="0078222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647F4E" w:rsidRDefault="00647F4E" w:rsidP="00647F4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="en"&gt;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="jquery-1.10.2.js"&gt;&lt;/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botonescribir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input[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texto + $(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"#resultado"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texto);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});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Escribir todos los textos de las cajas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botonescribir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="Escribir los textos"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="resultado"&gt;&lt;/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F73BC" w:rsidRDefault="009F73BC" w:rsidP="009F73B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12399E" w:rsidRDefault="009F73BC" w:rsidP="009F73BC">
      <w:pPr>
        <w:autoSpaceDE w:val="0"/>
        <w:autoSpaceDN w:val="0"/>
        <w:adjustRightInd w:val="0"/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sectPr w:rsidR="001239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5FC" w:rsidRDefault="001805FC">
      <w:r>
        <w:separator/>
      </w:r>
    </w:p>
  </w:endnote>
  <w:endnote w:type="continuationSeparator" w:id="0">
    <w:p w:rsidR="001805FC" w:rsidRDefault="0018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F73BC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5FC" w:rsidRDefault="001805FC">
      <w:r>
        <w:separator/>
      </w:r>
    </w:p>
  </w:footnote>
  <w:footnote w:type="continuationSeparator" w:id="0">
    <w:p w:rsidR="001805FC" w:rsidRDefault="00180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0D2EA2"/>
    <w:rsid w:val="0012399E"/>
    <w:rsid w:val="00140611"/>
    <w:rsid w:val="00160388"/>
    <w:rsid w:val="001805FC"/>
    <w:rsid w:val="00181E68"/>
    <w:rsid w:val="001B2C0A"/>
    <w:rsid w:val="001B54F6"/>
    <w:rsid w:val="00222AF0"/>
    <w:rsid w:val="00276ED7"/>
    <w:rsid w:val="002C14C2"/>
    <w:rsid w:val="002D240B"/>
    <w:rsid w:val="00340644"/>
    <w:rsid w:val="00361813"/>
    <w:rsid w:val="00444954"/>
    <w:rsid w:val="00481806"/>
    <w:rsid w:val="004A0062"/>
    <w:rsid w:val="004B1207"/>
    <w:rsid w:val="004C77FC"/>
    <w:rsid w:val="0052360B"/>
    <w:rsid w:val="00546D48"/>
    <w:rsid w:val="005904EE"/>
    <w:rsid w:val="006366FF"/>
    <w:rsid w:val="00647F4E"/>
    <w:rsid w:val="00653BA2"/>
    <w:rsid w:val="006913B3"/>
    <w:rsid w:val="006E674E"/>
    <w:rsid w:val="007207DD"/>
    <w:rsid w:val="0078222A"/>
    <w:rsid w:val="00787991"/>
    <w:rsid w:val="007D0C63"/>
    <w:rsid w:val="00847D87"/>
    <w:rsid w:val="00876ABD"/>
    <w:rsid w:val="0088520F"/>
    <w:rsid w:val="008D3AF9"/>
    <w:rsid w:val="008F09C9"/>
    <w:rsid w:val="009006F8"/>
    <w:rsid w:val="00927432"/>
    <w:rsid w:val="00930316"/>
    <w:rsid w:val="00932850"/>
    <w:rsid w:val="009948C7"/>
    <w:rsid w:val="009F73BC"/>
    <w:rsid w:val="00A110A2"/>
    <w:rsid w:val="00A1677C"/>
    <w:rsid w:val="00A32F42"/>
    <w:rsid w:val="00A471D9"/>
    <w:rsid w:val="00AE67C1"/>
    <w:rsid w:val="00B2114B"/>
    <w:rsid w:val="00B71617"/>
    <w:rsid w:val="00BC2267"/>
    <w:rsid w:val="00BE54F9"/>
    <w:rsid w:val="00C41225"/>
    <w:rsid w:val="00C43377"/>
    <w:rsid w:val="00D34F35"/>
    <w:rsid w:val="00D76BC8"/>
    <w:rsid w:val="00E17C3C"/>
    <w:rsid w:val="00E7258D"/>
    <w:rsid w:val="00E96D25"/>
    <w:rsid w:val="00ED58A1"/>
    <w:rsid w:val="00EE6D78"/>
    <w:rsid w:val="00F30AA1"/>
    <w:rsid w:val="00FE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1</TotalTime>
  <Pages>2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3</cp:revision>
  <cp:lastPrinted>1900-12-31T22:00:00Z</cp:lastPrinted>
  <dcterms:created xsi:type="dcterms:W3CDTF">2015-12-16T14:10:00Z</dcterms:created>
  <dcterms:modified xsi:type="dcterms:W3CDTF">2015-12-16T14:11:00Z</dcterms:modified>
</cp:coreProperties>
</file>