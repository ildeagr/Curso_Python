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6366FF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 xml:space="preserve">ESCRIBIR EN CAJAS DE TEXTO </w:t>
      </w:r>
      <w:r w:rsidR="00C43377">
        <w:rPr>
          <w:rFonts w:ascii="Verdana" w:hAnsi="Verdana"/>
          <w:b/>
          <w:sz w:val="32"/>
          <w:szCs w:val="20"/>
        </w:rPr>
        <w:t>EL MISMO NOMBRE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D34F35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Insertar en </w:t>
      </w:r>
      <w:r w:rsidR="00C41225">
        <w:rPr>
          <w:rFonts w:ascii="Verdana" w:hAnsi="Verdana"/>
          <w:sz w:val="20"/>
          <w:szCs w:val="20"/>
        </w:rPr>
        <w:t>una página seis cajas de texto, una de ellas para introducir un nombre.</w:t>
      </w:r>
    </w:p>
    <w:p w:rsidR="00D34F35" w:rsidRPr="00D34F35" w:rsidRDefault="00D34F35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Cuando pulsemos el botón mostraremos el valor </w:t>
      </w:r>
      <w:r w:rsidR="00C41225">
        <w:rPr>
          <w:rFonts w:ascii="Verdana" w:hAnsi="Verdana"/>
          <w:sz w:val="20"/>
          <w:szCs w:val="20"/>
        </w:rPr>
        <w:t>introducido en la caja de texto de nombre,</w:t>
      </w:r>
      <w:r>
        <w:rPr>
          <w:rFonts w:ascii="Verdana" w:hAnsi="Verdana"/>
          <w:sz w:val="20"/>
          <w:szCs w:val="20"/>
        </w:rPr>
        <w:t xml:space="preserve"> en todas las cajas de texto utilizando la acción </w:t>
      </w:r>
      <w:proofErr w:type="spellStart"/>
      <w:r>
        <w:rPr>
          <w:rFonts w:ascii="Verdana" w:hAnsi="Verdana"/>
          <w:sz w:val="20"/>
          <w:szCs w:val="20"/>
        </w:rPr>
        <w:t>Each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C43377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1150" cy="23907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nombre);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Escribir en todas las cajas el mismo nombre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Introduzca un nombre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="Mostrar el nombre"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8520F" w:rsidRDefault="0088520F" w:rsidP="008852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12399E" w:rsidP="0088520F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64" w:rsidRDefault="00114564">
      <w:r>
        <w:separator/>
      </w:r>
    </w:p>
  </w:endnote>
  <w:endnote w:type="continuationSeparator" w:id="0">
    <w:p w:rsidR="00114564" w:rsidRDefault="0011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8520F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64" w:rsidRDefault="00114564">
      <w:r>
        <w:separator/>
      </w:r>
    </w:p>
  </w:footnote>
  <w:footnote w:type="continuationSeparator" w:id="0">
    <w:p w:rsidR="00114564" w:rsidRDefault="00114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14564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61813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53BA2"/>
    <w:rsid w:val="006913B3"/>
    <w:rsid w:val="007207DD"/>
    <w:rsid w:val="0078222A"/>
    <w:rsid w:val="00787991"/>
    <w:rsid w:val="007D0C63"/>
    <w:rsid w:val="00847D87"/>
    <w:rsid w:val="00876ABD"/>
    <w:rsid w:val="0088520F"/>
    <w:rsid w:val="008D3AF9"/>
    <w:rsid w:val="008F09C9"/>
    <w:rsid w:val="009006F8"/>
    <w:rsid w:val="00927432"/>
    <w:rsid w:val="00930316"/>
    <w:rsid w:val="00932850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BE54F9"/>
    <w:rsid w:val="00C41225"/>
    <w:rsid w:val="00C43377"/>
    <w:rsid w:val="00D34F35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2015-12-16T14:03:00Z</dcterms:created>
  <dcterms:modified xsi:type="dcterms:W3CDTF">2015-12-16T14:04:00Z</dcterms:modified>
</cp:coreProperties>
</file>