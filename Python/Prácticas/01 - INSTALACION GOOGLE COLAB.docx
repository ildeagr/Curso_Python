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74781" w14:textId="2424AFA4" w:rsidR="00203819" w:rsidRPr="00203819" w:rsidRDefault="00203819" w:rsidP="00203819">
      <w:pPr>
        <w:jc w:val="center"/>
        <w:rPr>
          <w:rFonts w:cs="Tahoma"/>
          <w:b/>
          <w:bCs/>
          <w:szCs w:val="20"/>
          <w:u w:val="single"/>
        </w:rPr>
      </w:pPr>
      <w:r w:rsidRPr="00203819">
        <w:rPr>
          <w:rFonts w:cs="Tahoma"/>
          <w:b/>
          <w:bCs/>
          <w:szCs w:val="20"/>
          <w:u w:val="single"/>
        </w:rPr>
        <w:t xml:space="preserve">Instalación </w:t>
      </w:r>
      <w:r w:rsidR="00F65F88" w:rsidRPr="00F65F88">
        <w:rPr>
          <w:rFonts w:cs="Tahoma"/>
          <w:b/>
          <w:bCs/>
          <w:szCs w:val="20"/>
          <w:u w:val="single"/>
        </w:rPr>
        <w:t xml:space="preserve">Google </w:t>
      </w:r>
      <w:proofErr w:type="spellStart"/>
      <w:r w:rsidR="00F65F88" w:rsidRPr="00F65F88">
        <w:rPr>
          <w:rFonts w:cs="Tahoma"/>
          <w:b/>
          <w:bCs/>
          <w:szCs w:val="20"/>
          <w:u w:val="single"/>
        </w:rPr>
        <w:t>Colab</w:t>
      </w:r>
      <w:proofErr w:type="spellEnd"/>
    </w:p>
    <w:p w14:paraId="0C5ED870" w14:textId="77777777" w:rsidR="00203819" w:rsidRPr="00203819" w:rsidRDefault="00203819" w:rsidP="00203819">
      <w:pPr>
        <w:jc w:val="center"/>
        <w:rPr>
          <w:b/>
          <w:sz w:val="24"/>
        </w:rPr>
      </w:pPr>
    </w:p>
    <w:p w14:paraId="2DA1F97C" w14:textId="77777777" w:rsidR="00203819" w:rsidRDefault="00203819" w:rsidP="007440F6"/>
    <w:p w14:paraId="79C94184" w14:textId="76F52BB8" w:rsidR="00F65F88" w:rsidRDefault="00F65F88" w:rsidP="00F65F88">
      <w:pPr>
        <w:rPr>
          <w:b/>
          <w:bCs/>
        </w:rPr>
      </w:pPr>
      <w:r w:rsidRPr="00F65F88">
        <w:t xml:space="preserve">Existen muchos editores para poder realizar aplicaciones con Python, muchos de ellos están diseñados para que los desarrolladores codifiquen y depuren programas fácilmente. A lo largo del curso trabajaremos con uno de los editores más sencillos de utilizar: </w:t>
      </w:r>
      <w:r w:rsidRPr="00F65F88">
        <w:rPr>
          <w:b/>
          <w:bCs/>
        </w:rPr>
        <w:t xml:space="preserve">Google </w:t>
      </w:r>
      <w:proofErr w:type="spellStart"/>
      <w:r w:rsidRPr="00F65F88">
        <w:rPr>
          <w:b/>
          <w:bCs/>
        </w:rPr>
        <w:t>Colab</w:t>
      </w:r>
      <w:proofErr w:type="spellEnd"/>
      <w:r w:rsidRPr="00F65F88">
        <w:rPr>
          <w:b/>
          <w:bCs/>
        </w:rPr>
        <w:t>.</w:t>
      </w:r>
    </w:p>
    <w:p w14:paraId="369B320C" w14:textId="77777777" w:rsidR="006437FF" w:rsidRPr="00F65F88" w:rsidRDefault="006437FF" w:rsidP="00F65F88"/>
    <w:p w14:paraId="38E34CE1" w14:textId="77777777" w:rsidR="00F65F88" w:rsidRPr="00F65F88" w:rsidRDefault="00F65F88" w:rsidP="00F65F88">
      <w:r w:rsidRPr="00F65F88">
        <w:rPr>
          <w:b/>
          <w:bCs/>
        </w:rPr>
        <w:t xml:space="preserve">Google </w:t>
      </w:r>
      <w:proofErr w:type="spellStart"/>
      <w:r w:rsidRPr="00F65F88">
        <w:rPr>
          <w:b/>
          <w:bCs/>
        </w:rPr>
        <w:t>Colaboratory</w:t>
      </w:r>
      <w:proofErr w:type="spellEnd"/>
      <w:r w:rsidRPr="00F65F88">
        <w:rPr>
          <w:b/>
          <w:bCs/>
        </w:rPr>
        <w:t xml:space="preserve"> </w:t>
      </w:r>
      <w:r w:rsidRPr="00F65F88">
        <w:t>es un entorno que no requiere configuración y que se ejecuta completamente en la nube. Para poder acceder, ingresamos la siguiente dirección en el navegador:</w:t>
      </w:r>
    </w:p>
    <w:p w14:paraId="0578A1A4" w14:textId="02268FE5" w:rsidR="006364C7" w:rsidRDefault="006364C7" w:rsidP="00F65F88"/>
    <w:p w14:paraId="1C6AEBC2" w14:textId="4CE3215C" w:rsidR="006437FF" w:rsidRDefault="006437FF" w:rsidP="00F65F88"/>
    <w:p w14:paraId="244D1623" w14:textId="4F250BB9" w:rsidR="006437FF" w:rsidRDefault="006437FF" w:rsidP="00F65F88">
      <w:r w:rsidRPr="006437FF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F9DCF" wp14:editId="3295F3B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74174" cy="453151"/>
                <wp:effectExtent l="0" t="0" r="22225" b="23495"/>
                <wp:wrapNone/>
                <wp:docPr id="14" name="Rectángulo: esquinas redondeadas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4CD17A-724A-4AA6-AF27-2B84F970A9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4174" cy="453151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E2F9A" w14:textId="77777777" w:rsidR="006437FF" w:rsidRDefault="006437FF" w:rsidP="006437FF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https://colab.research.google.com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B3F9DCF" id="Rectángulo: esquinas redondeadas 7" o:spid="_x0000_s1026" style="position:absolute;margin-left:0;margin-top:-.05pt;width:478.3pt;height:3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" fillcolor="red" strokecolor="black [3213]" strokeweight="1pt">
                <v:stroke joinstyle="miter"/>
                <v:textbox>
                  <w:txbxContent>
                    <w:p w14:paraId="656E2F9A" w14:textId="77777777" w:rsidR="006437FF" w:rsidRDefault="006437FF" w:rsidP="006437FF">
                      <w:pPr>
                        <w:jc w:val="center"/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https://colab.research.google.com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D047E2" w14:textId="2462917B" w:rsidR="006437FF" w:rsidRDefault="006437FF" w:rsidP="00F65F88"/>
    <w:p w14:paraId="7473D035" w14:textId="1A0767C2" w:rsidR="006437FF" w:rsidRDefault="006437FF" w:rsidP="00F65F88"/>
    <w:p w14:paraId="29244389" w14:textId="6F3FB23D" w:rsidR="006437FF" w:rsidRDefault="006437FF" w:rsidP="00F65F88"/>
    <w:p w14:paraId="79A5B555" w14:textId="652A82BA" w:rsidR="006437FF" w:rsidRDefault="006437FF" w:rsidP="00F65F88"/>
    <w:p w14:paraId="47C3D9C6" w14:textId="77777777" w:rsidR="008429EB" w:rsidRPr="008429EB" w:rsidRDefault="008429EB" w:rsidP="008429EB">
      <w:r w:rsidRPr="008429EB">
        <w:t>El siguiente paso será iniciar sesión para poder crear nuestro propio cuaderno de notas e incluir código ejecutable con Python.</w:t>
      </w:r>
    </w:p>
    <w:p w14:paraId="2AE5F55C" w14:textId="0902B7F2" w:rsidR="006437FF" w:rsidRDefault="006437FF" w:rsidP="00F65F88"/>
    <w:p w14:paraId="5700F4EF" w14:textId="5364F63B" w:rsidR="00426CE3" w:rsidRDefault="00426CE3" w:rsidP="00F65F88"/>
    <w:p w14:paraId="2B2B1F59" w14:textId="77777777" w:rsidR="00B7352B" w:rsidRDefault="00B7352B" w:rsidP="00B7352B"/>
    <w:p w14:paraId="305E5A4C" w14:textId="77777777" w:rsidR="00B7352B" w:rsidRPr="007440F6" w:rsidRDefault="00B7352B" w:rsidP="00B7352B">
      <w:r w:rsidRPr="00426CE3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BADB98" wp14:editId="518722B8">
                <wp:simplePos x="0" y="0"/>
                <wp:positionH relativeFrom="column">
                  <wp:posOffset>1503045</wp:posOffset>
                </wp:positionH>
                <wp:positionV relativeFrom="paragraph">
                  <wp:posOffset>2773680</wp:posOffset>
                </wp:positionV>
                <wp:extent cx="1089660" cy="914400"/>
                <wp:effectExtent l="0" t="38100" r="53340" b="19050"/>
                <wp:wrapNone/>
                <wp:docPr id="15" name="Conector recto de flecha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DFF820-A970-4A6B-9976-E38AFDC5B88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9144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EBF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118.35pt;margin-top:218.4pt;width:85.8pt;height:1in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" strokecolor="#5b9bd5 [3204]" strokeweight="2pt">
                <v:stroke endarrow="block" joinstyle="miter"/>
              </v:shape>
            </w:pict>
          </mc:Fallback>
        </mc:AlternateContent>
      </w:r>
      <w:r w:rsidRPr="00426CE3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BD824" wp14:editId="20AFBB1E">
                <wp:simplePos x="0" y="0"/>
                <wp:positionH relativeFrom="column">
                  <wp:posOffset>-401955</wp:posOffset>
                </wp:positionH>
                <wp:positionV relativeFrom="paragraph">
                  <wp:posOffset>3802380</wp:posOffset>
                </wp:positionV>
                <wp:extent cx="3918585" cy="507365"/>
                <wp:effectExtent l="0" t="0" r="24765" b="26035"/>
                <wp:wrapNone/>
                <wp:docPr id="17" name="Cuadro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585" cy="50736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3767F871" w14:textId="77777777" w:rsidR="00B7352B" w:rsidRDefault="00B7352B" w:rsidP="00B7352B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Creamos un nuevo cuaderno de trabajo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BD824" id="_x0000_t202" coordsize="21600,21600" o:spt="202" path="m,l,21600r21600,l21600,xe">
                <v:stroke joinstyle="miter"/>
                <v:path gradientshapeok="t" o:connecttype="rect"/>
              </v:shapetype>
              <v:shape id="CuadroTexto 16" o:spid="_x0000_s1027" type="#_x0000_t202" style="position:absolute;margin-left:-31.65pt;margin-top:299.4pt;width:308.55pt;height:39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" filled="f" strokecolor="#92d050" strokeweight="1.25pt">
                <v:textbox>
                  <w:txbxContent>
                    <w:p w14:paraId="3767F871" w14:textId="77777777" w:rsidR="00B7352B" w:rsidRDefault="00B7352B" w:rsidP="00B7352B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Creamos un nuevo cuaderno de trabajo</w:t>
                      </w:r>
                    </w:p>
                  </w:txbxContent>
                </v:textbox>
              </v:shape>
            </w:pict>
          </mc:Fallback>
        </mc:AlternateContent>
      </w:r>
      <w:r w:rsidRPr="00426CE3">
        <w:drawing>
          <wp:anchor distT="0" distB="0" distL="114300" distR="114300" simplePos="0" relativeHeight="251664384" behindDoc="0" locked="0" layoutInCell="1" allowOverlap="1" wp14:anchorId="10AA1FCE" wp14:editId="6992D443">
            <wp:simplePos x="0" y="0"/>
            <wp:positionH relativeFrom="column">
              <wp:posOffset>2204085</wp:posOffset>
            </wp:positionH>
            <wp:positionV relativeFrom="paragraph">
              <wp:posOffset>1903095</wp:posOffset>
            </wp:positionV>
            <wp:extent cx="2891790" cy="1715770"/>
            <wp:effectExtent l="0" t="0" r="3810" b="0"/>
            <wp:wrapNone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35B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E5F18C" wp14:editId="50704E37">
                <wp:simplePos x="0" y="0"/>
                <wp:positionH relativeFrom="column">
                  <wp:posOffset>2600325</wp:posOffset>
                </wp:positionH>
                <wp:positionV relativeFrom="paragraph">
                  <wp:posOffset>354330</wp:posOffset>
                </wp:positionV>
                <wp:extent cx="3053715" cy="377825"/>
                <wp:effectExtent l="0" t="0" r="13335" b="22225"/>
                <wp:wrapNone/>
                <wp:docPr id="24" name="Cuadro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715" cy="3778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2AB2DF3E" w14:textId="77777777" w:rsidR="00B7352B" w:rsidRDefault="00B7352B" w:rsidP="00B7352B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Iniciamos sesión con nuestra cuenta de Google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5F18C" id="CuadroTexto 23" o:spid="_x0000_s1028" type="#_x0000_t202" style="position:absolute;margin-left:204.75pt;margin-top:27.9pt;width:240.45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" filled="f" strokecolor="#92d050" strokeweight="1.25pt">
                <v:textbox>
                  <w:txbxContent>
                    <w:p w14:paraId="2AB2DF3E" w14:textId="77777777" w:rsidR="00B7352B" w:rsidRDefault="00B7352B" w:rsidP="00B7352B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Iniciamos sesión con nuestra cuenta de Google</w:t>
                      </w:r>
                    </w:p>
                  </w:txbxContent>
                </v:textbox>
              </v:shape>
            </w:pict>
          </mc:Fallback>
        </mc:AlternateContent>
      </w:r>
      <w:r w:rsidRPr="008429EB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758352" wp14:editId="5A3BDDD8">
                <wp:simplePos x="0" y="0"/>
                <wp:positionH relativeFrom="margin">
                  <wp:posOffset>2179320</wp:posOffset>
                </wp:positionH>
                <wp:positionV relativeFrom="paragraph">
                  <wp:posOffset>499745</wp:posOffset>
                </wp:positionV>
                <wp:extent cx="255666" cy="147132"/>
                <wp:effectExtent l="38100" t="0" r="30480" b="62865"/>
                <wp:wrapNone/>
                <wp:docPr id="22" name="Conector recto de flecha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DFF820-A970-4A6B-9976-E38AFDC5B88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666" cy="147132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00A19" id="Conector recto de flecha 21" o:spid="_x0000_s1026" type="#_x0000_t32" style="position:absolute;margin-left:171.6pt;margin-top:39.35pt;width:20.15pt;height:11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" strokecolor="#5b9bd5 [3204]" strokeweight="2pt">
                <v:stroke endarrow="block" joinstyle="miter"/>
                <w10:wrap anchorx="margin"/>
              </v:shape>
            </w:pict>
          </mc:Fallback>
        </mc:AlternateContent>
      </w:r>
      <w:r w:rsidRPr="008429EB">
        <w:drawing>
          <wp:anchor distT="0" distB="0" distL="114300" distR="114300" simplePos="0" relativeHeight="251661312" behindDoc="0" locked="0" layoutInCell="1" allowOverlap="1" wp14:anchorId="45BA8774" wp14:editId="1FEB3AC5">
            <wp:simplePos x="0" y="0"/>
            <wp:positionH relativeFrom="margin">
              <wp:align>left</wp:align>
            </wp:positionH>
            <wp:positionV relativeFrom="paragraph">
              <wp:posOffset>506730</wp:posOffset>
            </wp:positionV>
            <wp:extent cx="2154291" cy="802005"/>
            <wp:effectExtent l="0" t="0" r="0" b="0"/>
            <wp:wrapNone/>
            <wp:docPr id="1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4291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717AA" w14:textId="3963B39E" w:rsidR="00B7352B" w:rsidRDefault="00B7352B" w:rsidP="00F65F88"/>
    <w:p w14:paraId="40EE8C97" w14:textId="1A944EAE" w:rsidR="00B7352B" w:rsidRDefault="00B7352B" w:rsidP="00F65F88"/>
    <w:p w14:paraId="469B2A2C" w14:textId="49ADC655" w:rsidR="00B7352B" w:rsidRDefault="00B7352B" w:rsidP="00F65F88"/>
    <w:p w14:paraId="2A9E7762" w14:textId="1C56AF8A" w:rsidR="00B7352B" w:rsidRDefault="00B7352B" w:rsidP="00F65F88"/>
    <w:p w14:paraId="4498F8CE" w14:textId="3B8DCF1A" w:rsidR="00B7352B" w:rsidRDefault="00B7352B" w:rsidP="00F65F88"/>
    <w:p w14:paraId="4A4EF13C" w14:textId="51896E00" w:rsidR="00B7352B" w:rsidRDefault="00B7352B" w:rsidP="00F65F88"/>
    <w:p w14:paraId="204DE2B9" w14:textId="66FF9C2F" w:rsidR="00B7352B" w:rsidRDefault="00B7352B" w:rsidP="00F65F88"/>
    <w:p w14:paraId="7717B420" w14:textId="636635E5" w:rsidR="00B7352B" w:rsidRDefault="00B7352B" w:rsidP="00F65F88"/>
    <w:p w14:paraId="632E7F36" w14:textId="09D31F79" w:rsidR="00B7352B" w:rsidRDefault="00B7352B" w:rsidP="00F65F88"/>
    <w:p w14:paraId="036B2B2B" w14:textId="4163CBAA" w:rsidR="00B7352B" w:rsidRDefault="00B7352B" w:rsidP="00F65F88"/>
    <w:p w14:paraId="2C8917B2" w14:textId="225EC076" w:rsidR="00B7352B" w:rsidRDefault="00B7352B" w:rsidP="00F65F88"/>
    <w:p w14:paraId="280A3C92" w14:textId="2BC26E61" w:rsidR="00B7352B" w:rsidRDefault="00B7352B" w:rsidP="00F65F88"/>
    <w:p w14:paraId="5D1141B3" w14:textId="7A124E49" w:rsidR="00B7352B" w:rsidRDefault="00B7352B" w:rsidP="00F65F88"/>
    <w:p w14:paraId="2B5233B1" w14:textId="0B95D9CE" w:rsidR="00B7352B" w:rsidRDefault="00B7352B" w:rsidP="00F65F88"/>
    <w:p w14:paraId="0ED178C6" w14:textId="1512FB9B" w:rsidR="00B7352B" w:rsidRDefault="00B7352B" w:rsidP="00F65F88"/>
    <w:p w14:paraId="144B1B37" w14:textId="205FBF69" w:rsidR="00B7352B" w:rsidRDefault="00B7352B" w:rsidP="00F65F88"/>
    <w:p w14:paraId="143EDBFD" w14:textId="4A8A3F44" w:rsidR="00B7352B" w:rsidRDefault="00B7352B" w:rsidP="00F65F88"/>
    <w:p w14:paraId="34AA030C" w14:textId="7943BA0C" w:rsidR="00B7352B" w:rsidRDefault="00B7352B" w:rsidP="00F65F88"/>
    <w:p w14:paraId="364564A2" w14:textId="1F326183" w:rsidR="00B7352B" w:rsidRDefault="00B7352B" w:rsidP="00F65F88"/>
    <w:p w14:paraId="6AD39D14" w14:textId="533DF4D6" w:rsidR="00B7352B" w:rsidRDefault="00B7352B" w:rsidP="00F65F88"/>
    <w:p w14:paraId="0AE6973A" w14:textId="4B444B9C" w:rsidR="00B7352B" w:rsidRDefault="00B7352B" w:rsidP="00F65F88"/>
    <w:p w14:paraId="16157AB6" w14:textId="51116631" w:rsidR="00B7352B" w:rsidRDefault="00B7352B" w:rsidP="00F65F88"/>
    <w:p w14:paraId="238A49FB" w14:textId="0B44F668" w:rsidR="00B7352B" w:rsidRDefault="00B7352B" w:rsidP="00F65F88"/>
    <w:p w14:paraId="6FADAD8C" w14:textId="74E7D5C8" w:rsidR="00B7352B" w:rsidRDefault="00B7352B" w:rsidP="00F65F88"/>
    <w:p w14:paraId="7D0158A8" w14:textId="37B320BD" w:rsidR="00B7352B" w:rsidRDefault="00B7352B" w:rsidP="00F65F88"/>
    <w:p w14:paraId="6DFBC84D" w14:textId="6F402369" w:rsidR="00B7352B" w:rsidRDefault="00B7352B" w:rsidP="00F65F88"/>
    <w:p w14:paraId="0A9B73A6" w14:textId="08B06E91" w:rsidR="00B7352B" w:rsidRDefault="00B7352B" w:rsidP="00F65F88"/>
    <w:p w14:paraId="738E5A2F" w14:textId="3726AF0B" w:rsidR="00B7352B" w:rsidRDefault="00B7352B" w:rsidP="00F65F88"/>
    <w:p w14:paraId="6215F71C" w14:textId="7FB5DD43" w:rsidR="00B7352B" w:rsidRDefault="00B7352B" w:rsidP="00F65F88"/>
    <w:p w14:paraId="7EF64959" w14:textId="4968DED5" w:rsidR="00B7352B" w:rsidRDefault="00B7352B" w:rsidP="00F65F88"/>
    <w:p w14:paraId="573962D3" w14:textId="4F912380" w:rsidR="00B7352B" w:rsidRDefault="00B7352B" w:rsidP="00F65F88"/>
    <w:p w14:paraId="0E0BC017" w14:textId="73D4FCFB" w:rsidR="00B7352B" w:rsidRDefault="00B7352B" w:rsidP="00F65F88"/>
    <w:p w14:paraId="4CFA2617" w14:textId="33941267" w:rsidR="00B7352B" w:rsidRDefault="00B7352B" w:rsidP="00F65F88"/>
    <w:p w14:paraId="5292CF49" w14:textId="65270380" w:rsidR="00B7352B" w:rsidRDefault="00B7352B" w:rsidP="00F65F88"/>
    <w:p w14:paraId="4194604D" w14:textId="6DF17F2C" w:rsidR="00414BAF" w:rsidRPr="00414BAF" w:rsidRDefault="00414BAF" w:rsidP="00414BAF">
      <w:r w:rsidRPr="00414BAF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6DD019" wp14:editId="50099730">
                <wp:simplePos x="0" y="0"/>
                <wp:positionH relativeFrom="margin">
                  <wp:posOffset>2866390</wp:posOffset>
                </wp:positionH>
                <wp:positionV relativeFrom="paragraph">
                  <wp:posOffset>271780</wp:posOffset>
                </wp:positionV>
                <wp:extent cx="3345180" cy="731520"/>
                <wp:effectExtent l="0" t="0" r="26670" b="11430"/>
                <wp:wrapNone/>
                <wp:docPr id="3" name="Cuadro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73152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3FDEAAEF" w14:textId="77777777" w:rsidR="00414BAF" w:rsidRPr="00414BAF" w:rsidRDefault="00414BAF" w:rsidP="00414BAF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"/>
                              </w:rPr>
                            </w:pPr>
                            <w:r w:rsidRPr="00414BA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"/>
                              </w:rPr>
                              <w:t xml:space="preserve">Incluimos en la primera celda la </w:t>
                            </w:r>
                            <w:r w:rsidRPr="00414BA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</w:rPr>
                              <w:t>función</w:t>
                            </w:r>
                            <w:r w:rsidRPr="00414BA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14BAF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</w:rPr>
                              <w:t>print</w:t>
                            </w:r>
                            <w:proofErr w:type="spellEnd"/>
                            <w:r w:rsidRPr="00414BAF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"/>
                              </w:rPr>
                              <w:t xml:space="preserve"> para poder mostrar mensajes en pantalla.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D019" id="_x0000_s1029" type="#_x0000_t202" style="position:absolute;margin-left:225.7pt;margin-top:21.4pt;width:263.4pt;height:57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" filled="f" strokecolor="#92d050" strokeweight="1.25pt">
                <v:textbox>
                  <w:txbxContent>
                    <w:p w14:paraId="3FDEAAEF" w14:textId="77777777" w:rsidR="00414BAF" w:rsidRPr="00414BAF" w:rsidRDefault="00414BAF" w:rsidP="00414BAF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"/>
                        </w:rPr>
                      </w:pPr>
                      <w:r w:rsidRPr="00414BA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"/>
                        </w:rPr>
                        <w:t xml:space="preserve">Incluimos en la primera celda la </w:t>
                      </w:r>
                      <w:r w:rsidRPr="00414BAF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</w:rPr>
                        <w:t>función</w:t>
                      </w:r>
                      <w:r w:rsidRPr="00414BA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"/>
                        </w:rPr>
                        <w:t xml:space="preserve"> </w:t>
                      </w:r>
                      <w:proofErr w:type="spellStart"/>
                      <w:r w:rsidRPr="00414BAF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</w:rPr>
                        <w:t>print</w:t>
                      </w:r>
                      <w:proofErr w:type="spellEnd"/>
                      <w:r w:rsidRPr="00414BAF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"/>
                        </w:rPr>
                        <w:t xml:space="preserve"> para poder mostrar mensajes en pantalla.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4BAF">
        <w:t xml:space="preserve">En la primera </w:t>
      </w:r>
      <w:r w:rsidRPr="00414BAF">
        <w:rPr>
          <w:b/>
          <w:bCs/>
        </w:rPr>
        <w:t>celda</w:t>
      </w:r>
      <w:r w:rsidRPr="00414BAF">
        <w:t xml:space="preserve"> del cuaderno podemos escribir código Python para una posterior ejecución.</w:t>
      </w:r>
    </w:p>
    <w:p w14:paraId="24BE397E" w14:textId="352BD75B" w:rsidR="00B7352B" w:rsidRDefault="00B7352B" w:rsidP="00F65F88"/>
    <w:p w14:paraId="1F6B3B04" w14:textId="6FC3C032" w:rsidR="00414BAF" w:rsidRDefault="00414BAF" w:rsidP="00F65F88"/>
    <w:p w14:paraId="43B143C3" w14:textId="4288D034" w:rsidR="00414BAF" w:rsidRDefault="00414BAF" w:rsidP="00F65F88"/>
    <w:p w14:paraId="38FC92AD" w14:textId="2371979A" w:rsidR="00414BAF" w:rsidRDefault="00414BAF" w:rsidP="00F65F88">
      <w:r w:rsidRPr="00414BAF">
        <w:drawing>
          <wp:anchor distT="0" distB="0" distL="114300" distR="114300" simplePos="0" relativeHeight="251671552" behindDoc="0" locked="0" layoutInCell="1" allowOverlap="1" wp14:anchorId="5DB41C3B" wp14:editId="17DF6D6D">
            <wp:simplePos x="0" y="0"/>
            <wp:positionH relativeFrom="column">
              <wp:posOffset>3598545</wp:posOffset>
            </wp:positionH>
            <wp:positionV relativeFrom="paragraph">
              <wp:posOffset>13335</wp:posOffset>
            </wp:positionV>
            <wp:extent cx="419119" cy="335629"/>
            <wp:effectExtent l="0" t="0" r="0" b="7620"/>
            <wp:wrapNone/>
            <wp:docPr id="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19" cy="335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90536" w14:textId="326848F4" w:rsidR="00414BAF" w:rsidRDefault="00414BAF" w:rsidP="00F65F88"/>
    <w:p w14:paraId="3E51C9E3" w14:textId="57D1B1EE" w:rsidR="00414BAF" w:rsidRDefault="00414BAF" w:rsidP="00F65F88">
      <w:r w:rsidRPr="00414BAF">
        <w:drawing>
          <wp:anchor distT="0" distB="0" distL="114300" distR="114300" simplePos="0" relativeHeight="251669504" behindDoc="0" locked="0" layoutInCell="1" allowOverlap="1" wp14:anchorId="797C4659" wp14:editId="04411091">
            <wp:simplePos x="0" y="0"/>
            <wp:positionH relativeFrom="column">
              <wp:posOffset>-230505</wp:posOffset>
            </wp:positionH>
            <wp:positionV relativeFrom="paragraph">
              <wp:posOffset>170180</wp:posOffset>
            </wp:positionV>
            <wp:extent cx="3205030" cy="2434590"/>
            <wp:effectExtent l="19050" t="19050" r="14605" b="22860"/>
            <wp:wrapNone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5030" cy="2434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2E231" w14:textId="63047191" w:rsidR="00414BAF" w:rsidRDefault="00414BAF" w:rsidP="00F65F88">
      <w:r w:rsidRPr="00414BAF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9DAEC2" wp14:editId="3FE6B014">
                <wp:simplePos x="0" y="0"/>
                <wp:positionH relativeFrom="column">
                  <wp:posOffset>2958465</wp:posOffset>
                </wp:positionH>
                <wp:positionV relativeFrom="paragraph">
                  <wp:posOffset>21590</wp:posOffset>
                </wp:positionV>
                <wp:extent cx="694318" cy="879842"/>
                <wp:effectExtent l="38100" t="0" r="29845" b="53975"/>
                <wp:wrapNone/>
                <wp:docPr id="4" name="Conector recto de flecha 2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318" cy="879842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38C50" id="Conector recto de flecha 21" o:spid="_x0000_s1026" type="#_x0000_t32" style="position:absolute;margin-left:232.95pt;margin-top:1.7pt;width:54.65pt;height:69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" strokecolor="#5b9bd5 [3204]" strokeweight="2pt">
                <v:stroke endarrow="block" joinstyle="miter"/>
              </v:shape>
            </w:pict>
          </mc:Fallback>
        </mc:AlternateContent>
      </w:r>
    </w:p>
    <w:p w14:paraId="5C885DBA" w14:textId="1790B0D5" w:rsidR="00414BAF" w:rsidRDefault="00414BAF" w:rsidP="00F65F88"/>
    <w:p w14:paraId="3BF51DDC" w14:textId="45874FF9" w:rsidR="00414BAF" w:rsidRDefault="00414BAF" w:rsidP="00F65F88"/>
    <w:p w14:paraId="7313CF22" w14:textId="59FE36B9" w:rsidR="00414BAF" w:rsidRDefault="00414BAF" w:rsidP="00F65F88"/>
    <w:p w14:paraId="08863C4A" w14:textId="20C397A2" w:rsidR="00414BAF" w:rsidRDefault="00414BAF" w:rsidP="00F65F88"/>
    <w:p w14:paraId="0A9CF6E6" w14:textId="42B88F40" w:rsidR="00414BAF" w:rsidRDefault="00414BAF" w:rsidP="00F65F88"/>
    <w:p w14:paraId="3D5C5ED8" w14:textId="1BAF6115" w:rsidR="00414BAF" w:rsidRDefault="00414BAF" w:rsidP="00F65F88"/>
    <w:p w14:paraId="322C2996" w14:textId="634439DB" w:rsidR="00414BAF" w:rsidRDefault="00414BAF" w:rsidP="00F65F88"/>
    <w:p w14:paraId="4B6C62A5" w14:textId="181136D9" w:rsidR="00414BAF" w:rsidRDefault="00414BAF" w:rsidP="00F65F88"/>
    <w:p w14:paraId="6771F3AD" w14:textId="199E33AE" w:rsidR="00414BAF" w:rsidRDefault="00414BAF" w:rsidP="00F65F88"/>
    <w:p w14:paraId="6531490A" w14:textId="2ECBF2A1" w:rsidR="00414BAF" w:rsidRDefault="00414BAF" w:rsidP="00F65F88"/>
    <w:p w14:paraId="6127D6D7" w14:textId="5069D377" w:rsidR="00414BAF" w:rsidRDefault="00414BAF" w:rsidP="00F65F88"/>
    <w:p w14:paraId="06E26283" w14:textId="35E9ECBE" w:rsidR="00414BAF" w:rsidRDefault="00414BAF" w:rsidP="00F65F88"/>
    <w:p w14:paraId="6A2C14DB" w14:textId="3828FB9D" w:rsidR="00414BAF" w:rsidRDefault="00414BAF" w:rsidP="00F65F88"/>
    <w:p w14:paraId="174978A6" w14:textId="78A63E22" w:rsidR="00414BAF" w:rsidRDefault="00414BAF" w:rsidP="00F65F88"/>
    <w:p w14:paraId="1CAAA9A5" w14:textId="5A3AEC31" w:rsidR="00414BAF" w:rsidRDefault="00414BAF" w:rsidP="00F65F88"/>
    <w:p w14:paraId="2183F80F" w14:textId="5ED00C46" w:rsidR="00414BAF" w:rsidRDefault="00414BAF" w:rsidP="00F65F88"/>
    <w:p w14:paraId="6E73B570" w14:textId="68048BFC" w:rsidR="00414BAF" w:rsidRDefault="00414BAF" w:rsidP="00F65F88"/>
    <w:p w14:paraId="117B3DF5" w14:textId="5479D681" w:rsidR="00414BAF" w:rsidRDefault="00FE7BFA" w:rsidP="00F65F88">
      <w:r w:rsidRPr="00FE7BFA">
        <w:drawing>
          <wp:anchor distT="0" distB="0" distL="114300" distR="114300" simplePos="0" relativeHeight="251674624" behindDoc="0" locked="0" layoutInCell="1" allowOverlap="1" wp14:anchorId="578B14A5" wp14:editId="18A825BD">
            <wp:simplePos x="0" y="0"/>
            <wp:positionH relativeFrom="column">
              <wp:posOffset>3709035</wp:posOffset>
            </wp:positionH>
            <wp:positionV relativeFrom="paragraph">
              <wp:posOffset>30480</wp:posOffset>
            </wp:positionV>
            <wp:extent cx="2437130" cy="2141220"/>
            <wp:effectExtent l="19050" t="19050" r="20320" b="11430"/>
            <wp:wrapNone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214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93CA0" w14:textId="3B78760B" w:rsidR="00414BAF" w:rsidRDefault="00414BAF" w:rsidP="00F65F88"/>
    <w:p w14:paraId="0D9B35D6" w14:textId="6EB0CCB7" w:rsidR="00414BAF" w:rsidRDefault="00414BAF" w:rsidP="00F65F88"/>
    <w:p w14:paraId="6FA8831C" w14:textId="2EBAAC14" w:rsidR="00414BAF" w:rsidRDefault="00414BAF" w:rsidP="00F65F88"/>
    <w:p w14:paraId="4A684C1D" w14:textId="0C864CDB" w:rsidR="00414BAF" w:rsidRDefault="00414BAF" w:rsidP="00F65F88"/>
    <w:p w14:paraId="1DB7AB32" w14:textId="4D8FBCC0" w:rsidR="00414BAF" w:rsidRDefault="00414BAF" w:rsidP="00F65F88"/>
    <w:p w14:paraId="773AB275" w14:textId="03B5A060" w:rsidR="00414BAF" w:rsidRDefault="00414BAF" w:rsidP="00F65F88"/>
    <w:p w14:paraId="3E76357F" w14:textId="6126F3E5" w:rsidR="00414BAF" w:rsidRDefault="00FE7BFA" w:rsidP="00F65F88">
      <w:r w:rsidRPr="00FE7BFA">
        <w:drawing>
          <wp:anchor distT="0" distB="0" distL="114300" distR="114300" simplePos="0" relativeHeight="251675648" behindDoc="0" locked="0" layoutInCell="1" allowOverlap="1" wp14:anchorId="621E1F61" wp14:editId="58DC7193">
            <wp:simplePos x="0" y="0"/>
            <wp:positionH relativeFrom="column">
              <wp:posOffset>2394585</wp:posOffset>
            </wp:positionH>
            <wp:positionV relativeFrom="paragraph">
              <wp:posOffset>132715</wp:posOffset>
            </wp:positionV>
            <wp:extent cx="333375" cy="333375"/>
            <wp:effectExtent l="0" t="0" r="9525" b="9525"/>
            <wp:wrapNone/>
            <wp:docPr id="1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B2E73" w14:textId="057FB428" w:rsidR="00414BAF" w:rsidRDefault="00FE7BFA" w:rsidP="00F65F88">
      <w:r w:rsidRPr="00FE7BF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831BD5" wp14:editId="2CF75DCD">
                <wp:simplePos x="0" y="0"/>
                <wp:positionH relativeFrom="column">
                  <wp:posOffset>3141345</wp:posOffset>
                </wp:positionH>
                <wp:positionV relativeFrom="paragraph">
                  <wp:posOffset>45720</wp:posOffset>
                </wp:positionV>
                <wp:extent cx="1052830" cy="395605"/>
                <wp:effectExtent l="0" t="38100" r="52070" b="23495"/>
                <wp:wrapNone/>
                <wp:docPr id="9" name="Conector recto de flecha 1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2830" cy="39560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64065" id="Conector recto de flecha 14" o:spid="_x0000_s1026" type="#_x0000_t32" style="position:absolute;margin-left:247.35pt;margin-top:3.6pt;width:82.9pt;height:31.1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" strokecolor="#5b9bd5 [3204]" strokeweight="2pt">
                <v:stroke endarrow="block" joinstyle="miter"/>
              </v:shape>
            </w:pict>
          </mc:Fallback>
        </mc:AlternateContent>
      </w:r>
    </w:p>
    <w:p w14:paraId="6C6EC9E9" w14:textId="6580B7A0" w:rsidR="00414BAF" w:rsidRDefault="00255643" w:rsidP="00F65F88">
      <w:r w:rsidRPr="00255643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841B64" wp14:editId="22CD921E">
                <wp:simplePos x="0" y="0"/>
                <wp:positionH relativeFrom="column">
                  <wp:posOffset>4223385</wp:posOffset>
                </wp:positionH>
                <wp:positionV relativeFrom="paragraph">
                  <wp:posOffset>59055</wp:posOffset>
                </wp:positionV>
                <wp:extent cx="1581150" cy="325120"/>
                <wp:effectExtent l="0" t="0" r="19050" b="17780"/>
                <wp:wrapNone/>
                <wp:docPr id="12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2512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7133B" id="Elipse 8" o:spid="_x0000_s1026" style="position:absolute;margin-left:332.55pt;margin-top:4.65pt;width:124.5pt;height:2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" filled="f" strokecolor="#70ad47 [3209]" strokeweight="1.25pt">
                <v:stroke joinstyle="miter"/>
              </v:oval>
            </w:pict>
          </mc:Fallback>
        </mc:AlternateContent>
      </w:r>
    </w:p>
    <w:p w14:paraId="79457118" w14:textId="71B91C54" w:rsidR="00414BAF" w:rsidRDefault="00FE7BFA" w:rsidP="00F65F88">
      <w:r w:rsidRPr="00FE7BFA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9BD9F3" wp14:editId="253BE514">
                <wp:simplePos x="0" y="0"/>
                <wp:positionH relativeFrom="column">
                  <wp:posOffset>161925</wp:posOffset>
                </wp:positionH>
                <wp:positionV relativeFrom="paragraph">
                  <wp:posOffset>11430</wp:posOffset>
                </wp:positionV>
                <wp:extent cx="2933700" cy="579120"/>
                <wp:effectExtent l="0" t="0" r="19050" b="11430"/>
                <wp:wrapNone/>
                <wp:docPr id="8" name="Cuadro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57912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05C534BD" w14:textId="77777777" w:rsidR="00FE7BFA" w:rsidRPr="00FE7BFA" w:rsidRDefault="00FE7BFA" w:rsidP="00FE7BFA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"/>
                              </w:rPr>
                            </w:pPr>
                            <w:r w:rsidRPr="00FE7BF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"/>
                              </w:rPr>
                              <w:t xml:space="preserve">Ejecutamos el contenido de la celda pulsando en el </w:t>
                            </w:r>
                            <w:r w:rsidRPr="00FE7BF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</w:rPr>
                              <w:t>icono de Play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BD9F3" id="_x0000_s1030" type="#_x0000_t202" style="position:absolute;margin-left:12.75pt;margin-top:.9pt;width:231pt;height:4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" filled="f" strokecolor="#92d050" strokeweight="1.25pt">
                <v:textbox>
                  <w:txbxContent>
                    <w:p w14:paraId="05C534BD" w14:textId="77777777" w:rsidR="00FE7BFA" w:rsidRPr="00FE7BFA" w:rsidRDefault="00FE7BFA" w:rsidP="00FE7BFA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"/>
                        </w:rPr>
                      </w:pPr>
                      <w:r w:rsidRPr="00FE7BF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"/>
                        </w:rPr>
                        <w:t xml:space="preserve">Ejecutamos el contenido de la celda pulsando en el </w:t>
                      </w:r>
                      <w:r w:rsidRPr="00FE7BFA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</w:rPr>
                        <w:t>icono de Play</w:t>
                      </w:r>
                    </w:p>
                  </w:txbxContent>
                </v:textbox>
              </v:shape>
            </w:pict>
          </mc:Fallback>
        </mc:AlternateContent>
      </w:r>
    </w:p>
    <w:p w14:paraId="326698B9" w14:textId="5ABFA871" w:rsidR="00414BAF" w:rsidRDefault="00414BAF" w:rsidP="00F65F88"/>
    <w:p w14:paraId="35D0EF23" w14:textId="2B638FBA" w:rsidR="00414BAF" w:rsidRDefault="00414BAF" w:rsidP="00F65F88"/>
    <w:p w14:paraId="72EBB672" w14:textId="60E7AA0F" w:rsidR="00414BAF" w:rsidRDefault="00414BAF" w:rsidP="00F65F88"/>
    <w:p w14:paraId="73A92849" w14:textId="2B33175D" w:rsidR="00414BAF" w:rsidRDefault="00414BAF" w:rsidP="00F65F88"/>
    <w:p w14:paraId="7725BF05" w14:textId="00074EAC" w:rsidR="00B7352B" w:rsidRDefault="00B7352B" w:rsidP="00F65F88"/>
    <w:p w14:paraId="65CD8194" w14:textId="17F0F2D8" w:rsidR="00B7352B" w:rsidRDefault="00B7352B" w:rsidP="00F65F88"/>
    <w:p w14:paraId="11A10769" w14:textId="3BF64202" w:rsidR="00B7352B" w:rsidRDefault="00B7352B" w:rsidP="00F65F88"/>
    <w:p w14:paraId="22DF5128" w14:textId="19028C93" w:rsidR="00B7352B" w:rsidRDefault="00B7352B" w:rsidP="00F65F88"/>
    <w:p w14:paraId="678114B9" w14:textId="7B2F2157" w:rsidR="00B7352B" w:rsidRDefault="00B7352B" w:rsidP="00F65F88"/>
    <w:p w14:paraId="7D611A82" w14:textId="1142DF7F" w:rsidR="00B7352B" w:rsidRDefault="00B7352B" w:rsidP="00F65F88"/>
    <w:p w14:paraId="481CCABC" w14:textId="44B56405" w:rsidR="00564F4E" w:rsidRPr="00564F4E" w:rsidRDefault="00564F4E" w:rsidP="00564F4E">
      <w:r w:rsidRPr="00564F4E">
        <w:t xml:space="preserve">También podemos ejecutar la celda con la combinación de teclas </w:t>
      </w:r>
      <w:proofErr w:type="spellStart"/>
      <w:r w:rsidRPr="00564F4E">
        <w:rPr>
          <w:b/>
          <w:bCs/>
        </w:rPr>
        <w:t>Ctrl+Enter</w:t>
      </w:r>
      <w:proofErr w:type="spellEnd"/>
      <w:r w:rsidRPr="00564F4E">
        <w:t xml:space="preserve"> o ejecutar y saltar a la siguiente celda con </w:t>
      </w:r>
      <w:proofErr w:type="spellStart"/>
      <w:r w:rsidRPr="00564F4E">
        <w:rPr>
          <w:b/>
          <w:bCs/>
        </w:rPr>
        <w:t>Shift+Enter</w:t>
      </w:r>
      <w:proofErr w:type="spellEnd"/>
    </w:p>
    <w:p w14:paraId="4D84BEC3" w14:textId="20D1B438" w:rsidR="00B7352B" w:rsidRDefault="00B7352B" w:rsidP="00F65F88"/>
    <w:p w14:paraId="5877F2EC" w14:textId="0CAF3D27" w:rsidR="00B7352B" w:rsidRDefault="00B7352B" w:rsidP="00F65F88"/>
    <w:p w14:paraId="39C9A67C" w14:textId="0804A80F" w:rsidR="00B7352B" w:rsidRDefault="00B7352B" w:rsidP="00F65F88"/>
    <w:p w14:paraId="35B00617" w14:textId="3CE67480" w:rsidR="00B7352B" w:rsidRDefault="00B7352B" w:rsidP="00F65F88"/>
    <w:p w14:paraId="70102BA9" w14:textId="77777777" w:rsidR="00B7352B" w:rsidRDefault="00B7352B" w:rsidP="00F65F88"/>
    <w:sectPr w:rsidR="00B7352B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BF0A8" w14:textId="77777777" w:rsidR="000C3080" w:rsidRDefault="000C3080">
      <w:r>
        <w:separator/>
      </w:r>
    </w:p>
  </w:endnote>
  <w:endnote w:type="continuationSeparator" w:id="0">
    <w:p w14:paraId="7FE4C4F4" w14:textId="77777777" w:rsidR="000C3080" w:rsidRDefault="000C3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EFE2C" w14:textId="77777777"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03819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64E5F" w14:textId="77777777" w:rsidR="000C3080" w:rsidRDefault="000C3080">
      <w:r>
        <w:separator/>
      </w:r>
    </w:p>
  </w:footnote>
  <w:footnote w:type="continuationSeparator" w:id="0">
    <w:p w14:paraId="56A605B6" w14:textId="77777777" w:rsidR="000C3080" w:rsidRDefault="000C3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A2818" w14:textId="77777777" w:rsidR="00C9152C" w:rsidRPr="00C9152C" w:rsidRDefault="005C7E46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 wp14:anchorId="2C317796" wp14:editId="00C58F56">
          <wp:extent cx="920750" cy="23475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thon-logo-master-v3-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PYTHON</w:t>
    </w:r>
  </w:p>
  <w:p w14:paraId="6931099E" w14:textId="77777777"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2"/>
  </w:num>
  <w:num w:numId="5">
    <w:abstractNumId w:val="6"/>
  </w:num>
  <w:num w:numId="6">
    <w:abstractNumId w:val="24"/>
  </w:num>
  <w:num w:numId="7">
    <w:abstractNumId w:val="18"/>
  </w:num>
  <w:num w:numId="8">
    <w:abstractNumId w:val="4"/>
  </w:num>
  <w:num w:numId="9">
    <w:abstractNumId w:val="7"/>
  </w:num>
  <w:num w:numId="10">
    <w:abstractNumId w:val="17"/>
  </w:num>
  <w:num w:numId="11">
    <w:abstractNumId w:val="20"/>
  </w:num>
  <w:num w:numId="12">
    <w:abstractNumId w:val="22"/>
  </w:num>
  <w:num w:numId="13">
    <w:abstractNumId w:val="21"/>
  </w:num>
  <w:num w:numId="14">
    <w:abstractNumId w:val="10"/>
  </w:num>
  <w:num w:numId="15">
    <w:abstractNumId w:val="14"/>
  </w:num>
  <w:num w:numId="16">
    <w:abstractNumId w:val="13"/>
  </w:num>
  <w:num w:numId="17">
    <w:abstractNumId w:val="9"/>
  </w:num>
  <w:num w:numId="18">
    <w:abstractNumId w:val="1"/>
  </w:num>
  <w:num w:numId="19">
    <w:abstractNumId w:val="23"/>
  </w:num>
  <w:num w:numId="20">
    <w:abstractNumId w:val="11"/>
  </w:num>
  <w:num w:numId="21">
    <w:abstractNumId w:val="2"/>
  </w:num>
  <w:num w:numId="22">
    <w:abstractNumId w:val="16"/>
  </w:num>
  <w:num w:numId="23">
    <w:abstractNumId w:val="3"/>
  </w:num>
  <w:num w:numId="24">
    <w:abstractNumId w:val="1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0A9D"/>
    <w:rsid w:val="00051612"/>
    <w:rsid w:val="00052371"/>
    <w:rsid w:val="00052DB5"/>
    <w:rsid w:val="0005560E"/>
    <w:rsid w:val="00080BE0"/>
    <w:rsid w:val="000939D0"/>
    <w:rsid w:val="000974EC"/>
    <w:rsid w:val="000A0FB9"/>
    <w:rsid w:val="000C3080"/>
    <w:rsid w:val="001171F0"/>
    <w:rsid w:val="00123CAD"/>
    <w:rsid w:val="0013291A"/>
    <w:rsid w:val="00147DD9"/>
    <w:rsid w:val="00156231"/>
    <w:rsid w:val="00163730"/>
    <w:rsid w:val="00174323"/>
    <w:rsid w:val="00175649"/>
    <w:rsid w:val="00181371"/>
    <w:rsid w:val="00187D83"/>
    <w:rsid w:val="001B49A8"/>
    <w:rsid w:val="001C5ECC"/>
    <w:rsid w:val="001E7762"/>
    <w:rsid w:val="0020039E"/>
    <w:rsid w:val="00203819"/>
    <w:rsid w:val="00220489"/>
    <w:rsid w:val="00222381"/>
    <w:rsid w:val="00235CF5"/>
    <w:rsid w:val="002441D8"/>
    <w:rsid w:val="00244B53"/>
    <w:rsid w:val="00255643"/>
    <w:rsid w:val="00263511"/>
    <w:rsid w:val="002668F0"/>
    <w:rsid w:val="002701E6"/>
    <w:rsid w:val="00283280"/>
    <w:rsid w:val="002848F6"/>
    <w:rsid w:val="002B1E2F"/>
    <w:rsid w:val="002C1C22"/>
    <w:rsid w:val="002D0892"/>
    <w:rsid w:val="002D5110"/>
    <w:rsid w:val="002D695B"/>
    <w:rsid w:val="002E3F14"/>
    <w:rsid w:val="002F1E8F"/>
    <w:rsid w:val="002F22A2"/>
    <w:rsid w:val="002F424F"/>
    <w:rsid w:val="003005BC"/>
    <w:rsid w:val="0033160A"/>
    <w:rsid w:val="00342037"/>
    <w:rsid w:val="00355F8C"/>
    <w:rsid w:val="00377D6C"/>
    <w:rsid w:val="0038087F"/>
    <w:rsid w:val="0038545D"/>
    <w:rsid w:val="003A6A06"/>
    <w:rsid w:val="003E5A28"/>
    <w:rsid w:val="003E6415"/>
    <w:rsid w:val="003E77E3"/>
    <w:rsid w:val="003F1A7B"/>
    <w:rsid w:val="00404B97"/>
    <w:rsid w:val="00414BAF"/>
    <w:rsid w:val="0042523C"/>
    <w:rsid w:val="00426CE3"/>
    <w:rsid w:val="00437FFB"/>
    <w:rsid w:val="00450C60"/>
    <w:rsid w:val="004518E6"/>
    <w:rsid w:val="00460895"/>
    <w:rsid w:val="00461C9C"/>
    <w:rsid w:val="0047264C"/>
    <w:rsid w:val="00481F82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50189A"/>
    <w:rsid w:val="0052589E"/>
    <w:rsid w:val="00532E0A"/>
    <w:rsid w:val="00543FB5"/>
    <w:rsid w:val="005539B8"/>
    <w:rsid w:val="00564F4E"/>
    <w:rsid w:val="005675AC"/>
    <w:rsid w:val="00567898"/>
    <w:rsid w:val="005A4A42"/>
    <w:rsid w:val="005B5CE4"/>
    <w:rsid w:val="005B7B67"/>
    <w:rsid w:val="005C61C4"/>
    <w:rsid w:val="005C6699"/>
    <w:rsid w:val="005C7E46"/>
    <w:rsid w:val="005D2CA0"/>
    <w:rsid w:val="005D47D9"/>
    <w:rsid w:val="005E1445"/>
    <w:rsid w:val="0060357D"/>
    <w:rsid w:val="00605FF0"/>
    <w:rsid w:val="00633D65"/>
    <w:rsid w:val="006364C7"/>
    <w:rsid w:val="00636F9A"/>
    <w:rsid w:val="006437FF"/>
    <w:rsid w:val="00655F20"/>
    <w:rsid w:val="00670ABA"/>
    <w:rsid w:val="00682E8A"/>
    <w:rsid w:val="0069121B"/>
    <w:rsid w:val="006913CA"/>
    <w:rsid w:val="00691555"/>
    <w:rsid w:val="006D2231"/>
    <w:rsid w:val="006D7B24"/>
    <w:rsid w:val="00711BE9"/>
    <w:rsid w:val="00716390"/>
    <w:rsid w:val="007172AD"/>
    <w:rsid w:val="00725420"/>
    <w:rsid w:val="00726C30"/>
    <w:rsid w:val="007312ED"/>
    <w:rsid w:val="0073475D"/>
    <w:rsid w:val="007440F6"/>
    <w:rsid w:val="0074628B"/>
    <w:rsid w:val="00761EE7"/>
    <w:rsid w:val="00773734"/>
    <w:rsid w:val="00775DD1"/>
    <w:rsid w:val="0077641A"/>
    <w:rsid w:val="007963F6"/>
    <w:rsid w:val="007A4056"/>
    <w:rsid w:val="007A51CC"/>
    <w:rsid w:val="007A7C34"/>
    <w:rsid w:val="007B5BC3"/>
    <w:rsid w:val="007B6C04"/>
    <w:rsid w:val="007B7B47"/>
    <w:rsid w:val="007C7DF8"/>
    <w:rsid w:val="007E439A"/>
    <w:rsid w:val="007F0D57"/>
    <w:rsid w:val="007F23A6"/>
    <w:rsid w:val="008017CD"/>
    <w:rsid w:val="00804687"/>
    <w:rsid w:val="0080552F"/>
    <w:rsid w:val="00834B7F"/>
    <w:rsid w:val="008363B4"/>
    <w:rsid w:val="008429EB"/>
    <w:rsid w:val="00844A25"/>
    <w:rsid w:val="008644C5"/>
    <w:rsid w:val="008734E8"/>
    <w:rsid w:val="0087350B"/>
    <w:rsid w:val="00876737"/>
    <w:rsid w:val="0089245B"/>
    <w:rsid w:val="0089268A"/>
    <w:rsid w:val="00893AA9"/>
    <w:rsid w:val="008960A1"/>
    <w:rsid w:val="008C426C"/>
    <w:rsid w:val="008C5D70"/>
    <w:rsid w:val="008C6368"/>
    <w:rsid w:val="008D3266"/>
    <w:rsid w:val="008D621B"/>
    <w:rsid w:val="00901F7D"/>
    <w:rsid w:val="00924A74"/>
    <w:rsid w:val="00924DA0"/>
    <w:rsid w:val="00932A32"/>
    <w:rsid w:val="0094306C"/>
    <w:rsid w:val="00950130"/>
    <w:rsid w:val="00953E5A"/>
    <w:rsid w:val="009605C2"/>
    <w:rsid w:val="00982D49"/>
    <w:rsid w:val="009E0108"/>
    <w:rsid w:val="009E64CE"/>
    <w:rsid w:val="009F6834"/>
    <w:rsid w:val="00A01E85"/>
    <w:rsid w:val="00A11CA3"/>
    <w:rsid w:val="00A265B9"/>
    <w:rsid w:val="00A35A0A"/>
    <w:rsid w:val="00A35D1A"/>
    <w:rsid w:val="00A5590E"/>
    <w:rsid w:val="00A55ABB"/>
    <w:rsid w:val="00A57A6D"/>
    <w:rsid w:val="00A72EE6"/>
    <w:rsid w:val="00A77379"/>
    <w:rsid w:val="00AA5599"/>
    <w:rsid w:val="00AA5B8F"/>
    <w:rsid w:val="00AB471B"/>
    <w:rsid w:val="00AB737B"/>
    <w:rsid w:val="00AC1B0F"/>
    <w:rsid w:val="00AE2261"/>
    <w:rsid w:val="00AE4771"/>
    <w:rsid w:val="00B071AC"/>
    <w:rsid w:val="00B24D89"/>
    <w:rsid w:val="00B34A17"/>
    <w:rsid w:val="00B36536"/>
    <w:rsid w:val="00B41ADB"/>
    <w:rsid w:val="00B4385E"/>
    <w:rsid w:val="00B575F7"/>
    <w:rsid w:val="00B7352B"/>
    <w:rsid w:val="00B87BA1"/>
    <w:rsid w:val="00B90C27"/>
    <w:rsid w:val="00BA3F54"/>
    <w:rsid w:val="00BA7ACC"/>
    <w:rsid w:val="00BD1C10"/>
    <w:rsid w:val="00BD3043"/>
    <w:rsid w:val="00BD35B8"/>
    <w:rsid w:val="00BE50D5"/>
    <w:rsid w:val="00BF3336"/>
    <w:rsid w:val="00BF7F06"/>
    <w:rsid w:val="00C05851"/>
    <w:rsid w:val="00C1077E"/>
    <w:rsid w:val="00C22A5F"/>
    <w:rsid w:val="00C346A5"/>
    <w:rsid w:val="00C40282"/>
    <w:rsid w:val="00C41B49"/>
    <w:rsid w:val="00C43760"/>
    <w:rsid w:val="00C55924"/>
    <w:rsid w:val="00C565B3"/>
    <w:rsid w:val="00C9152C"/>
    <w:rsid w:val="00C931CC"/>
    <w:rsid w:val="00CA0839"/>
    <w:rsid w:val="00CA5814"/>
    <w:rsid w:val="00CD10C5"/>
    <w:rsid w:val="00CD54CD"/>
    <w:rsid w:val="00CE1544"/>
    <w:rsid w:val="00CE7441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6408"/>
    <w:rsid w:val="00DA25CB"/>
    <w:rsid w:val="00DC3DB5"/>
    <w:rsid w:val="00DD45B0"/>
    <w:rsid w:val="00DE277E"/>
    <w:rsid w:val="00DE3B8A"/>
    <w:rsid w:val="00DF6D55"/>
    <w:rsid w:val="00DF7D90"/>
    <w:rsid w:val="00E052D0"/>
    <w:rsid w:val="00E15A09"/>
    <w:rsid w:val="00E32D3D"/>
    <w:rsid w:val="00E47678"/>
    <w:rsid w:val="00E543A9"/>
    <w:rsid w:val="00E60177"/>
    <w:rsid w:val="00E71267"/>
    <w:rsid w:val="00E93165"/>
    <w:rsid w:val="00EA2966"/>
    <w:rsid w:val="00EA3521"/>
    <w:rsid w:val="00EC369C"/>
    <w:rsid w:val="00EC3AC7"/>
    <w:rsid w:val="00ED7E83"/>
    <w:rsid w:val="00EE35C2"/>
    <w:rsid w:val="00EE4DEB"/>
    <w:rsid w:val="00F00EFA"/>
    <w:rsid w:val="00F103A5"/>
    <w:rsid w:val="00F20ED6"/>
    <w:rsid w:val="00F21110"/>
    <w:rsid w:val="00F24A97"/>
    <w:rsid w:val="00F36B53"/>
    <w:rsid w:val="00F45998"/>
    <w:rsid w:val="00F45EE6"/>
    <w:rsid w:val="00F57426"/>
    <w:rsid w:val="00F60960"/>
    <w:rsid w:val="00F63440"/>
    <w:rsid w:val="00F65F88"/>
    <w:rsid w:val="00F711CD"/>
    <w:rsid w:val="00F94B08"/>
    <w:rsid w:val="00FB30F8"/>
    <w:rsid w:val="00FC7A5B"/>
    <w:rsid w:val="00FD136B"/>
    <w:rsid w:val="00FD7567"/>
    <w:rsid w:val="00FE7BFA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52ED79D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Ttul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855F7-30B7-4276-B137-DDDE97CA7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</Template>
  <TotalTime>8</TotalTime>
  <Pages>2</Pages>
  <Words>125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Alejandro Galindo</dc:creator>
  <cp:keywords/>
  <cp:lastModifiedBy>Alejandro Galindo Ramiro</cp:lastModifiedBy>
  <cp:revision>12</cp:revision>
  <cp:lastPrinted>2009-06-26T08:37:00Z</cp:lastPrinted>
  <dcterms:created xsi:type="dcterms:W3CDTF">2021-10-19T15:54:00Z</dcterms:created>
  <dcterms:modified xsi:type="dcterms:W3CDTF">2021-10-19T16:01:00Z</dcterms:modified>
  <cp:category>ASP NET</cp:category>
</cp:coreProperties>
</file>