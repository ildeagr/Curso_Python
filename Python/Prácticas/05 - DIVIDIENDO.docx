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47079E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DIVIDIENDO</w:t>
      </w:r>
    </w:p>
    <w:p w:rsidR="0037536A" w:rsidRDefault="0037536A" w:rsidP="0037536A">
      <w:pPr>
        <w:rPr>
          <w:b/>
          <w:bCs/>
        </w:rPr>
      </w:pPr>
    </w:p>
    <w:p w:rsidR="0086638F" w:rsidRDefault="00293C9F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Obtener el resultado de una división, el cociente y el resto.</w:t>
      </w:r>
    </w:p>
    <w:p w:rsidR="00F73027" w:rsidRPr="00F73027" w:rsidRDefault="00293C9F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Almacenar dos valores en variables para entender el funcionamiento de los operadores utilizados al realizar divisiones.</w:t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BE09D1" w:rsidP="002043A7">
      <w:pPr>
        <w:jc w:val="center"/>
      </w:pPr>
      <w:r>
        <w:rPr>
          <w:noProof/>
        </w:rPr>
        <w:drawing>
          <wp:inline distT="0" distB="0" distL="0" distR="0">
            <wp:extent cx="3838575" cy="11906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>
      <w:bookmarkStart w:id="0" w:name="_GoBack"/>
      <w:bookmarkEnd w:id="0"/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>
      <w:r>
        <w:t>Creamos un nuevo archivo Python.</w:t>
      </w:r>
    </w:p>
    <w:p w:rsidR="0086638F" w:rsidRDefault="0086638F" w:rsidP="007440F6"/>
    <w:p w:rsidR="00815603" w:rsidRDefault="00815603" w:rsidP="007440F6"/>
    <w:p w:rsidR="00815603" w:rsidRDefault="00815603" w:rsidP="007440F6">
      <w:r>
        <w:rPr>
          <w:noProof/>
        </w:rPr>
        <w:drawing>
          <wp:inline distT="0" distB="0" distL="0" distR="0">
            <wp:extent cx="540067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8F" w:rsidRDefault="0086638F" w:rsidP="007440F6"/>
    <w:p w:rsidR="0086638F" w:rsidRDefault="0086638F" w:rsidP="007440F6"/>
    <w:p w:rsidR="0086638F" w:rsidRDefault="0086638F" w:rsidP="007440F6"/>
    <w:p w:rsidR="00293C9F" w:rsidRDefault="00293C9F">
      <w:r>
        <w:br w:type="page"/>
      </w:r>
    </w:p>
    <w:p w:rsidR="0086638F" w:rsidRDefault="0086638F" w:rsidP="007440F6"/>
    <w:p w:rsidR="0086638F" w:rsidRDefault="0086638F" w:rsidP="007440F6"/>
    <w:p w:rsidR="0086638F" w:rsidRDefault="000664A6" w:rsidP="007440F6">
      <w:r>
        <w:t>Dividiendo</w:t>
      </w:r>
      <w:r w:rsidR="0086638F" w:rsidRPr="0086638F">
        <w:t>.py</w:t>
      </w:r>
    </w:p>
    <w:p w:rsidR="0086638F" w:rsidRDefault="0086638F" w:rsidP="007440F6"/>
    <w:p w:rsidR="0086638F" w:rsidRDefault="0086638F" w:rsidP="007440F6"/>
    <w:p w:rsidR="00DB5F4D" w:rsidRDefault="00DB5F4D" w:rsidP="00DB5F4D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"--------------DIVIDIENDO-------------"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"EN PYTHON DIVIDIMOS CON EL OPERADOR: '/'"</w:t>
      </w:r>
      <w:r>
        <w:rPr>
          <w:color w:val="000000"/>
        </w:rPr>
        <w:t>)</w:t>
      </w:r>
      <w:r>
        <w:rPr>
          <w:color w:val="000000"/>
        </w:rPr>
        <w:br/>
        <w:t>num1=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color w:val="000000"/>
        </w:rPr>
        <w:t>num2=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>resultado=num1/num2;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Resultado:"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"EN PYTHON OBTENEMOS EL COCIENTE CON EL OPERADOR: '//'"</w:t>
      </w:r>
      <w:r>
        <w:rPr>
          <w:color w:val="000000"/>
        </w:rPr>
        <w:t>)</w:t>
      </w:r>
      <w:r>
        <w:rPr>
          <w:color w:val="000000"/>
        </w:rPr>
        <w:br/>
        <w:t>num1=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color w:val="000000"/>
        </w:rPr>
        <w:t>num2=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>resultado=num1//num2;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"Resultado (Cociente):"</w:t>
      </w:r>
      <w:r>
        <w:rPr>
          <w:color w:val="000000"/>
        </w:rPr>
        <w:t>,resultado)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"EN PYTHON OBTENEMOS EL RESTO CON EL OPERADOR: '%'"</w:t>
      </w:r>
      <w:r>
        <w:rPr>
          <w:color w:val="000000"/>
        </w:rPr>
        <w:t>)</w:t>
      </w:r>
      <w:r>
        <w:rPr>
          <w:color w:val="000000"/>
        </w:rPr>
        <w:br/>
        <w:t>num1=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color w:val="000000"/>
        </w:rPr>
        <w:t>num2=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>resultado=num1%num2;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"Resultado (Resto):"</w:t>
      </w:r>
      <w:r>
        <w:rPr>
          <w:color w:val="000000"/>
        </w:rPr>
        <w:t>,resultado)</w:t>
      </w:r>
    </w:p>
    <w:p w:rsidR="0086638F" w:rsidRPr="007440F6" w:rsidRDefault="0086638F" w:rsidP="007440F6"/>
    <w:sectPr w:rsidR="0086638F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E09D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664A6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93C9F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079E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09D1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B5F4D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0D8DF-1577-422C-8DF8-B45B57EF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3</TotalTime>
  <Pages>2</Pages>
  <Words>78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5</cp:revision>
  <cp:lastPrinted>2009-06-26T08:37:00Z</cp:lastPrinted>
  <dcterms:created xsi:type="dcterms:W3CDTF">2018-05-28T07:38:00Z</dcterms:created>
  <dcterms:modified xsi:type="dcterms:W3CDTF">2018-05-28T08:58:00Z</dcterms:modified>
  <cp:category>ASP NET</cp:category>
</cp:coreProperties>
</file>