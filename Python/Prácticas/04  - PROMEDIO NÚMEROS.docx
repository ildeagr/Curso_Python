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37536A" w:rsidRPr="00C9152C" w:rsidRDefault="00ED3D73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PROMEDIO NÚMEROS</w:t>
      </w:r>
    </w:p>
    <w:p w:rsidR="0037536A" w:rsidRDefault="0037536A" w:rsidP="0037536A">
      <w:pPr>
        <w:rPr>
          <w:b/>
          <w:bCs/>
        </w:rPr>
      </w:pPr>
    </w:p>
    <w:p w:rsidR="0086638F" w:rsidRDefault="00ED3D73" w:rsidP="007440F6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Solicitar al usuario tres números por teclado.</w:t>
      </w:r>
    </w:p>
    <w:p w:rsidR="00F73027" w:rsidRPr="00F73027" w:rsidRDefault="00ED3D73" w:rsidP="007440F6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Imprimir en pantalla la media de los tres números introducidos.</w:t>
      </w:r>
    </w:p>
    <w:p w:rsidR="002043A7" w:rsidRDefault="002043A7" w:rsidP="007440F6"/>
    <w:p w:rsidR="002043A7" w:rsidRDefault="002043A7" w:rsidP="007440F6"/>
    <w:p w:rsidR="002043A7" w:rsidRDefault="002043A7" w:rsidP="007440F6"/>
    <w:p w:rsidR="002043A7" w:rsidRDefault="00ED3D73" w:rsidP="002043A7">
      <w:pPr>
        <w:jc w:val="center"/>
      </w:pPr>
      <w:r>
        <w:rPr>
          <w:noProof/>
        </w:rPr>
        <w:drawing>
          <wp:inline distT="0" distB="0" distL="0" distR="0">
            <wp:extent cx="4389120" cy="937260"/>
            <wp:effectExtent l="19050" t="19050" r="11430" b="152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937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3A7" w:rsidRDefault="002043A7" w:rsidP="007440F6"/>
    <w:p w:rsidR="002043A7" w:rsidRDefault="002043A7" w:rsidP="007440F6"/>
    <w:p w:rsidR="002043A7" w:rsidRDefault="002043A7" w:rsidP="007440F6"/>
    <w:p w:rsidR="00ED3D73" w:rsidRDefault="00ED3D73">
      <w:r>
        <w:br w:type="page"/>
      </w:r>
    </w:p>
    <w:p w:rsidR="002043A7" w:rsidRDefault="002043A7" w:rsidP="007440F6"/>
    <w:p w:rsidR="002043A7" w:rsidRDefault="002043A7" w:rsidP="007440F6"/>
    <w:p w:rsidR="0086638F" w:rsidRDefault="00BE559E" w:rsidP="007440F6">
      <w:bookmarkStart w:id="0" w:name="_GoBack"/>
      <w:bookmarkEnd w:id="0"/>
      <w:r>
        <w:t>Promedio</w:t>
      </w:r>
      <w:r w:rsidR="0086638F" w:rsidRPr="0086638F">
        <w:t>.py</w:t>
      </w:r>
    </w:p>
    <w:p w:rsidR="0086638F" w:rsidRDefault="0086638F" w:rsidP="007440F6"/>
    <w:p w:rsidR="0086638F" w:rsidRDefault="0086638F" w:rsidP="007440F6"/>
    <w:p w:rsidR="00BE559E" w:rsidRDefault="00BE559E" w:rsidP="00BE559E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num1=</w:t>
      </w:r>
      <w:proofErr w:type="spellStart"/>
      <w:proofErr w:type="gramStart"/>
      <w:r>
        <w:rPr>
          <w:rFonts w:ascii="Consolas" w:hAnsi="Consolas"/>
          <w:color w:val="000080"/>
        </w:rPr>
        <w:t>float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"Primer número:"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>num2=</w:t>
      </w:r>
      <w:proofErr w:type="spellStart"/>
      <w:r>
        <w:rPr>
          <w:rFonts w:ascii="Consolas" w:hAnsi="Consolas"/>
          <w:color w:val="000080"/>
        </w:rPr>
        <w:t>float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"Segundo número:"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>num3=</w:t>
      </w:r>
      <w:proofErr w:type="spellStart"/>
      <w:r>
        <w:rPr>
          <w:rFonts w:ascii="Consolas" w:hAnsi="Consolas"/>
          <w:color w:val="000080"/>
        </w:rPr>
        <w:t>float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"Tercer número:"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>resultado= (num1+num2+num3)/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FF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"La media de los tres números es: "</w:t>
      </w:r>
      <w:r>
        <w:rPr>
          <w:rFonts w:ascii="Consolas" w:hAnsi="Consolas"/>
          <w:color w:val="000000"/>
        </w:rPr>
        <w:t>,resultado)</w:t>
      </w:r>
    </w:p>
    <w:p w:rsidR="0086638F" w:rsidRDefault="0086638F" w:rsidP="007440F6"/>
    <w:p w:rsidR="00BE559E" w:rsidRDefault="00BE559E" w:rsidP="007440F6"/>
    <w:p w:rsidR="00BE559E" w:rsidRDefault="00BE559E" w:rsidP="007440F6"/>
    <w:p w:rsidR="00BE559E" w:rsidRDefault="00BE559E" w:rsidP="007440F6"/>
    <w:p w:rsidR="00BE559E" w:rsidRDefault="00BE559E" w:rsidP="007440F6"/>
    <w:p w:rsidR="00BE559E" w:rsidRDefault="00BE559E" w:rsidP="007440F6"/>
    <w:p w:rsidR="00BE559E" w:rsidRDefault="00BE559E" w:rsidP="007440F6">
      <w:r>
        <w:t>Podemos redondear el resultado con X decimales</w:t>
      </w:r>
    </w:p>
    <w:p w:rsidR="00BE559E" w:rsidRDefault="00BE559E" w:rsidP="007440F6"/>
    <w:p w:rsidR="00BE559E" w:rsidRDefault="00BE559E" w:rsidP="007440F6"/>
    <w:p w:rsidR="00BE559E" w:rsidRDefault="00BE559E" w:rsidP="007440F6"/>
    <w:p w:rsidR="00BE559E" w:rsidRDefault="00BE559E" w:rsidP="007440F6">
      <w:r>
        <w:rPr>
          <w:noProof/>
        </w:rPr>
        <w:drawing>
          <wp:inline distT="0" distB="0" distL="0" distR="0">
            <wp:extent cx="3009900" cy="853440"/>
            <wp:effectExtent l="19050" t="19050" r="19050" b="228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53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559E" w:rsidRDefault="00BE559E" w:rsidP="007440F6"/>
    <w:p w:rsidR="00BE559E" w:rsidRDefault="00BE559E" w:rsidP="007440F6"/>
    <w:p w:rsidR="00BE559E" w:rsidRDefault="00BE559E" w:rsidP="007440F6"/>
    <w:p w:rsidR="00BE559E" w:rsidRDefault="00BE559E" w:rsidP="00BE559E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num1=</w:t>
      </w:r>
      <w:proofErr w:type="spellStart"/>
      <w:r>
        <w:rPr>
          <w:rFonts w:ascii="Consolas" w:hAnsi="Consolas"/>
          <w:color w:val="000080"/>
        </w:rPr>
        <w:t>float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"Primer número:"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>num2=</w:t>
      </w:r>
      <w:proofErr w:type="spellStart"/>
      <w:r>
        <w:rPr>
          <w:rFonts w:ascii="Consolas" w:hAnsi="Consolas"/>
          <w:color w:val="000080"/>
        </w:rPr>
        <w:t>float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"Segundo número:"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>num3=</w:t>
      </w:r>
      <w:proofErr w:type="spellStart"/>
      <w:r>
        <w:rPr>
          <w:rFonts w:ascii="Consolas" w:hAnsi="Consolas"/>
          <w:color w:val="000080"/>
        </w:rPr>
        <w:t>float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"Tercer número:"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>resultado= (num1+num2+num3)/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FF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"La media de los tres números es: 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round</w:t>
      </w:r>
      <w:r>
        <w:rPr>
          <w:rFonts w:ascii="Consolas" w:hAnsi="Consolas"/>
          <w:color w:val="000000"/>
        </w:rPr>
        <w:t>(resultado,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))</w:t>
      </w:r>
    </w:p>
    <w:p w:rsidR="00BE559E" w:rsidRPr="007440F6" w:rsidRDefault="00BE559E" w:rsidP="007440F6"/>
    <w:sectPr w:rsidR="00BE559E" w:rsidRPr="007440F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B08" w:rsidRDefault="00F94B08">
      <w:r>
        <w:separator/>
      </w:r>
    </w:p>
  </w:endnote>
  <w:endnote w:type="continuationSeparator" w:id="0">
    <w:p w:rsidR="00F94B08" w:rsidRDefault="00F9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72983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B08" w:rsidRDefault="00F94B08">
      <w:r>
        <w:separator/>
      </w:r>
    </w:p>
  </w:footnote>
  <w:footnote w:type="continuationSeparator" w:id="0">
    <w:p w:rsidR="00F94B08" w:rsidRDefault="00F94B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24"/>
  </w:num>
  <w:num w:numId="7">
    <w:abstractNumId w:val="18"/>
  </w:num>
  <w:num w:numId="8">
    <w:abstractNumId w:val="4"/>
  </w:num>
  <w:num w:numId="9">
    <w:abstractNumId w:val="7"/>
  </w:num>
  <w:num w:numId="10">
    <w:abstractNumId w:val="17"/>
  </w:num>
  <w:num w:numId="11">
    <w:abstractNumId w:val="20"/>
  </w:num>
  <w:num w:numId="12">
    <w:abstractNumId w:val="22"/>
  </w:num>
  <w:num w:numId="13">
    <w:abstractNumId w:val="21"/>
  </w:num>
  <w:num w:numId="14">
    <w:abstractNumId w:val="10"/>
  </w:num>
  <w:num w:numId="15">
    <w:abstractNumId w:val="14"/>
  </w:num>
  <w:num w:numId="16">
    <w:abstractNumId w:val="13"/>
  </w:num>
  <w:num w:numId="17">
    <w:abstractNumId w:val="9"/>
  </w:num>
  <w:num w:numId="18">
    <w:abstractNumId w:val="1"/>
  </w:num>
  <w:num w:numId="19">
    <w:abstractNumId w:val="23"/>
  </w:num>
  <w:num w:numId="20">
    <w:abstractNumId w:val="11"/>
  </w:num>
  <w:num w:numId="21">
    <w:abstractNumId w:val="2"/>
  </w:num>
  <w:num w:numId="22">
    <w:abstractNumId w:val="16"/>
  </w:num>
  <w:num w:numId="23">
    <w:abstractNumId w:val="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73FFB"/>
    <w:rsid w:val="00080BE0"/>
    <w:rsid w:val="000939D0"/>
    <w:rsid w:val="000974EC"/>
    <w:rsid w:val="000A0FB9"/>
    <w:rsid w:val="001171F0"/>
    <w:rsid w:val="00123CAD"/>
    <w:rsid w:val="0013291A"/>
    <w:rsid w:val="00147DD9"/>
    <w:rsid w:val="00156231"/>
    <w:rsid w:val="00163730"/>
    <w:rsid w:val="00174323"/>
    <w:rsid w:val="00175649"/>
    <w:rsid w:val="00181371"/>
    <w:rsid w:val="00187D83"/>
    <w:rsid w:val="001B49A8"/>
    <w:rsid w:val="001C5ECC"/>
    <w:rsid w:val="001E7762"/>
    <w:rsid w:val="0020039E"/>
    <w:rsid w:val="002043A7"/>
    <w:rsid w:val="00220489"/>
    <w:rsid w:val="00222381"/>
    <w:rsid w:val="00235CF5"/>
    <w:rsid w:val="002441D8"/>
    <w:rsid w:val="00244B53"/>
    <w:rsid w:val="00263511"/>
    <w:rsid w:val="002668F0"/>
    <w:rsid w:val="002701E6"/>
    <w:rsid w:val="00283280"/>
    <w:rsid w:val="002848F6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3160A"/>
    <w:rsid w:val="00342037"/>
    <w:rsid w:val="00355F8C"/>
    <w:rsid w:val="0037536A"/>
    <w:rsid w:val="00377D6C"/>
    <w:rsid w:val="0038087F"/>
    <w:rsid w:val="0038545D"/>
    <w:rsid w:val="003A6A06"/>
    <w:rsid w:val="003E5A28"/>
    <w:rsid w:val="003E6415"/>
    <w:rsid w:val="003E77E3"/>
    <w:rsid w:val="003F1A7B"/>
    <w:rsid w:val="00404B97"/>
    <w:rsid w:val="0042523C"/>
    <w:rsid w:val="00437FFB"/>
    <w:rsid w:val="00450C60"/>
    <w:rsid w:val="004518E6"/>
    <w:rsid w:val="00460895"/>
    <w:rsid w:val="00461C9C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2983"/>
    <w:rsid w:val="00775DD1"/>
    <w:rsid w:val="0077641A"/>
    <w:rsid w:val="007963F6"/>
    <w:rsid w:val="007A4056"/>
    <w:rsid w:val="007A51CC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6737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901F7D"/>
    <w:rsid w:val="00924A74"/>
    <w:rsid w:val="00924DA0"/>
    <w:rsid w:val="00932A32"/>
    <w:rsid w:val="0094306C"/>
    <w:rsid w:val="00950130"/>
    <w:rsid w:val="00953E5A"/>
    <w:rsid w:val="009605C2"/>
    <w:rsid w:val="00982D49"/>
    <w:rsid w:val="009E0108"/>
    <w:rsid w:val="009E64CE"/>
    <w:rsid w:val="009F6834"/>
    <w:rsid w:val="00A01E85"/>
    <w:rsid w:val="00A06BE0"/>
    <w:rsid w:val="00A11CA3"/>
    <w:rsid w:val="00A265B9"/>
    <w:rsid w:val="00A35A0A"/>
    <w:rsid w:val="00A35D1A"/>
    <w:rsid w:val="00A5590E"/>
    <w:rsid w:val="00A55ABB"/>
    <w:rsid w:val="00A57A6D"/>
    <w:rsid w:val="00A72EE6"/>
    <w:rsid w:val="00A77379"/>
    <w:rsid w:val="00AA5599"/>
    <w:rsid w:val="00AA5B8F"/>
    <w:rsid w:val="00AB471B"/>
    <w:rsid w:val="00AB737B"/>
    <w:rsid w:val="00AC1B0F"/>
    <w:rsid w:val="00AE2261"/>
    <w:rsid w:val="00AE4771"/>
    <w:rsid w:val="00B071AC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E50D5"/>
    <w:rsid w:val="00BE559E"/>
    <w:rsid w:val="00BF3336"/>
    <w:rsid w:val="00BF7F06"/>
    <w:rsid w:val="00C05851"/>
    <w:rsid w:val="00C1077E"/>
    <w:rsid w:val="00C22A5F"/>
    <w:rsid w:val="00C346A5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A25CB"/>
    <w:rsid w:val="00DC3DB5"/>
    <w:rsid w:val="00DD45B0"/>
    <w:rsid w:val="00DE277E"/>
    <w:rsid w:val="00DE3B8A"/>
    <w:rsid w:val="00DF6D55"/>
    <w:rsid w:val="00DF7D90"/>
    <w:rsid w:val="00E052D0"/>
    <w:rsid w:val="00E15A09"/>
    <w:rsid w:val="00E32D3D"/>
    <w:rsid w:val="00E47678"/>
    <w:rsid w:val="00E543A9"/>
    <w:rsid w:val="00E60177"/>
    <w:rsid w:val="00E71267"/>
    <w:rsid w:val="00E93165"/>
    <w:rsid w:val="00EA2966"/>
    <w:rsid w:val="00EA3521"/>
    <w:rsid w:val="00EC369C"/>
    <w:rsid w:val="00EC3AC7"/>
    <w:rsid w:val="00ED3D73"/>
    <w:rsid w:val="00ED7E83"/>
    <w:rsid w:val="00EE35C2"/>
    <w:rsid w:val="00EE4DEB"/>
    <w:rsid w:val="00F00EFA"/>
    <w:rsid w:val="00F103A5"/>
    <w:rsid w:val="00F20ED6"/>
    <w:rsid w:val="00F21110"/>
    <w:rsid w:val="00F24A97"/>
    <w:rsid w:val="00F36B53"/>
    <w:rsid w:val="00F45998"/>
    <w:rsid w:val="00F45EE6"/>
    <w:rsid w:val="00F53204"/>
    <w:rsid w:val="00F57426"/>
    <w:rsid w:val="00F60960"/>
    <w:rsid w:val="00F63440"/>
    <w:rsid w:val="00F711CD"/>
    <w:rsid w:val="00F73027"/>
    <w:rsid w:val="00F94B08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60DDF-C9FC-42A6-B9C6-CA1CED45A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2</TotalTime>
  <Pages>2</Pages>
  <Words>61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</cp:lastModifiedBy>
  <cp:revision>4</cp:revision>
  <cp:lastPrinted>2009-06-26T08:37:00Z</cp:lastPrinted>
  <dcterms:created xsi:type="dcterms:W3CDTF">2020-09-15T14:23:00Z</dcterms:created>
  <dcterms:modified xsi:type="dcterms:W3CDTF">2021-03-02T18:35:00Z</dcterms:modified>
  <cp:category>ASP NET</cp:category>
</cp:coreProperties>
</file>