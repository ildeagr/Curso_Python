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B936BA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PRIORIDAD EN LAS OPERACIONES</w:t>
      </w:r>
    </w:p>
    <w:p w:rsidR="0037536A" w:rsidRDefault="0037536A" w:rsidP="0037536A">
      <w:pPr>
        <w:rPr>
          <w:b/>
          <w:bCs/>
        </w:rPr>
      </w:pPr>
    </w:p>
    <w:p w:rsidR="00C754C9" w:rsidRPr="00C754C9" w:rsidRDefault="00C754C9" w:rsidP="007440F6">
      <w:pPr>
        <w:numPr>
          <w:ilvl w:val="0"/>
          <w:numId w:val="8"/>
        </w:numPr>
        <w:rPr>
          <w:b/>
          <w:bCs/>
        </w:rPr>
      </w:pPr>
      <w:r w:rsidRPr="00C754C9">
        <w:rPr>
          <w:b/>
          <w:bCs/>
        </w:rPr>
        <w:t xml:space="preserve">En Python se siguen las normas de prioridad en las operaciones: </w:t>
      </w:r>
      <w:r w:rsidRPr="00C754C9">
        <w:rPr>
          <w:b/>
          <w:bCs/>
        </w:rPr>
        <w:t>primero multiplicaciones y divisiones, después sumas y restas</w:t>
      </w:r>
      <w:r>
        <w:rPr>
          <w:b/>
          <w:bCs/>
        </w:rPr>
        <w:t>. Podemos forzar a realizar operaciones en otro orden haciendo uso de los paréntesis.</w:t>
      </w:r>
    </w:p>
    <w:p w:rsidR="00F73027" w:rsidRPr="00F73027" w:rsidRDefault="00C754C9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Realizar una aplicación para comprobar la prioridad en operaciones.</w:t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36489E" w:rsidP="002043A7">
      <w:pPr>
        <w:jc w:val="center"/>
      </w:pPr>
      <w:r>
        <w:rPr>
          <w:noProof/>
        </w:rPr>
        <w:drawing>
          <wp:inline distT="0" distB="0" distL="0" distR="0">
            <wp:extent cx="3724275" cy="6667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>
      <w:r>
        <w:t>Creamos un nuevo archivo Python.</w:t>
      </w:r>
    </w:p>
    <w:p w:rsidR="0086638F" w:rsidRDefault="0086638F" w:rsidP="007440F6"/>
    <w:p w:rsidR="00815603" w:rsidRDefault="00815603" w:rsidP="007440F6"/>
    <w:p w:rsidR="00815603" w:rsidRDefault="00815603" w:rsidP="007440F6">
      <w:r>
        <w:rPr>
          <w:noProof/>
        </w:rPr>
        <w:drawing>
          <wp:inline distT="0" distB="0" distL="0" distR="0">
            <wp:extent cx="540067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8F" w:rsidRDefault="0086638F" w:rsidP="007440F6"/>
    <w:p w:rsidR="0086638F" w:rsidRDefault="0086638F" w:rsidP="007440F6"/>
    <w:p w:rsidR="0086638F" w:rsidRDefault="0086638F" w:rsidP="007440F6"/>
    <w:p w:rsidR="00293C9F" w:rsidRDefault="00293C9F">
      <w:r>
        <w:br w:type="page"/>
      </w:r>
    </w:p>
    <w:p w:rsidR="0086638F" w:rsidRDefault="0086638F" w:rsidP="007440F6"/>
    <w:p w:rsidR="0086638F" w:rsidRDefault="0086638F" w:rsidP="007440F6"/>
    <w:p w:rsidR="0086638F" w:rsidRDefault="0036489E" w:rsidP="007440F6">
      <w:r>
        <w:t>PrioridadOperaciones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923A00" w:rsidRDefault="00923A00" w:rsidP="00923A00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80"/>
        </w:rPr>
        <w:t>print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80"/>
        </w:rPr>
        <w:t>"--------------PRIORIDAD EN OPERACIONES-------------"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#Primero se realiza la multiplicación</w:t>
      </w:r>
      <w:r>
        <w:rPr>
          <w:i/>
          <w:iCs/>
          <w:color w:val="808080"/>
        </w:rPr>
        <w:br/>
      </w:r>
      <w:r>
        <w:rPr>
          <w:color w:val="000000"/>
        </w:rPr>
        <w:t>num1=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num3=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>resultado=num1+num2*num3;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Resultado:"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#Podemos forzar con paréntesis para cambiar el orden de la operación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num1=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num3=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>resultado=(num1+num2)*num3;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Resultado:"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</w:p>
    <w:p w:rsidR="0086638F" w:rsidRPr="007440F6" w:rsidRDefault="0086638F" w:rsidP="007440F6">
      <w:bookmarkStart w:id="0" w:name="_GoBack"/>
      <w:bookmarkEnd w:id="0"/>
    </w:p>
    <w:sectPr w:rsidR="0086638F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23A00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64A6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93C9F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6489E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079E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676B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3A00"/>
    <w:rsid w:val="00924A74"/>
    <w:rsid w:val="00924DA0"/>
    <w:rsid w:val="00932A32"/>
    <w:rsid w:val="0094306C"/>
    <w:rsid w:val="00950130"/>
    <w:rsid w:val="00953E5A"/>
    <w:rsid w:val="009605C2"/>
    <w:rsid w:val="00982D49"/>
    <w:rsid w:val="009A079B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936BA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754C9"/>
    <w:rsid w:val="00C9152C"/>
    <w:rsid w:val="00C931CC"/>
    <w:rsid w:val="00C93BC6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18F0A-4428-4BF8-B165-6B919312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15</TotalTime>
  <Pages>2</Pages>
  <Words>84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5</cp:revision>
  <cp:lastPrinted>2009-06-26T08:37:00Z</cp:lastPrinted>
  <dcterms:created xsi:type="dcterms:W3CDTF">2018-05-28T08:41:00Z</dcterms:created>
  <dcterms:modified xsi:type="dcterms:W3CDTF">2018-05-28T08:56:00Z</dcterms:modified>
  <cp:category>ASP NET</cp:category>
</cp:coreProperties>
</file>