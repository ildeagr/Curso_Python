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B801" w14:textId="77777777" w:rsidR="00AC1B0F" w:rsidRDefault="00AC1B0F" w:rsidP="007440F6"/>
    <w:p w14:paraId="0243E64B" w14:textId="77777777" w:rsidR="0037536A" w:rsidRPr="00C9152C" w:rsidRDefault="00202BDA" w:rsidP="0037536A">
      <w:pPr>
        <w:pStyle w:val="a0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  <w:u w:val="single"/>
        </w:rPr>
        <w:t>AÑO BISIESTO</w:t>
      </w:r>
    </w:p>
    <w:p w14:paraId="01E67C54" w14:textId="77777777" w:rsidR="0037536A" w:rsidRDefault="0037536A" w:rsidP="0037536A">
      <w:pPr>
        <w:rPr>
          <w:b/>
          <w:bCs/>
        </w:rPr>
      </w:pPr>
    </w:p>
    <w:p w14:paraId="023C5506" w14:textId="77777777" w:rsidR="0086638F" w:rsidRDefault="00775B0B" w:rsidP="007440F6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Solicitar por teclado que el usuario introduzca un número.</w:t>
      </w:r>
    </w:p>
    <w:p w14:paraId="5F967BA0" w14:textId="77777777" w:rsidR="00775B0B" w:rsidRDefault="00775B0B" w:rsidP="007440F6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Mostraremos en pantalla si el año introducido es bisiesto.</w:t>
      </w:r>
    </w:p>
    <w:p w14:paraId="2B118109" w14:textId="77777777" w:rsidR="00775B0B" w:rsidRDefault="00775B0B" w:rsidP="00775B0B">
      <w:pPr>
        <w:ind w:left="720"/>
        <w:rPr>
          <w:b/>
          <w:bCs/>
        </w:rPr>
      </w:pPr>
    </w:p>
    <w:p w14:paraId="598FF3B6" w14:textId="77777777" w:rsidR="00775B0B" w:rsidRDefault="00775B0B" w:rsidP="00775B0B">
      <w:pPr>
        <w:ind w:left="720"/>
        <w:rPr>
          <w:b/>
          <w:bCs/>
        </w:rPr>
      </w:pPr>
      <w:r>
        <w:rPr>
          <w:b/>
          <w:bCs/>
        </w:rPr>
        <w:t>Para calcular si un año es bisiesto:</w:t>
      </w:r>
    </w:p>
    <w:p w14:paraId="028564DD" w14:textId="77777777" w:rsidR="00775B0B" w:rsidRDefault="00775B0B" w:rsidP="00775B0B">
      <w:pPr>
        <w:ind w:left="720"/>
        <w:rPr>
          <w:b/>
          <w:bCs/>
        </w:rPr>
      </w:pPr>
    </w:p>
    <w:p w14:paraId="527B1A4C" w14:textId="77777777" w:rsidR="00F71E63" w:rsidRDefault="00F71E63" w:rsidP="00F71E63">
      <w:pPr>
        <w:pStyle w:val="Prrafodelista"/>
        <w:numPr>
          <w:ilvl w:val="1"/>
          <w:numId w:val="8"/>
        </w:numPr>
        <w:rPr>
          <w:b/>
          <w:bCs/>
        </w:rPr>
      </w:pPr>
      <w:r>
        <w:rPr>
          <w:b/>
          <w:bCs/>
        </w:rPr>
        <w:t xml:space="preserve">Paso 1: </w:t>
      </w:r>
      <w:r w:rsidRPr="00F71E63">
        <w:rPr>
          <w:b/>
          <w:bCs/>
        </w:rPr>
        <w:t>Debe ser divisible por 4</w:t>
      </w:r>
      <w:r>
        <w:rPr>
          <w:b/>
          <w:bCs/>
        </w:rPr>
        <w:t xml:space="preserve"> (al dividirlo por cuatro el resto dará cero)</w:t>
      </w:r>
    </w:p>
    <w:p w14:paraId="57ACAF4D" w14:textId="77777777" w:rsidR="00775B0B" w:rsidRPr="00F71E63" w:rsidRDefault="00F71E63" w:rsidP="00F71E63">
      <w:pPr>
        <w:pStyle w:val="Prrafodelista"/>
        <w:numPr>
          <w:ilvl w:val="1"/>
          <w:numId w:val="8"/>
        </w:numPr>
        <w:rPr>
          <w:b/>
          <w:bCs/>
        </w:rPr>
      </w:pPr>
      <w:r>
        <w:rPr>
          <w:b/>
          <w:bCs/>
        </w:rPr>
        <w:t xml:space="preserve">Paso 2: Además de ser divisible por 4 </w:t>
      </w:r>
      <w:r w:rsidRPr="00F71E63">
        <w:rPr>
          <w:b/>
          <w:bCs/>
        </w:rPr>
        <w:t>no debe ser divisible por 100(que el resto no sea cero), excepto que también sea divisible por 400(que el resto sea cero).</w:t>
      </w:r>
    </w:p>
    <w:p w14:paraId="16CDF7B7" w14:textId="77777777" w:rsidR="002753FD" w:rsidRDefault="002753FD" w:rsidP="002753FD">
      <w:pPr>
        <w:ind w:left="720"/>
        <w:rPr>
          <w:b/>
          <w:bCs/>
        </w:rPr>
      </w:pPr>
    </w:p>
    <w:p w14:paraId="76A4D9AE" w14:textId="77777777" w:rsidR="002753FD" w:rsidRDefault="002753FD" w:rsidP="002753FD">
      <w:pPr>
        <w:ind w:left="1440"/>
        <w:rPr>
          <w:b/>
          <w:bCs/>
        </w:rPr>
      </w:pPr>
    </w:p>
    <w:p w14:paraId="2D3FDCE0" w14:textId="77777777" w:rsidR="002753FD" w:rsidRDefault="002753FD" w:rsidP="002753FD">
      <w:pPr>
        <w:ind w:left="1440"/>
        <w:rPr>
          <w:b/>
          <w:bCs/>
        </w:rPr>
      </w:pPr>
    </w:p>
    <w:p w14:paraId="0609502D" w14:textId="77777777" w:rsidR="000B0E76" w:rsidRDefault="00747A47" w:rsidP="00747A4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D903B9" wp14:editId="08708962">
            <wp:extent cx="2369820" cy="571500"/>
            <wp:effectExtent l="19050" t="19050" r="11430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571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5576CF" w14:textId="77777777" w:rsidR="000B0E76" w:rsidRDefault="000B0E76" w:rsidP="002753FD">
      <w:pPr>
        <w:rPr>
          <w:b/>
          <w:bCs/>
        </w:rPr>
      </w:pPr>
    </w:p>
    <w:p w14:paraId="1FBBC056" w14:textId="77777777" w:rsidR="000B0E76" w:rsidRDefault="000B0E76" w:rsidP="002753FD">
      <w:pPr>
        <w:rPr>
          <w:b/>
          <w:bCs/>
        </w:rPr>
      </w:pPr>
    </w:p>
    <w:p w14:paraId="00CE749E" w14:textId="77777777" w:rsidR="002753FD" w:rsidRDefault="002753FD" w:rsidP="002753FD">
      <w:pPr>
        <w:rPr>
          <w:b/>
          <w:bCs/>
        </w:rPr>
      </w:pPr>
      <w:r>
        <w:rPr>
          <w:b/>
          <w:bCs/>
        </w:rPr>
        <w:t xml:space="preserve">             </w:t>
      </w:r>
    </w:p>
    <w:p w14:paraId="0B5C8EEB" w14:textId="77777777" w:rsidR="002753FD" w:rsidRDefault="002753FD" w:rsidP="002753FD">
      <w:pPr>
        <w:rPr>
          <w:b/>
          <w:bCs/>
        </w:rPr>
      </w:pPr>
      <w:r>
        <w:rPr>
          <w:b/>
          <w:bCs/>
        </w:rPr>
        <w:t xml:space="preserve">                     </w:t>
      </w:r>
    </w:p>
    <w:p w14:paraId="78E385B7" w14:textId="77777777" w:rsidR="002043A7" w:rsidRDefault="00747A47" w:rsidP="00747A47">
      <w:pPr>
        <w:jc w:val="center"/>
      </w:pPr>
      <w:r>
        <w:rPr>
          <w:noProof/>
        </w:rPr>
        <w:drawing>
          <wp:inline distT="0" distB="0" distL="0" distR="0" wp14:anchorId="6053186A" wp14:editId="6EDC93F7">
            <wp:extent cx="2354580" cy="563880"/>
            <wp:effectExtent l="19050" t="19050" r="26670" b="266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563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8DB999" w14:textId="77777777" w:rsidR="002043A7" w:rsidRDefault="002043A7" w:rsidP="007440F6"/>
    <w:p w14:paraId="17160B69" w14:textId="77777777" w:rsidR="002043A7" w:rsidRDefault="002043A7" w:rsidP="007440F6"/>
    <w:p w14:paraId="43C0730B" w14:textId="77777777" w:rsidR="002043A7" w:rsidRDefault="002043A7" w:rsidP="007440F6"/>
    <w:p w14:paraId="366FF1C9" w14:textId="6BC35808" w:rsidR="008E06CF" w:rsidRDefault="008E06CF" w:rsidP="00E645C6">
      <w:pPr>
        <w:rPr>
          <w:rFonts w:ascii="Consolas" w:hAnsi="Consolas"/>
          <w:color w:val="000000"/>
        </w:rPr>
      </w:pPr>
    </w:p>
    <w:p w14:paraId="7F9B6E07" w14:textId="77777777" w:rsidR="00D87CFA" w:rsidRPr="007440F6" w:rsidRDefault="00D87CFA" w:rsidP="007440F6"/>
    <w:sectPr w:rsidR="00D87CFA" w:rsidRPr="007440F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B11A8" w14:textId="77777777" w:rsidR="00F94B08" w:rsidRDefault="00F94B08">
      <w:r>
        <w:separator/>
      </w:r>
    </w:p>
  </w:endnote>
  <w:endnote w:type="continuationSeparator" w:id="0">
    <w:p w14:paraId="29DCDDBD" w14:textId="77777777" w:rsidR="00F94B08" w:rsidRDefault="00F94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C3957" w14:textId="77777777"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E06CF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5556E" w14:textId="77777777" w:rsidR="00F94B08" w:rsidRDefault="00F94B08">
      <w:r>
        <w:separator/>
      </w:r>
    </w:p>
  </w:footnote>
  <w:footnote w:type="continuationSeparator" w:id="0">
    <w:p w14:paraId="3C883EE8" w14:textId="77777777" w:rsidR="00F94B08" w:rsidRDefault="00F94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0FC75" w14:textId="77777777"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 wp14:anchorId="2E7FCA22" wp14:editId="777A4294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14:paraId="63720771" w14:textId="77777777"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2"/>
  </w:num>
  <w:num w:numId="5">
    <w:abstractNumId w:val="6"/>
  </w:num>
  <w:num w:numId="6">
    <w:abstractNumId w:val="24"/>
  </w:num>
  <w:num w:numId="7">
    <w:abstractNumId w:val="18"/>
  </w:num>
  <w:num w:numId="8">
    <w:abstractNumId w:val="4"/>
  </w:num>
  <w:num w:numId="9">
    <w:abstractNumId w:val="7"/>
  </w:num>
  <w:num w:numId="10">
    <w:abstractNumId w:val="17"/>
  </w:num>
  <w:num w:numId="11">
    <w:abstractNumId w:val="20"/>
  </w:num>
  <w:num w:numId="12">
    <w:abstractNumId w:val="22"/>
  </w:num>
  <w:num w:numId="13">
    <w:abstractNumId w:val="21"/>
  </w:num>
  <w:num w:numId="14">
    <w:abstractNumId w:val="10"/>
  </w:num>
  <w:num w:numId="15">
    <w:abstractNumId w:val="14"/>
  </w:num>
  <w:num w:numId="16">
    <w:abstractNumId w:val="13"/>
  </w:num>
  <w:num w:numId="17">
    <w:abstractNumId w:val="9"/>
  </w:num>
  <w:num w:numId="18">
    <w:abstractNumId w:val="1"/>
  </w:num>
  <w:num w:numId="19">
    <w:abstractNumId w:val="23"/>
  </w:num>
  <w:num w:numId="20">
    <w:abstractNumId w:val="11"/>
  </w:num>
  <w:num w:numId="21">
    <w:abstractNumId w:val="2"/>
  </w:num>
  <w:num w:numId="22">
    <w:abstractNumId w:val="16"/>
  </w:num>
  <w:num w:numId="23">
    <w:abstractNumId w:val="3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73FFB"/>
    <w:rsid w:val="00080BE0"/>
    <w:rsid w:val="000939D0"/>
    <w:rsid w:val="000974EC"/>
    <w:rsid w:val="000A0FB9"/>
    <w:rsid w:val="000B0E76"/>
    <w:rsid w:val="001171F0"/>
    <w:rsid w:val="00123CAD"/>
    <w:rsid w:val="0013291A"/>
    <w:rsid w:val="00147DD9"/>
    <w:rsid w:val="001527A2"/>
    <w:rsid w:val="00156231"/>
    <w:rsid w:val="00163730"/>
    <w:rsid w:val="00174323"/>
    <w:rsid w:val="00175649"/>
    <w:rsid w:val="00181371"/>
    <w:rsid w:val="00187D83"/>
    <w:rsid w:val="001B49A8"/>
    <w:rsid w:val="001C5ECC"/>
    <w:rsid w:val="001E7762"/>
    <w:rsid w:val="0020039E"/>
    <w:rsid w:val="00202BDA"/>
    <w:rsid w:val="002043A7"/>
    <w:rsid w:val="00220489"/>
    <w:rsid w:val="00222381"/>
    <w:rsid w:val="00235CF5"/>
    <w:rsid w:val="002441D8"/>
    <w:rsid w:val="00244B53"/>
    <w:rsid w:val="00263511"/>
    <w:rsid w:val="002668F0"/>
    <w:rsid w:val="002701E6"/>
    <w:rsid w:val="002753FD"/>
    <w:rsid w:val="00280626"/>
    <w:rsid w:val="00283280"/>
    <w:rsid w:val="002848F6"/>
    <w:rsid w:val="002B1E2F"/>
    <w:rsid w:val="002C1C22"/>
    <w:rsid w:val="002D0892"/>
    <w:rsid w:val="002D5110"/>
    <w:rsid w:val="002D695B"/>
    <w:rsid w:val="002E3F14"/>
    <w:rsid w:val="002F1E8F"/>
    <w:rsid w:val="002F22A2"/>
    <w:rsid w:val="002F424F"/>
    <w:rsid w:val="003005BC"/>
    <w:rsid w:val="0033160A"/>
    <w:rsid w:val="00342037"/>
    <w:rsid w:val="00355F8C"/>
    <w:rsid w:val="0037536A"/>
    <w:rsid w:val="00377D6C"/>
    <w:rsid w:val="0038087F"/>
    <w:rsid w:val="0038545D"/>
    <w:rsid w:val="003A6A06"/>
    <w:rsid w:val="003E5A28"/>
    <w:rsid w:val="003E6415"/>
    <w:rsid w:val="003E77E3"/>
    <w:rsid w:val="003F1A7B"/>
    <w:rsid w:val="00404B97"/>
    <w:rsid w:val="0042523C"/>
    <w:rsid w:val="00437FFB"/>
    <w:rsid w:val="00450C60"/>
    <w:rsid w:val="004518E6"/>
    <w:rsid w:val="00460895"/>
    <w:rsid w:val="00461C9C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2589E"/>
    <w:rsid w:val="00532E0A"/>
    <w:rsid w:val="00543FB5"/>
    <w:rsid w:val="005539B8"/>
    <w:rsid w:val="005675AC"/>
    <w:rsid w:val="00567898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60357D"/>
    <w:rsid w:val="00605FF0"/>
    <w:rsid w:val="00633D65"/>
    <w:rsid w:val="00636F9A"/>
    <w:rsid w:val="00655F20"/>
    <w:rsid w:val="00670ABA"/>
    <w:rsid w:val="00682E8A"/>
    <w:rsid w:val="0069121B"/>
    <w:rsid w:val="006913CA"/>
    <w:rsid w:val="00691555"/>
    <w:rsid w:val="006D2231"/>
    <w:rsid w:val="006D7B24"/>
    <w:rsid w:val="00705FCB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47A47"/>
    <w:rsid w:val="00761EE7"/>
    <w:rsid w:val="00775B0B"/>
    <w:rsid w:val="00775DD1"/>
    <w:rsid w:val="0077641A"/>
    <w:rsid w:val="007963F6"/>
    <w:rsid w:val="007A4056"/>
    <w:rsid w:val="007A51CC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687"/>
    <w:rsid w:val="0080552F"/>
    <w:rsid w:val="00815603"/>
    <w:rsid w:val="00825131"/>
    <w:rsid w:val="00834B7F"/>
    <w:rsid w:val="008363B4"/>
    <w:rsid w:val="00844A25"/>
    <w:rsid w:val="0085351F"/>
    <w:rsid w:val="008644C5"/>
    <w:rsid w:val="0086638F"/>
    <w:rsid w:val="0087350B"/>
    <w:rsid w:val="00876737"/>
    <w:rsid w:val="0089245B"/>
    <w:rsid w:val="0089268A"/>
    <w:rsid w:val="00893AA9"/>
    <w:rsid w:val="008960A1"/>
    <w:rsid w:val="008C426C"/>
    <w:rsid w:val="008C5D70"/>
    <w:rsid w:val="008C6368"/>
    <w:rsid w:val="008D3266"/>
    <w:rsid w:val="008D621B"/>
    <w:rsid w:val="008E06CF"/>
    <w:rsid w:val="008E61EC"/>
    <w:rsid w:val="00901F7D"/>
    <w:rsid w:val="00924A74"/>
    <w:rsid w:val="00924DA0"/>
    <w:rsid w:val="00932A32"/>
    <w:rsid w:val="0094306C"/>
    <w:rsid w:val="00946A23"/>
    <w:rsid w:val="00950130"/>
    <w:rsid w:val="00953E5A"/>
    <w:rsid w:val="009605C2"/>
    <w:rsid w:val="00982D49"/>
    <w:rsid w:val="009E0108"/>
    <w:rsid w:val="009E64CE"/>
    <w:rsid w:val="009F6834"/>
    <w:rsid w:val="00A01E85"/>
    <w:rsid w:val="00A06BE0"/>
    <w:rsid w:val="00A11CA3"/>
    <w:rsid w:val="00A265B9"/>
    <w:rsid w:val="00A35A0A"/>
    <w:rsid w:val="00A35D1A"/>
    <w:rsid w:val="00A5590E"/>
    <w:rsid w:val="00A55ABB"/>
    <w:rsid w:val="00A57A6D"/>
    <w:rsid w:val="00A72EE6"/>
    <w:rsid w:val="00A77379"/>
    <w:rsid w:val="00AA5599"/>
    <w:rsid w:val="00AA5B8F"/>
    <w:rsid w:val="00AB471B"/>
    <w:rsid w:val="00AB737B"/>
    <w:rsid w:val="00AC1B0F"/>
    <w:rsid w:val="00AE2261"/>
    <w:rsid w:val="00AE4771"/>
    <w:rsid w:val="00B071AC"/>
    <w:rsid w:val="00B24BFF"/>
    <w:rsid w:val="00B24D89"/>
    <w:rsid w:val="00B34A17"/>
    <w:rsid w:val="00B36536"/>
    <w:rsid w:val="00B41ADB"/>
    <w:rsid w:val="00B4385E"/>
    <w:rsid w:val="00B575F7"/>
    <w:rsid w:val="00B87BA1"/>
    <w:rsid w:val="00B90C27"/>
    <w:rsid w:val="00BA3F54"/>
    <w:rsid w:val="00BA7ACC"/>
    <w:rsid w:val="00BD1C10"/>
    <w:rsid w:val="00BD3043"/>
    <w:rsid w:val="00BE50D5"/>
    <w:rsid w:val="00BE559E"/>
    <w:rsid w:val="00BF3336"/>
    <w:rsid w:val="00BF7F06"/>
    <w:rsid w:val="00C05851"/>
    <w:rsid w:val="00C1077E"/>
    <w:rsid w:val="00C22A5F"/>
    <w:rsid w:val="00C346A5"/>
    <w:rsid w:val="00C40282"/>
    <w:rsid w:val="00C41B49"/>
    <w:rsid w:val="00C43760"/>
    <w:rsid w:val="00C55924"/>
    <w:rsid w:val="00C565B3"/>
    <w:rsid w:val="00C9152C"/>
    <w:rsid w:val="00C931CC"/>
    <w:rsid w:val="00CA0839"/>
    <w:rsid w:val="00CA5814"/>
    <w:rsid w:val="00CD10C5"/>
    <w:rsid w:val="00CD54CD"/>
    <w:rsid w:val="00CE1544"/>
    <w:rsid w:val="00CE7441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87CFA"/>
    <w:rsid w:val="00DA25CB"/>
    <w:rsid w:val="00DC3DB5"/>
    <w:rsid w:val="00DD45B0"/>
    <w:rsid w:val="00DE277E"/>
    <w:rsid w:val="00DE3B8A"/>
    <w:rsid w:val="00DF6D55"/>
    <w:rsid w:val="00DF7D90"/>
    <w:rsid w:val="00E052D0"/>
    <w:rsid w:val="00E15A09"/>
    <w:rsid w:val="00E32D3D"/>
    <w:rsid w:val="00E47678"/>
    <w:rsid w:val="00E543A9"/>
    <w:rsid w:val="00E60177"/>
    <w:rsid w:val="00E645C6"/>
    <w:rsid w:val="00E71267"/>
    <w:rsid w:val="00E93165"/>
    <w:rsid w:val="00EA2966"/>
    <w:rsid w:val="00EA3521"/>
    <w:rsid w:val="00EC369C"/>
    <w:rsid w:val="00EC3AC7"/>
    <w:rsid w:val="00ED3D73"/>
    <w:rsid w:val="00ED7E83"/>
    <w:rsid w:val="00EE35C2"/>
    <w:rsid w:val="00EE4DEB"/>
    <w:rsid w:val="00F00EFA"/>
    <w:rsid w:val="00F103A5"/>
    <w:rsid w:val="00F20ED6"/>
    <w:rsid w:val="00F21110"/>
    <w:rsid w:val="00F24A97"/>
    <w:rsid w:val="00F36B53"/>
    <w:rsid w:val="00F45998"/>
    <w:rsid w:val="00F45EE6"/>
    <w:rsid w:val="00F53204"/>
    <w:rsid w:val="00F57426"/>
    <w:rsid w:val="00F60960"/>
    <w:rsid w:val="00F63440"/>
    <w:rsid w:val="00F711CD"/>
    <w:rsid w:val="00F71E63"/>
    <w:rsid w:val="00F73027"/>
    <w:rsid w:val="00F94B08"/>
    <w:rsid w:val="00F94C84"/>
    <w:rsid w:val="00FB30F8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7FF4A01D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638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D427A-B4DE-4C3F-9F7B-B0941CC2E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0</TotalTime>
  <Pages>1</Pages>
  <Words>76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Alejandro Galindo Ramiro</cp:lastModifiedBy>
  <cp:revision>2</cp:revision>
  <cp:lastPrinted>2009-06-26T08:37:00Z</cp:lastPrinted>
  <dcterms:created xsi:type="dcterms:W3CDTF">2021-10-21T09:35:00Z</dcterms:created>
  <dcterms:modified xsi:type="dcterms:W3CDTF">2021-10-21T09:35:00Z</dcterms:modified>
  <cp:category>ASP NET</cp:category>
</cp:coreProperties>
</file>