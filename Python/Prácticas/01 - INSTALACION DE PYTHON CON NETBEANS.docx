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ABA" w:rsidRDefault="00AC1B0F" w:rsidP="007440F6">
      <w:r>
        <w:t xml:space="preserve">Lo primero que tenemos que hacer es descargar </w:t>
      </w:r>
      <w:proofErr w:type="spellStart"/>
      <w:r>
        <w:t>Phyton</w:t>
      </w:r>
      <w:proofErr w:type="spellEnd"/>
      <w:r>
        <w:t xml:space="preserve"> de la siguiente Web:</w:t>
      </w:r>
    </w:p>
    <w:p w:rsidR="00AC1B0F" w:rsidRDefault="00AC1B0F" w:rsidP="007440F6"/>
    <w:p w:rsidR="00AC1B0F" w:rsidRDefault="00AC1B0F" w:rsidP="007440F6">
      <w:r>
        <w:t xml:space="preserve">Nota: Nuestro tutorial está realizado con la versión </w:t>
      </w:r>
      <w:r w:rsidR="005539B8">
        <w:t>2.7.14</w:t>
      </w:r>
      <w:r>
        <w:t>, la última actualmente.</w:t>
      </w:r>
    </w:p>
    <w:p w:rsidR="00AC1B0F" w:rsidRDefault="00AC1B0F" w:rsidP="007440F6"/>
    <w:p w:rsidR="00AC1B0F" w:rsidRDefault="00AC1B0F" w:rsidP="007440F6">
      <w:hyperlink r:id="rId8" w:history="1">
        <w:r w:rsidRPr="000E31B4">
          <w:rPr>
            <w:rStyle w:val="Hipervnculo"/>
          </w:rPr>
          <w:t>https://www.python.org/</w:t>
        </w:r>
      </w:hyperlink>
    </w:p>
    <w:p w:rsidR="00AC1B0F" w:rsidRDefault="00AC1B0F" w:rsidP="007440F6"/>
    <w:p w:rsidR="00AC1B0F" w:rsidRDefault="00AC1B0F" w:rsidP="007440F6">
      <w:r>
        <w:t>La instalación es muy simple, ejecutamos el EXE y seguimos los pasos por defecto.</w:t>
      </w:r>
    </w:p>
    <w:p w:rsidR="00AC1B0F" w:rsidRDefault="00AC1B0F" w:rsidP="007440F6"/>
    <w:p w:rsidR="00AC1B0F" w:rsidRDefault="00AC1B0F" w:rsidP="007440F6">
      <w:r>
        <w:t xml:space="preserve">Una vez instalado, descargamos </w:t>
      </w:r>
      <w:proofErr w:type="spellStart"/>
      <w:r>
        <w:t>NetBeans</w:t>
      </w:r>
      <w:proofErr w:type="spellEnd"/>
      <w:r>
        <w:t xml:space="preserve"> de la siguiente dirección:  </w:t>
      </w:r>
    </w:p>
    <w:p w:rsidR="00AC1B0F" w:rsidRDefault="00AC1B0F" w:rsidP="007440F6"/>
    <w:p w:rsidR="00AC1B0F" w:rsidRDefault="00AC1B0F" w:rsidP="007440F6">
      <w:hyperlink r:id="rId9" w:history="1">
        <w:r w:rsidRPr="000E31B4">
          <w:rPr>
            <w:rStyle w:val="Hipervnculo"/>
          </w:rPr>
          <w:t>https://netbeans.org/</w:t>
        </w:r>
      </w:hyperlink>
    </w:p>
    <w:p w:rsidR="00AC1B0F" w:rsidRDefault="00AC1B0F" w:rsidP="007440F6"/>
    <w:p w:rsidR="00AC1B0F" w:rsidRDefault="00AC1B0F" w:rsidP="007440F6">
      <w:r>
        <w:t>Nota: Debemos descargar la versión FULL.</w:t>
      </w:r>
    </w:p>
    <w:p w:rsidR="00AC1B0F" w:rsidRDefault="00AC1B0F" w:rsidP="007440F6"/>
    <w:p w:rsidR="00AC1B0F" w:rsidRDefault="00AC1B0F" w:rsidP="007440F6">
      <w:r>
        <w:t xml:space="preserve">Una vez descargado, vamos a instalar el </w:t>
      </w:r>
      <w:proofErr w:type="spellStart"/>
      <w:r>
        <w:t>PlugIn</w:t>
      </w:r>
      <w:proofErr w:type="spellEnd"/>
      <w:r>
        <w:t xml:space="preserve"> para </w:t>
      </w:r>
      <w:proofErr w:type="spellStart"/>
      <w:r>
        <w:t>NetBeans</w:t>
      </w:r>
      <w:proofErr w:type="spellEnd"/>
      <w:r>
        <w:t xml:space="preserve">.  Descargamos el </w:t>
      </w:r>
      <w:proofErr w:type="spellStart"/>
      <w:r>
        <w:t>PlugIn</w:t>
      </w:r>
      <w:proofErr w:type="spellEnd"/>
      <w:r>
        <w:t xml:space="preserve"> de la siguiente dirección o utilizamos el </w:t>
      </w:r>
      <w:proofErr w:type="spellStart"/>
      <w:r>
        <w:t>PlugIn</w:t>
      </w:r>
      <w:proofErr w:type="spellEnd"/>
      <w:r>
        <w:t xml:space="preserve"> de los recursos del curso.</w:t>
      </w:r>
    </w:p>
    <w:p w:rsidR="00AC1B0F" w:rsidRDefault="00AC1B0F" w:rsidP="007440F6"/>
    <w:p w:rsidR="00AC1B0F" w:rsidRDefault="00AC1B0F" w:rsidP="007440F6">
      <w:hyperlink r:id="rId10" w:history="1">
        <w:r w:rsidRPr="000E31B4">
          <w:rPr>
            <w:rStyle w:val="Hipervnculo"/>
          </w:rPr>
          <w:t>http://plugins.netbeans.org/plugin/56795?show=true</w:t>
        </w:r>
      </w:hyperlink>
    </w:p>
    <w:p w:rsidR="00AC1B0F" w:rsidRDefault="00AC1B0F" w:rsidP="007440F6"/>
    <w:p w:rsidR="00AC1B0F" w:rsidRDefault="00AC1B0F" w:rsidP="007440F6">
      <w:r>
        <w:t xml:space="preserve">Una vez descargado el </w:t>
      </w:r>
      <w:proofErr w:type="spellStart"/>
      <w:r>
        <w:t>PlugIn</w:t>
      </w:r>
      <w:proofErr w:type="spellEnd"/>
      <w:r>
        <w:t xml:space="preserve">, descomprimimos su contenido en una carpeta para poder utilizarlo con </w:t>
      </w:r>
      <w:proofErr w:type="spellStart"/>
      <w:r>
        <w:t>NetBeans</w:t>
      </w:r>
      <w:proofErr w:type="spellEnd"/>
      <w:r>
        <w:t xml:space="preserve">.  Abrimos </w:t>
      </w:r>
      <w:proofErr w:type="spellStart"/>
      <w:r>
        <w:t>NetBeans</w:t>
      </w:r>
      <w:proofErr w:type="spellEnd"/>
      <w:r>
        <w:t>.</w:t>
      </w:r>
    </w:p>
    <w:p w:rsidR="00AC1B0F" w:rsidRDefault="00AC1B0F" w:rsidP="007440F6"/>
    <w:p w:rsidR="00AC1B0F" w:rsidRDefault="00AC1B0F" w:rsidP="007440F6">
      <w:r>
        <w:t xml:space="preserve">Vamos a al menú Herramientas =&gt; </w:t>
      </w:r>
      <w:proofErr w:type="spellStart"/>
      <w:r>
        <w:t>Plugins</w:t>
      </w:r>
      <w:proofErr w:type="spellEnd"/>
    </w:p>
    <w:p w:rsidR="00AC1B0F" w:rsidRDefault="00AC1B0F" w:rsidP="007440F6"/>
    <w:p w:rsidR="00AC1B0F" w:rsidRDefault="00AC1B0F" w:rsidP="007440F6">
      <w:r>
        <w:rPr>
          <w:noProof/>
        </w:rPr>
        <w:drawing>
          <wp:inline distT="0" distB="0" distL="0" distR="0" wp14:anchorId="1A069632" wp14:editId="67C19303">
            <wp:extent cx="2455105" cy="29146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8839" cy="291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0F" w:rsidRDefault="00AC1B0F" w:rsidP="007440F6"/>
    <w:p w:rsidR="00AC1B0F" w:rsidRDefault="00AC1B0F" w:rsidP="007440F6"/>
    <w:p w:rsidR="00AC1B0F" w:rsidRDefault="00AC1B0F" w:rsidP="007440F6">
      <w:r>
        <w:t xml:space="preserve">En la ventana emergente que se nos abrirá, pulsamos sobre Descargados y en el botón Agregar </w:t>
      </w:r>
      <w:proofErr w:type="spellStart"/>
      <w:r>
        <w:t>Plugins</w:t>
      </w:r>
      <w:proofErr w:type="spellEnd"/>
      <w:r>
        <w:t>.</w:t>
      </w:r>
    </w:p>
    <w:p w:rsidR="00AC1B0F" w:rsidRDefault="00AC1B0F" w:rsidP="007440F6"/>
    <w:p w:rsidR="00AC1B0F" w:rsidRDefault="00AC1B0F" w:rsidP="007440F6">
      <w:r>
        <w:rPr>
          <w:noProof/>
        </w:rPr>
        <w:lastRenderedPageBreak/>
        <w:drawing>
          <wp:inline distT="0" distB="0" distL="0" distR="0" wp14:anchorId="3380ECF7" wp14:editId="297579B9">
            <wp:extent cx="4438650" cy="1743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0F" w:rsidRDefault="00AC1B0F" w:rsidP="007440F6"/>
    <w:p w:rsidR="00AC1B0F" w:rsidRDefault="00AC1B0F" w:rsidP="007440F6">
      <w:r>
        <w:t>Seleccionamos todos los archivos de nuestra carpeta:</w:t>
      </w:r>
    </w:p>
    <w:p w:rsidR="00AC1B0F" w:rsidRDefault="00AC1B0F" w:rsidP="007440F6"/>
    <w:p w:rsidR="00AC1B0F" w:rsidRDefault="00AC1B0F" w:rsidP="007440F6">
      <w:r>
        <w:rPr>
          <w:noProof/>
        </w:rPr>
        <w:drawing>
          <wp:inline distT="0" distB="0" distL="0" distR="0" wp14:anchorId="3CCB379D" wp14:editId="09AC8D70">
            <wp:extent cx="4216400" cy="252865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519" cy="253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0F" w:rsidRDefault="00AC1B0F" w:rsidP="007440F6"/>
    <w:p w:rsidR="00AC1B0F" w:rsidRDefault="00AC1B0F" w:rsidP="007440F6">
      <w:r>
        <w:t xml:space="preserve">Y veremos en la ventana de </w:t>
      </w:r>
      <w:proofErr w:type="spellStart"/>
      <w:r>
        <w:t>Plugins</w:t>
      </w:r>
      <w:proofErr w:type="spellEnd"/>
      <w:r>
        <w:t xml:space="preserve"> todos los elementos necesarios para su instalación.</w:t>
      </w:r>
    </w:p>
    <w:p w:rsidR="00AC1B0F" w:rsidRDefault="00AC1B0F" w:rsidP="007440F6"/>
    <w:p w:rsidR="00AC1B0F" w:rsidRDefault="00AC1B0F" w:rsidP="007440F6">
      <w:r>
        <w:t>Pulsamos en Instalar.</w:t>
      </w:r>
    </w:p>
    <w:p w:rsidR="00AC1B0F" w:rsidRDefault="00AC1B0F" w:rsidP="007440F6"/>
    <w:p w:rsidR="00AC1B0F" w:rsidRDefault="00AC1B0F" w:rsidP="007440F6">
      <w:r>
        <w:rPr>
          <w:noProof/>
        </w:rPr>
        <w:lastRenderedPageBreak/>
        <w:drawing>
          <wp:inline distT="0" distB="0" distL="0" distR="0" wp14:anchorId="67E3F916" wp14:editId="1E198565">
            <wp:extent cx="5400040" cy="35382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0F" w:rsidRDefault="00AC1B0F" w:rsidP="007440F6"/>
    <w:p w:rsidR="00AC1B0F" w:rsidRDefault="00F21110" w:rsidP="007440F6">
      <w:r>
        <w:t>Una vez instalado, nos pedirá reiniciar el IDE para que los cambios tengan efecto.</w:t>
      </w:r>
    </w:p>
    <w:p w:rsidR="00E052D0" w:rsidRDefault="00E052D0" w:rsidP="007440F6"/>
    <w:p w:rsidR="00E052D0" w:rsidRDefault="00E052D0" w:rsidP="007440F6">
      <w:r>
        <w:t xml:space="preserve">Cuando el IDE haya reiniciado, podremos pulsar sobre Proyecto Nuevo y comprobar que tenemos posibilidad de utilizar </w:t>
      </w:r>
      <w:proofErr w:type="spellStart"/>
      <w:r>
        <w:t>Phyton</w:t>
      </w:r>
      <w:proofErr w:type="spellEnd"/>
      <w:r>
        <w:t xml:space="preserve"> con </w:t>
      </w:r>
      <w:proofErr w:type="spellStart"/>
      <w:r>
        <w:t>Netbeans</w:t>
      </w:r>
      <w:proofErr w:type="spellEnd"/>
      <w:r>
        <w:t>.</w:t>
      </w:r>
    </w:p>
    <w:p w:rsidR="00E052D0" w:rsidRDefault="00E052D0" w:rsidP="007440F6"/>
    <w:p w:rsidR="00E052D0" w:rsidRDefault="00E052D0" w:rsidP="007440F6">
      <w:r>
        <w:rPr>
          <w:noProof/>
        </w:rPr>
        <w:drawing>
          <wp:inline distT="0" distB="0" distL="0" distR="0" wp14:anchorId="3154129E" wp14:editId="77701BF2">
            <wp:extent cx="5130800" cy="379741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1405" cy="38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D0" w:rsidRDefault="00E052D0" w:rsidP="007440F6"/>
    <w:p w:rsidR="005539B8" w:rsidRDefault="00B36536" w:rsidP="007440F6">
      <w:r>
        <w:t>A continuación, debemos configurar los proyectos, indicando la ruta de instalación de nuestras librerías.</w:t>
      </w:r>
      <w:r w:rsidR="005539B8">
        <w:t xml:space="preserve">  Pulsamos en Siguiente y nos pedirá un nombre de proyecto (no importa) y pulsamos sobre el botón </w:t>
      </w:r>
      <w:proofErr w:type="spellStart"/>
      <w:r w:rsidR="005539B8" w:rsidRPr="005539B8">
        <w:rPr>
          <w:b/>
        </w:rPr>
        <w:t>Manage</w:t>
      </w:r>
      <w:proofErr w:type="spellEnd"/>
      <w:r w:rsidR="005539B8">
        <w:t>.</w:t>
      </w:r>
    </w:p>
    <w:p w:rsidR="005539B8" w:rsidRDefault="005539B8" w:rsidP="007440F6">
      <w:r>
        <w:rPr>
          <w:noProof/>
        </w:rPr>
        <w:lastRenderedPageBreak/>
        <w:drawing>
          <wp:inline distT="0" distB="0" distL="0" distR="0" wp14:anchorId="579374D0" wp14:editId="38F452CA">
            <wp:extent cx="4795402" cy="350520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063" cy="350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B8" w:rsidRDefault="005539B8" w:rsidP="007440F6"/>
    <w:p w:rsidR="00C43760" w:rsidRDefault="005539B8" w:rsidP="007440F6">
      <w:r>
        <w:t xml:space="preserve">Pulsamos sobre el botón </w:t>
      </w:r>
      <w:r w:rsidR="00C43760">
        <w:t xml:space="preserve">Auto </w:t>
      </w:r>
      <w:proofErr w:type="spellStart"/>
      <w:r w:rsidR="00C43760">
        <w:t>Detect</w:t>
      </w:r>
      <w:proofErr w:type="spellEnd"/>
      <w:r w:rsidR="00C43760">
        <w:t xml:space="preserve"> y deberíamos ver lo siguiente:</w:t>
      </w:r>
    </w:p>
    <w:p w:rsidR="00C43760" w:rsidRDefault="00C43760" w:rsidP="007440F6"/>
    <w:p w:rsidR="00C43760" w:rsidRDefault="00C43760" w:rsidP="007440F6">
      <w:r>
        <w:rPr>
          <w:noProof/>
        </w:rPr>
        <w:drawing>
          <wp:inline distT="0" distB="0" distL="0" distR="0" wp14:anchorId="21706C9D" wp14:editId="28499D6A">
            <wp:extent cx="5400040" cy="31019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60" w:rsidRDefault="00C43760" w:rsidP="007440F6"/>
    <w:p w:rsidR="005539B8" w:rsidRDefault="00C43760" w:rsidP="007440F6">
      <w:r>
        <w:t xml:space="preserve">Si hemos establecido otra ruta de instalación para Python o si no encuentra nuestro compilador, pulsaremos sobre el botón </w:t>
      </w:r>
      <w:r w:rsidR="005539B8">
        <w:t>New y seleccionamos el archivo ejecutable pythonw.exe.</w:t>
      </w:r>
    </w:p>
    <w:p w:rsidR="005539B8" w:rsidRDefault="005539B8" w:rsidP="007440F6"/>
    <w:p w:rsidR="005539B8" w:rsidRDefault="005539B8" w:rsidP="007440F6">
      <w:r>
        <w:rPr>
          <w:noProof/>
        </w:rPr>
        <w:lastRenderedPageBreak/>
        <w:drawing>
          <wp:inline distT="0" distB="0" distL="0" distR="0" wp14:anchorId="1ABAF3B5" wp14:editId="3463ED77">
            <wp:extent cx="5400040" cy="27178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B8" w:rsidRDefault="005539B8" w:rsidP="007440F6"/>
    <w:p w:rsidR="005539B8" w:rsidRDefault="005539B8" w:rsidP="007440F6">
      <w:r>
        <w:t xml:space="preserve">Una vez seleccionado, ya nos mostrará la ventana con los datos necesarios para poder crear proyectos con </w:t>
      </w:r>
      <w:proofErr w:type="spellStart"/>
      <w:r>
        <w:t>NetBeans</w:t>
      </w:r>
      <w:proofErr w:type="spellEnd"/>
      <w:r>
        <w:t>.</w:t>
      </w:r>
    </w:p>
    <w:p w:rsidR="00C43760" w:rsidRDefault="00C43760" w:rsidP="007440F6">
      <w:r>
        <w:t>Por ejemplo, en este ejemplo, hemos configurado manualmente Python 3.6.2.</w:t>
      </w:r>
    </w:p>
    <w:p w:rsidR="005539B8" w:rsidRDefault="005539B8" w:rsidP="007440F6"/>
    <w:p w:rsidR="005539B8" w:rsidRDefault="005539B8" w:rsidP="007440F6">
      <w:r>
        <w:rPr>
          <w:noProof/>
        </w:rPr>
        <w:drawing>
          <wp:inline distT="0" distB="0" distL="0" distR="0" wp14:anchorId="22DD4123" wp14:editId="1D57E17A">
            <wp:extent cx="5400040" cy="31019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B8" w:rsidRDefault="005539B8" w:rsidP="007440F6"/>
    <w:p w:rsidR="002C1C22" w:rsidRDefault="002C1C22" w:rsidP="007440F6">
      <w:r>
        <w:t xml:space="preserve">Ya podremos crearnos un proyecto nuevo de Python con el IDE </w:t>
      </w:r>
      <w:proofErr w:type="spellStart"/>
      <w:r>
        <w:t>NetBeans</w:t>
      </w:r>
      <w:proofErr w:type="spellEnd"/>
      <w:r>
        <w:t>:</w:t>
      </w:r>
    </w:p>
    <w:p w:rsidR="002C1C22" w:rsidRDefault="002C1C22" w:rsidP="007440F6"/>
    <w:p w:rsidR="002C1C22" w:rsidRDefault="002C1C22" w:rsidP="007440F6">
      <w:r>
        <w:rPr>
          <w:noProof/>
        </w:rPr>
        <w:lastRenderedPageBreak/>
        <w:drawing>
          <wp:inline distT="0" distB="0" distL="0" distR="0" wp14:anchorId="7FAF777A" wp14:editId="0F51EF42">
            <wp:extent cx="5400040" cy="386461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22" w:rsidRDefault="002C1C22" w:rsidP="007440F6"/>
    <w:p w:rsidR="002C1C22" w:rsidRDefault="002C1C22" w:rsidP="007440F6">
      <w:r>
        <w:t>Veremos que nos crea un código por defecto con una plantilla:</w:t>
      </w:r>
    </w:p>
    <w:p w:rsidR="002C1C22" w:rsidRDefault="002C1C22" w:rsidP="007440F6"/>
    <w:p w:rsidR="002C1C22" w:rsidRDefault="002C1C22" w:rsidP="002C1C22">
      <w:r>
        <w:t>__</w:t>
      </w:r>
      <w:proofErr w:type="spellStart"/>
      <w:r>
        <w:t>author</w:t>
      </w:r>
      <w:proofErr w:type="spellEnd"/>
      <w:r>
        <w:t>__ = "Alumno"</w:t>
      </w:r>
    </w:p>
    <w:p w:rsidR="002C1C22" w:rsidRDefault="002C1C22" w:rsidP="002C1C22">
      <w:r>
        <w:t>__date__ = "$22-sep-2016 12:32:36$"</w:t>
      </w:r>
    </w:p>
    <w:p w:rsidR="002C1C22" w:rsidRDefault="002C1C22" w:rsidP="002C1C22"/>
    <w:p w:rsidR="002C1C22" w:rsidRDefault="002C1C22" w:rsidP="002C1C22">
      <w:proofErr w:type="spellStart"/>
      <w:proofErr w:type="gramStart"/>
      <w:r>
        <w:t>if</w:t>
      </w:r>
      <w:proofErr w:type="spellEnd"/>
      <w:proofErr w:type="gram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:rsidR="002C1C22" w:rsidRDefault="002C1C22" w:rsidP="002C1C22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"Primera App de </w:t>
      </w:r>
      <w:proofErr w:type="spellStart"/>
      <w:r>
        <w:t>Phyton</w:t>
      </w:r>
      <w:proofErr w:type="spellEnd"/>
      <w:r>
        <w:t>"</w:t>
      </w:r>
    </w:p>
    <w:p w:rsidR="002C1C22" w:rsidRDefault="002C1C22" w:rsidP="007440F6"/>
    <w:p w:rsidR="002C1C22" w:rsidRDefault="002C1C22" w:rsidP="007440F6">
      <w:r>
        <w:t>Y podremos ejecutar la aplicación con F6 para visualizar los resultados:</w:t>
      </w:r>
    </w:p>
    <w:p w:rsidR="002C1C22" w:rsidRDefault="002C1C22" w:rsidP="007440F6"/>
    <w:p w:rsidR="002C1C22" w:rsidRDefault="002C1C22" w:rsidP="007440F6">
      <w:r>
        <w:rPr>
          <w:noProof/>
        </w:rPr>
        <w:drawing>
          <wp:inline distT="0" distB="0" distL="0" distR="0" wp14:anchorId="2FBB14F1" wp14:editId="09DED766">
            <wp:extent cx="5400040" cy="8648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1C22" w:rsidRDefault="002C1C22" w:rsidP="007440F6"/>
    <w:p w:rsidR="005539B8" w:rsidRDefault="005539B8" w:rsidP="007440F6"/>
    <w:p w:rsidR="005539B8" w:rsidRDefault="005539B8" w:rsidP="007440F6"/>
    <w:p w:rsidR="005539B8" w:rsidRDefault="005539B8" w:rsidP="007440F6"/>
    <w:p w:rsidR="00B36536" w:rsidRDefault="00B36536" w:rsidP="007440F6"/>
    <w:p w:rsidR="00B36536" w:rsidRDefault="00B36536" w:rsidP="007440F6"/>
    <w:p w:rsidR="00AC1B0F" w:rsidRDefault="00AC1B0F" w:rsidP="007440F6"/>
    <w:p w:rsidR="00AC1B0F" w:rsidRPr="007440F6" w:rsidRDefault="00AC1B0F" w:rsidP="007440F6"/>
    <w:sectPr w:rsidR="00AC1B0F" w:rsidRPr="007440F6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08" w:rsidRDefault="00F94B08">
      <w:r>
        <w:separator/>
      </w:r>
    </w:p>
  </w:endnote>
  <w:endnote w:type="continuationSeparator" w:id="0">
    <w:p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C1C22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08" w:rsidRDefault="00F94B08">
      <w:r>
        <w:separator/>
      </w:r>
    </w:p>
  </w:footnote>
  <w:footnote w:type="continuationSeparator" w:id="0">
    <w:p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24"/>
  </w:num>
  <w:num w:numId="7">
    <w:abstractNumId w:val="18"/>
  </w:num>
  <w:num w:numId="8">
    <w:abstractNumId w:val="4"/>
  </w:num>
  <w:num w:numId="9">
    <w:abstractNumId w:val="7"/>
  </w:num>
  <w:num w:numId="10">
    <w:abstractNumId w:val="17"/>
  </w:num>
  <w:num w:numId="11">
    <w:abstractNumId w:val="20"/>
  </w:num>
  <w:num w:numId="12">
    <w:abstractNumId w:val="22"/>
  </w:num>
  <w:num w:numId="13">
    <w:abstractNumId w:val="21"/>
  </w:num>
  <w:num w:numId="14">
    <w:abstractNumId w:val="10"/>
  </w:num>
  <w:num w:numId="15">
    <w:abstractNumId w:val="14"/>
  </w:num>
  <w:num w:numId="16">
    <w:abstractNumId w:val="13"/>
  </w:num>
  <w:num w:numId="17">
    <w:abstractNumId w:val="9"/>
  </w:num>
  <w:num w:numId="18">
    <w:abstractNumId w:val="1"/>
  </w:num>
  <w:num w:numId="19">
    <w:abstractNumId w:val="23"/>
  </w:num>
  <w:num w:numId="20">
    <w:abstractNumId w:val="11"/>
  </w:num>
  <w:num w:numId="21">
    <w:abstractNumId w:val="2"/>
  </w:num>
  <w:num w:numId="22">
    <w:abstractNumId w:val="16"/>
  </w:num>
  <w:num w:numId="23">
    <w:abstractNumId w:val="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1171F0"/>
    <w:rsid w:val="00123CAD"/>
    <w:rsid w:val="0013291A"/>
    <w:rsid w:val="00147DD9"/>
    <w:rsid w:val="00156231"/>
    <w:rsid w:val="00163730"/>
    <w:rsid w:val="00174323"/>
    <w:rsid w:val="00175649"/>
    <w:rsid w:val="00181371"/>
    <w:rsid w:val="00187D83"/>
    <w:rsid w:val="001B49A8"/>
    <w:rsid w:val="001C5ECC"/>
    <w:rsid w:val="001E7762"/>
    <w:rsid w:val="0020039E"/>
    <w:rsid w:val="00220489"/>
    <w:rsid w:val="00222381"/>
    <w:rsid w:val="00235CF5"/>
    <w:rsid w:val="002441D8"/>
    <w:rsid w:val="00244B53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55F8C"/>
    <w:rsid w:val="00377D6C"/>
    <w:rsid w:val="0038087F"/>
    <w:rsid w:val="0038545D"/>
    <w:rsid w:val="003A6A06"/>
    <w:rsid w:val="003E5A28"/>
    <w:rsid w:val="003E6415"/>
    <w:rsid w:val="003E77E3"/>
    <w:rsid w:val="003F1A7B"/>
    <w:rsid w:val="00404B97"/>
    <w:rsid w:val="0042523C"/>
    <w:rsid w:val="00437FFB"/>
    <w:rsid w:val="00450C60"/>
    <w:rsid w:val="004518E6"/>
    <w:rsid w:val="00460895"/>
    <w:rsid w:val="00461C9C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687"/>
    <w:rsid w:val="0080552F"/>
    <w:rsid w:val="00834B7F"/>
    <w:rsid w:val="008363B4"/>
    <w:rsid w:val="00844A25"/>
    <w:rsid w:val="008644C5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F7D"/>
    <w:rsid w:val="00924A74"/>
    <w:rsid w:val="00924DA0"/>
    <w:rsid w:val="00932A32"/>
    <w:rsid w:val="0094306C"/>
    <w:rsid w:val="00950130"/>
    <w:rsid w:val="00953E5A"/>
    <w:rsid w:val="009605C2"/>
    <w:rsid w:val="00982D49"/>
    <w:rsid w:val="009E0108"/>
    <w:rsid w:val="009E64CE"/>
    <w:rsid w:val="009F6834"/>
    <w:rsid w:val="00A01E85"/>
    <w:rsid w:val="00A11CA3"/>
    <w:rsid w:val="00A265B9"/>
    <w:rsid w:val="00A35A0A"/>
    <w:rsid w:val="00A35D1A"/>
    <w:rsid w:val="00A5590E"/>
    <w:rsid w:val="00A55ABB"/>
    <w:rsid w:val="00A57A6D"/>
    <w:rsid w:val="00A72EE6"/>
    <w:rsid w:val="00A77379"/>
    <w:rsid w:val="00AA5599"/>
    <w:rsid w:val="00AA5B8F"/>
    <w:rsid w:val="00AB471B"/>
    <w:rsid w:val="00AB737B"/>
    <w:rsid w:val="00AC1B0F"/>
    <w:rsid w:val="00AE2261"/>
    <w:rsid w:val="00AE4771"/>
    <w:rsid w:val="00B071AC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5851"/>
    <w:rsid w:val="00C1077E"/>
    <w:rsid w:val="00C22A5F"/>
    <w:rsid w:val="00C346A5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25CB"/>
    <w:rsid w:val="00DC3DB5"/>
    <w:rsid w:val="00DD45B0"/>
    <w:rsid w:val="00DE277E"/>
    <w:rsid w:val="00DE3B8A"/>
    <w:rsid w:val="00DF6D55"/>
    <w:rsid w:val="00DF7D90"/>
    <w:rsid w:val="00E052D0"/>
    <w:rsid w:val="00E15A09"/>
    <w:rsid w:val="00E32D3D"/>
    <w:rsid w:val="00E47678"/>
    <w:rsid w:val="00E543A9"/>
    <w:rsid w:val="00E60177"/>
    <w:rsid w:val="00E71267"/>
    <w:rsid w:val="00E93165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20ED6"/>
    <w:rsid w:val="00F21110"/>
    <w:rsid w:val="00F24A97"/>
    <w:rsid w:val="00F36B53"/>
    <w:rsid w:val="00F45998"/>
    <w:rsid w:val="00F45EE6"/>
    <w:rsid w:val="00F57426"/>
    <w:rsid w:val="00F60960"/>
    <w:rsid w:val="00F63440"/>
    <w:rsid w:val="00F711CD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://plugins.netbeans.org/plugin/56795?show=true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netbeans.org/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EC1D9-577B-4D35-A599-F6E4A5A6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43</TotalTime>
  <Pages>6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 de Windows</cp:lastModifiedBy>
  <cp:revision>6</cp:revision>
  <cp:lastPrinted>2009-06-26T08:37:00Z</cp:lastPrinted>
  <dcterms:created xsi:type="dcterms:W3CDTF">2017-09-22T09:52:00Z</dcterms:created>
  <dcterms:modified xsi:type="dcterms:W3CDTF">2017-09-22T10:34:00Z</dcterms:modified>
  <cp:category>ASP NET</cp:category>
</cp:coreProperties>
</file>